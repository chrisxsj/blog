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C5" w:rsidRDefault="009A5EC5" w:rsidP="009A5EC5">
      <w:pPr>
        <w:pStyle w:val="a9"/>
        <w:spacing w:line="360" w:lineRule="auto"/>
        <w:ind w:left="0"/>
        <w:rPr>
          <w:bCs w:val="0"/>
          <w:color w:val="000000"/>
          <w:sz w:val="44"/>
          <w:szCs w:val="44"/>
        </w:rPr>
      </w:pPr>
    </w:p>
    <w:p w:rsidR="009A5EC5" w:rsidRDefault="009A5EC5" w:rsidP="009A5EC5">
      <w:pPr>
        <w:pStyle w:val="a9"/>
        <w:spacing w:line="360" w:lineRule="auto"/>
        <w:ind w:left="0"/>
        <w:rPr>
          <w:bCs w:val="0"/>
          <w:color w:val="000000"/>
          <w:sz w:val="44"/>
          <w:szCs w:val="44"/>
        </w:rPr>
      </w:pPr>
    </w:p>
    <w:p w:rsidR="009A5EC5" w:rsidRDefault="009A5EC5" w:rsidP="009A5EC5">
      <w:pPr>
        <w:pStyle w:val="a9"/>
        <w:spacing w:line="360" w:lineRule="auto"/>
        <w:ind w:left="0"/>
        <w:rPr>
          <w:bCs w:val="0"/>
          <w:color w:val="000000"/>
          <w:sz w:val="44"/>
          <w:szCs w:val="44"/>
        </w:rPr>
      </w:pPr>
    </w:p>
    <w:p w:rsidR="003316AA" w:rsidRPr="00FA14CC" w:rsidRDefault="009A5EC5" w:rsidP="004056C0">
      <w:pPr>
        <w:pStyle w:val="a9"/>
        <w:spacing w:line="360" w:lineRule="auto"/>
        <w:ind w:left="0"/>
        <w:rPr>
          <w:sz w:val="52"/>
          <w:szCs w:val="52"/>
        </w:rPr>
      </w:pPr>
      <w:r w:rsidRPr="00FA14CC">
        <w:rPr>
          <w:bCs w:val="0"/>
          <w:color w:val="000000"/>
          <w:sz w:val="52"/>
          <w:szCs w:val="52"/>
        </w:rPr>
        <w:t>修改集群的公网信息</w:t>
      </w:r>
    </w:p>
    <w:p w:rsidR="003316AA" w:rsidRPr="004A6D0D" w:rsidRDefault="008D6B0A" w:rsidP="00282214">
      <w:pPr>
        <w:pStyle w:val="a9"/>
        <w:spacing w:line="36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tbl>
      <w:tblPr>
        <w:tblW w:w="5000" w:type="pct"/>
        <w:tblInd w:w="-625" w:type="dxa"/>
        <w:tblLook w:val="0000" w:firstRow="0" w:lastRow="0" w:firstColumn="0" w:lastColumn="0" w:noHBand="0" w:noVBand="0"/>
      </w:tblPr>
      <w:tblGrid>
        <w:gridCol w:w="2364"/>
        <w:gridCol w:w="3121"/>
        <w:gridCol w:w="1273"/>
        <w:gridCol w:w="2602"/>
      </w:tblGrid>
      <w:tr w:rsidR="003316AA" w:rsidRPr="00DA01C3"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lastRenderedPageBreak/>
              <w:t xml:space="preserve">Prepared by 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拟制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316AA" w:rsidRPr="00373FFC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</w:tr>
      <w:tr w:rsidR="003316AA" w:rsidRPr="00DA01C3"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 xml:space="preserve">Reviewed by 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6AA" w:rsidRPr="00373FFC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</w:tr>
      <w:tr w:rsidR="003316AA" w:rsidRPr="00DA01C3"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>Approved by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</w:tr>
      <w:tr w:rsidR="003316AA" w:rsidRPr="00DA01C3"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2F1132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>Authorized by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3316AA" w:rsidRPr="00DA01C3" w:rsidRDefault="003316AA" w:rsidP="00282214">
            <w:pPr>
              <w:pStyle w:val="aa"/>
              <w:spacing w:line="360" w:lineRule="auto"/>
              <w:ind w:left="0"/>
              <w:jc w:val="left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6AA" w:rsidRPr="00DA01C3" w:rsidRDefault="003316AA" w:rsidP="00282214">
            <w:pPr>
              <w:pStyle w:val="aa"/>
              <w:spacing w:line="360" w:lineRule="auto"/>
              <w:rPr>
                <w:b w:val="0"/>
              </w:rPr>
            </w:pPr>
          </w:p>
        </w:tc>
      </w:tr>
    </w:tbl>
    <w:p w:rsidR="003316AA" w:rsidRDefault="003316AA" w:rsidP="00282214">
      <w:pPr>
        <w:pStyle w:val="ab"/>
        <w:spacing w:line="360" w:lineRule="auto"/>
        <w:ind w:left="0"/>
      </w:pPr>
    </w:p>
    <w:p w:rsidR="003316AA" w:rsidRDefault="003316AA" w:rsidP="00282214">
      <w:pPr>
        <w:spacing w:line="360" w:lineRule="auto"/>
      </w:pPr>
      <w:r>
        <w:rPr>
          <w:rFonts w:hint="eastAsia"/>
        </w:rPr>
        <w:t xml:space="preserve">  </w:t>
      </w:r>
    </w:p>
    <w:p w:rsidR="003316AA" w:rsidRDefault="003316AA" w:rsidP="00282214">
      <w:pPr>
        <w:pStyle w:val="ab"/>
        <w:spacing w:line="360" w:lineRule="auto"/>
        <w:ind w:left="0"/>
      </w:pPr>
    </w:p>
    <w:p w:rsidR="003316AA" w:rsidRPr="00D804CE" w:rsidRDefault="00B2163E" w:rsidP="00282214">
      <w:pPr>
        <w:pStyle w:val="ac"/>
        <w:spacing w:line="360" w:lineRule="auto"/>
        <w:ind w:firstLineChars="246" w:firstLine="2074"/>
      </w:pPr>
      <w:proofErr w:type="spellStart"/>
      <w:r>
        <w:rPr>
          <w:rFonts w:hint="eastAsia"/>
        </w:rPr>
        <w:t>HighGO</w:t>
      </w:r>
      <w:proofErr w:type="spellEnd"/>
    </w:p>
    <w:p w:rsidR="003316AA" w:rsidRDefault="003316AA" w:rsidP="00282214">
      <w:pPr>
        <w:pStyle w:val="aa"/>
        <w:spacing w:line="360" w:lineRule="auto"/>
        <w:ind w:leftChars="1010" w:left="2121" w:firstLineChars="215" w:firstLine="518"/>
        <w:jc w:val="left"/>
      </w:pPr>
      <w:r>
        <w:t>All rights reserved</w:t>
      </w:r>
    </w:p>
    <w:p w:rsidR="003316AA" w:rsidRDefault="003316AA" w:rsidP="00282214">
      <w:pPr>
        <w:pStyle w:val="aa"/>
        <w:spacing w:line="360" w:lineRule="auto"/>
        <w:ind w:left="2121" w:firstLine="399"/>
        <w:jc w:val="left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3316AA" w:rsidRPr="004E14EC" w:rsidRDefault="003316AA" w:rsidP="009A5EC5">
      <w:pPr>
        <w:pStyle w:val="af"/>
        <w:spacing w:line="360" w:lineRule="auto"/>
        <w:ind w:left="0" w:firstLineChars="0" w:firstLine="0"/>
        <w:rPr>
          <w:rFonts w:ascii="宋体" w:eastAsia="宋体" w:cs="Times New Roman"/>
          <w:b/>
          <w:bCs/>
        </w:rPr>
      </w:pPr>
      <w:r w:rsidRPr="004E14EC">
        <w:rPr>
          <w:rFonts w:ascii="宋体" w:eastAsia="宋体" w:cs="宋体" w:hint="eastAsia"/>
          <w:b/>
          <w:bCs/>
        </w:rPr>
        <w:lastRenderedPageBreak/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3711"/>
        <w:gridCol w:w="2161"/>
      </w:tblGrid>
      <w:tr w:rsidR="003316AA" w:rsidRPr="004E14EC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2"/>
              <w:numPr>
                <w:ilvl w:val="0"/>
                <w:numId w:val="0"/>
              </w:numPr>
              <w:spacing w:line="360" w:lineRule="auto"/>
              <w:rPr>
                <w:rFonts w:cs="Times New Roman"/>
              </w:rPr>
            </w:pPr>
            <w:r w:rsidRPr="004E14EC">
              <w:rPr>
                <w:rFonts w:cs="宋体"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2"/>
              <w:numPr>
                <w:ilvl w:val="0"/>
                <w:numId w:val="0"/>
              </w:numPr>
              <w:spacing w:line="360" w:lineRule="auto"/>
              <w:rPr>
                <w:rFonts w:cs="Times New Roman"/>
              </w:rPr>
            </w:pPr>
            <w:r w:rsidRPr="004E14EC">
              <w:rPr>
                <w:rFonts w:cs="宋体" w:hint="eastAsia"/>
              </w:rPr>
              <w:t>修订版本</w:t>
            </w:r>
          </w:p>
        </w:tc>
        <w:tc>
          <w:tcPr>
            <w:tcW w:w="3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2"/>
              <w:numPr>
                <w:ilvl w:val="0"/>
                <w:numId w:val="0"/>
              </w:numPr>
              <w:spacing w:line="360" w:lineRule="auto"/>
              <w:rPr>
                <w:rFonts w:cs="Times New Roman"/>
              </w:rPr>
            </w:pPr>
            <w:r w:rsidRPr="004E14EC">
              <w:rPr>
                <w:rFonts w:cs="宋体" w:hint="eastAsia"/>
              </w:rPr>
              <w:t>描述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2"/>
              <w:numPr>
                <w:ilvl w:val="0"/>
                <w:numId w:val="0"/>
              </w:numPr>
              <w:spacing w:line="360" w:lineRule="auto"/>
              <w:rPr>
                <w:rFonts w:cs="Times New Roman"/>
              </w:rPr>
            </w:pPr>
            <w:r w:rsidRPr="004E14EC">
              <w:rPr>
                <w:rFonts w:cs="宋体" w:hint="eastAsia"/>
              </w:rPr>
              <w:t>作者</w:t>
            </w:r>
          </w:p>
        </w:tc>
      </w:tr>
      <w:tr w:rsidR="003316AA" w:rsidRPr="004E14EC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290A94" w:rsidP="00282214">
            <w:pPr>
              <w:pStyle w:val="ad"/>
              <w:spacing w:line="360" w:lineRule="auto"/>
            </w:pPr>
            <w:r>
              <w:t>20</w:t>
            </w:r>
            <w:r>
              <w:rPr>
                <w:rFonts w:hint="eastAsia"/>
              </w:rPr>
              <w:t>1</w:t>
            </w:r>
            <w:r w:rsidR="008366CE">
              <w:rPr>
                <w:rFonts w:hint="eastAsia"/>
              </w:rPr>
              <w:t>6</w:t>
            </w:r>
            <w:r w:rsidR="003316AA" w:rsidRPr="004E14EC">
              <w:t>-</w:t>
            </w:r>
            <w:r w:rsidR="0088780D">
              <w:rPr>
                <w:rFonts w:hint="eastAsia"/>
              </w:rPr>
              <w:t>0</w:t>
            </w:r>
            <w:r w:rsidR="009A5EC5">
              <w:rPr>
                <w:rFonts w:hint="eastAsia"/>
              </w:rPr>
              <w:t>8</w:t>
            </w:r>
            <w:r w:rsidR="003316AA" w:rsidRPr="004E14EC">
              <w:t>-</w:t>
            </w:r>
            <w:r w:rsidR="009A5EC5">
              <w:rPr>
                <w:rFonts w:hint="eastAsia"/>
              </w:rPr>
              <w:t>01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290A94" w:rsidP="00282214">
            <w:pPr>
              <w:pStyle w:val="ad"/>
              <w:spacing w:line="360" w:lineRule="auto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d"/>
              <w:spacing w:line="360" w:lineRule="auto"/>
              <w:rPr>
                <w:rFonts w:cs="Times New Roman"/>
              </w:rPr>
            </w:pPr>
            <w:r w:rsidRPr="004E14EC">
              <w:rPr>
                <w:rFonts w:cs="宋体" w:hint="eastAsia"/>
              </w:rPr>
              <w:t>初稿完成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9A5EC5" w:rsidP="00282214">
            <w:pPr>
              <w:pStyle w:val="ad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咸士杰</w:t>
            </w:r>
          </w:p>
        </w:tc>
      </w:tr>
      <w:tr w:rsidR="003316AA" w:rsidRPr="004E14EC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d"/>
              <w:spacing w:line="360" w:lineRule="auto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d"/>
              <w:spacing w:line="360" w:lineRule="auto"/>
            </w:pPr>
          </w:p>
        </w:tc>
        <w:tc>
          <w:tcPr>
            <w:tcW w:w="3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d"/>
              <w:spacing w:line="360" w:lineRule="auto"/>
              <w:rPr>
                <w:rFonts w:cs="宋体"/>
              </w:rPr>
            </w:pP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6AA" w:rsidRPr="004E14EC" w:rsidRDefault="003316AA" w:rsidP="00282214">
            <w:pPr>
              <w:pStyle w:val="ad"/>
              <w:spacing w:line="360" w:lineRule="auto"/>
              <w:rPr>
                <w:rFonts w:cs="宋体"/>
              </w:rPr>
            </w:pPr>
          </w:p>
        </w:tc>
      </w:tr>
    </w:tbl>
    <w:p w:rsidR="00085E36" w:rsidRDefault="00085E36" w:rsidP="00282214">
      <w:pPr>
        <w:pStyle w:val="TOC"/>
        <w:spacing w:line="360" w:lineRule="auto"/>
      </w:pPr>
      <w:r>
        <w:rPr>
          <w:lang w:val="zh-CN"/>
        </w:rPr>
        <w:t>目录</w:t>
      </w:r>
    </w:p>
    <w:p w:rsidR="00162357" w:rsidRDefault="00085E36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848297" w:history="1">
        <w:r w:rsidR="00162357" w:rsidRPr="00AB0925">
          <w:rPr>
            <w:rStyle w:val="af0"/>
            <w:rFonts w:hint="eastAsia"/>
            <w:noProof/>
          </w:rPr>
          <w:t>情况</w:t>
        </w:r>
        <w:r w:rsidR="00162357" w:rsidRPr="00AB0925">
          <w:rPr>
            <w:rStyle w:val="af0"/>
            <w:noProof/>
          </w:rPr>
          <w:t xml:space="preserve">1 </w:t>
        </w:r>
        <w:r w:rsidR="00162357" w:rsidRPr="00AB0925">
          <w:rPr>
            <w:rStyle w:val="af0"/>
            <w:rFonts w:hint="eastAsia"/>
            <w:noProof/>
          </w:rPr>
          <w:t>修改公网对应的主机名</w:t>
        </w:r>
        <w:r w:rsidR="00162357">
          <w:rPr>
            <w:noProof/>
            <w:webHidden/>
          </w:rPr>
          <w:tab/>
        </w:r>
        <w:r w:rsidR="00162357">
          <w:rPr>
            <w:noProof/>
            <w:webHidden/>
          </w:rPr>
          <w:fldChar w:fldCharType="begin"/>
        </w:r>
        <w:r w:rsidR="00162357">
          <w:rPr>
            <w:noProof/>
            <w:webHidden/>
          </w:rPr>
          <w:instrText xml:space="preserve"> PAGEREF _Toc457848297 \h </w:instrText>
        </w:r>
        <w:r w:rsidR="00162357">
          <w:rPr>
            <w:noProof/>
            <w:webHidden/>
          </w:rPr>
        </w:r>
        <w:r w:rsidR="00162357">
          <w:rPr>
            <w:noProof/>
            <w:webHidden/>
          </w:rPr>
          <w:fldChar w:fldCharType="separate"/>
        </w:r>
        <w:r w:rsidR="00162357">
          <w:rPr>
            <w:noProof/>
            <w:webHidden/>
          </w:rPr>
          <w:t>5</w:t>
        </w:r>
        <w:r w:rsidR="00162357">
          <w:rPr>
            <w:noProof/>
            <w:webHidden/>
          </w:rPr>
          <w:fldChar w:fldCharType="end"/>
        </w:r>
      </w:hyperlink>
    </w:p>
    <w:p w:rsidR="00162357" w:rsidRDefault="00162357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457848298" w:history="1">
        <w:r w:rsidRPr="00AB0925">
          <w:rPr>
            <w:rStyle w:val="af0"/>
            <w:rFonts w:hint="eastAsia"/>
            <w:noProof/>
          </w:rPr>
          <w:t>情况</w:t>
        </w:r>
        <w:r w:rsidRPr="00AB0925">
          <w:rPr>
            <w:rStyle w:val="af0"/>
            <w:noProof/>
          </w:rPr>
          <w:t xml:space="preserve">2 </w:t>
        </w:r>
        <w:r w:rsidRPr="00AB0925">
          <w:rPr>
            <w:rStyle w:val="af0"/>
            <w:rFonts w:hint="eastAsia"/>
            <w:noProof/>
          </w:rPr>
          <w:t>只修改公网</w:t>
        </w:r>
        <w:r w:rsidRPr="00AB0925">
          <w:rPr>
            <w:rStyle w:val="af0"/>
            <w:noProof/>
          </w:rPr>
          <w:t xml:space="preserve"> IP</w:t>
        </w:r>
        <w:r w:rsidRPr="00AB0925">
          <w:rPr>
            <w:rStyle w:val="af0"/>
            <w:rFonts w:hint="eastAsia"/>
            <w:noProof/>
          </w:rPr>
          <w:t>，</w:t>
        </w:r>
        <w:r w:rsidRPr="00AB0925">
          <w:rPr>
            <w:rStyle w:val="af0"/>
            <w:noProof/>
          </w:rPr>
          <w:t xml:space="preserve"> </w:t>
        </w:r>
        <w:r w:rsidRPr="00AB0925">
          <w:rPr>
            <w:rStyle w:val="af0"/>
            <w:rFonts w:hint="eastAsia"/>
            <w:noProof/>
          </w:rPr>
          <w:t>但是不修改网卡、子网或网络掩码信息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_Toc457848298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357" w:rsidRDefault="00162357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457848299" w:history="1">
        <w:r w:rsidRPr="00AB0925">
          <w:rPr>
            <w:rStyle w:val="af0"/>
            <w:rFonts w:hint="eastAsia"/>
            <w:noProof/>
          </w:rPr>
          <w:t>情况</w:t>
        </w:r>
        <w:r w:rsidRPr="00AB0925">
          <w:rPr>
            <w:rStyle w:val="af0"/>
            <w:noProof/>
          </w:rPr>
          <w:t xml:space="preserve">3 </w:t>
        </w:r>
        <w:r w:rsidRPr="00AB0925">
          <w:rPr>
            <w:rStyle w:val="af0"/>
            <w:rFonts w:hint="eastAsia"/>
            <w:noProof/>
          </w:rPr>
          <w:t>修改公网网卡，子网或网络掩码信息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_Toc457848299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357" w:rsidRDefault="00162357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457848300" w:history="1">
        <w:r w:rsidRPr="00AB0925">
          <w:rPr>
            <w:rStyle w:val="af0"/>
            <w:rFonts w:hint="eastAsia"/>
            <w:noProof/>
          </w:rPr>
          <w:t>情况</w:t>
        </w:r>
        <w:r w:rsidRPr="00AB0925">
          <w:rPr>
            <w:rStyle w:val="af0"/>
            <w:noProof/>
          </w:rPr>
          <w:t xml:space="preserve">4 </w:t>
        </w:r>
        <w:r w:rsidRPr="00AB0925">
          <w:rPr>
            <w:rStyle w:val="af0"/>
            <w:rFonts w:hint="eastAsia"/>
            <w:noProof/>
          </w:rPr>
          <w:t>修改</w:t>
        </w:r>
        <w:r w:rsidRPr="00AB0925">
          <w:rPr>
            <w:rStyle w:val="af0"/>
            <w:noProof/>
          </w:rPr>
          <w:t xml:space="preserve"> VIP </w:t>
        </w:r>
        <w:r w:rsidRPr="00AB0925">
          <w:rPr>
            <w:rStyle w:val="af0"/>
            <w:rFonts w:hint="eastAsia"/>
            <w:noProof/>
          </w:rPr>
          <w:t>相关的公网信息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_Toc457848300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357" w:rsidRDefault="00162357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457848301" w:history="1">
        <w:r w:rsidRPr="00AB0925">
          <w:rPr>
            <w:rStyle w:val="af0"/>
            <w:rFonts w:hint="eastAsia"/>
            <w:noProof/>
          </w:rPr>
          <w:t>情况</w:t>
        </w:r>
        <w:r w:rsidRPr="00AB0925">
          <w:rPr>
            <w:rStyle w:val="af0"/>
            <w:noProof/>
          </w:rPr>
          <w:t xml:space="preserve">5 </w:t>
        </w:r>
        <w:r w:rsidRPr="00AB0925">
          <w:rPr>
            <w:rStyle w:val="af0"/>
            <w:rFonts w:hint="eastAsia"/>
            <w:noProof/>
          </w:rPr>
          <w:t>修改</w:t>
        </w:r>
        <w:r w:rsidRPr="00AB0925">
          <w:rPr>
            <w:rStyle w:val="af0"/>
            <w:noProof/>
          </w:rPr>
          <w:t xml:space="preserve"> SCAN VIP </w:t>
        </w:r>
        <w:r w:rsidRPr="00AB0925">
          <w:rPr>
            <w:rStyle w:val="af0"/>
            <w:rFonts w:hint="eastAsia"/>
            <w:noProof/>
          </w:rPr>
          <w:t>相关的公网信息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_Toc457848301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2357" w:rsidRDefault="00162357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457848302" w:history="1">
        <w:r w:rsidRPr="00AB0925">
          <w:rPr>
            <w:rStyle w:val="af0"/>
            <w:rFonts w:hint="eastAsia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_Toc457848302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5E36" w:rsidRDefault="00085E36" w:rsidP="00282214">
      <w:pPr>
        <w:spacing w:line="360" w:lineRule="auto"/>
      </w:pPr>
      <w:r>
        <w:rPr>
          <w:b/>
          <w:bCs/>
          <w:lang w:val="zh-CN"/>
        </w:rPr>
        <w:fldChar w:fldCharType="end"/>
      </w:r>
    </w:p>
    <w:p w:rsidR="00E54F90" w:rsidRDefault="00E54F90" w:rsidP="00282214">
      <w:pPr>
        <w:spacing w:line="360" w:lineRule="auto"/>
      </w:pPr>
    </w:p>
    <w:p w:rsidR="00AA5CD0" w:rsidRPr="00AA5CD0" w:rsidRDefault="00E54F90" w:rsidP="00561945">
      <w:pPr>
        <w:pStyle w:val="ab"/>
        <w:spacing w:line="360" w:lineRule="auto"/>
        <w:ind w:left="0"/>
        <w:rPr>
          <w:rFonts w:ascii="Simsun" w:hAnsi="Simsun" w:cs="宋体" w:hint="eastAsia"/>
          <w:color w:val="333333"/>
          <w:kern w:val="0"/>
          <w:sz w:val="18"/>
          <w:szCs w:val="18"/>
        </w:rPr>
      </w:pPr>
      <w:r>
        <w:br w:type="page"/>
      </w:r>
    </w:p>
    <w:p w:rsidR="00AA5CD0" w:rsidRDefault="00AA5CD0" w:rsidP="00282214">
      <w:pPr>
        <w:pStyle w:val="ab"/>
        <w:spacing w:line="360" w:lineRule="auto"/>
        <w:ind w:left="0"/>
      </w:pPr>
    </w:p>
    <w:p w:rsidR="002F5BF2" w:rsidRPr="00B17EB5" w:rsidRDefault="002F5BF2" w:rsidP="00282214">
      <w:pPr>
        <w:pStyle w:val="ab"/>
        <w:spacing w:line="360" w:lineRule="auto"/>
        <w:ind w:left="0"/>
        <w:rPr>
          <w:color w:val="000000"/>
        </w:rPr>
      </w:pPr>
      <w:r>
        <w:rPr>
          <w:color w:val="000000"/>
        </w:rPr>
        <w:t>本文的目标是通过举例说明的方式说明在</w:t>
      </w:r>
      <w:r>
        <w:rPr>
          <w:color w:val="000000"/>
        </w:rPr>
        <w:t xml:space="preserve"> Oracle </w:t>
      </w:r>
      <w:r>
        <w:rPr>
          <w:color w:val="000000"/>
        </w:rPr>
        <w:t>集群</w:t>
      </w:r>
      <w:r>
        <w:rPr>
          <w:color w:val="000000"/>
        </w:rPr>
        <w:t xml:space="preserve">/GI </w:t>
      </w:r>
      <w:r>
        <w:rPr>
          <w:color w:val="000000"/>
        </w:rPr>
        <w:t>环境下如何修改公网对应的主机名，公网</w:t>
      </w:r>
      <w:r>
        <w:rPr>
          <w:color w:val="000000"/>
        </w:rPr>
        <w:t xml:space="preserve"> IP</w:t>
      </w:r>
      <w:r>
        <w:rPr>
          <w:color w:val="000000"/>
        </w:rPr>
        <w:t>、</w:t>
      </w:r>
      <w:r>
        <w:rPr>
          <w:color w:val="000000"/>
        </w:rPr>
        <w:t>VIP</w:t>
      </w:r>
      <w:r>
        <w:rPr>
          <w:color w:val="000000"/>
        </w:rPr>
        <w:t>、</w:t>
      </w:r>
      <w:r>
        <w:rPr>
          <w:color w:val="000000"/>
        </w:rPr>
        <w:t xml:space="preserve">VIP </w:t>
      </w:r>
      <w:r>
        <w:rPr>
          <w:color w:val="000000"/>
        </w:rPr>
        <w:t>对应的主机名或者其他</w:t>
      </w:r>
      <w:r>
        <w:rPr>
          <w:color w:val="000000"/>
        </w:rPr>
        <w:t xml:space="preserve"> VIP </w:t>
      </w:r>
      <w:r>
        <w:rPr>
          <w:color w:val="000000"/>
        </w:rPr>
        <w:t>相关的属性。</w:t>
      </w:r>
      <w:r>
        <w:rPr>
          <w:rFonts w:hint="eastAsia"/>
          <w:color w:val="000000"/>
        </w:rPr>
        <w:t>适用于</w:t>
      </w:r>
      <w:r>
        <w:rPr>
          <w:color w:val="000000"/>
        </w:rPr>
        <w:t xml:space="preserve">Oracle </w:t>
      </w:r>
      <w:r>
        <w:rPr>
          <w:color w:val="000000"/>
        </w:rPr>
        <w:t>数据库的版本为</w:t>
      </w:r>
      <w:r>
        <w:rPr>
          <w:color w:val="000000"/>
        </w:rPr>
        <w:t xml:space="preserve"> 10g </w:t>
      </w:r>
      <w:r>
        <w:rPr>
          <w:color w:val="000000"/>
        </w:rPr>
        <w:t>和</w:t>
      </w:r>
      <w:r>
        <w:rPr>
          <w:color w:val="000000"/>
        </w:rPr>
        <w:t xml:space="preserve"> 11g </w:t>
      </w:r>
      <w:r>
        <w:rPr>
          <w:color w:val="000000"/>
        </w:rPr>
        <w:t>的集群环境</w:t>
      </w:r>
    </w:p>
    <w:p w:rsidR="002F5BF2" w:rsidRDefault="008F4ABE" w:rsidP="00282214">
      <w:pPr>
        <w:pStyle w:val="ab"/>
        <w:spacing w:line="360" w:lineRule="auto"/>
        <w:ind w:left="0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RAC</w:t>
      </w:r>
      <w:r>
        <w:rPr>
          <w:rFonts w:hint="eastAsia"/>
        </w:rPr>
        <w:t>中，我们通过</w:t>
      </w:r>
      <w:r>
        <w:rPr>
          <w:rFonts w:hint="eastAsia"/>
        </w:rPr>
        <w:t>DNS</w:t>
      </w:r>
      <w:r>
        <w:rPr>
          <w:rFonts w:hint="eastAsia"/>
        </w:rPr>
        <w:t>解析的方式（除非使用了</w:t>
      </w:r>
      <w:r>
        <w:rPr>
          <w:rFonts w:hint="eastAsia"/>
        </w:rPr>
        <w:t>GNS</w:t>
      </w:r>
      <w:r>
        <w:rPr>
          <w:rFonts w:hint="eastAsia"/>
        </w:rPr>
        <w:t>）配置了</w:t>
      </w:r>
      <w:r>
        <w:rPr>
          <w:rFonts w:hint="eastAsia"/>
        </w:rPr>
        <w:t>PLUBLIC IP</w:t>
      </w:r>
      <w:r>
        <w:rPr>
          <w:rFonts w:hint="eastAsia"/>
        </w:rPr>
        <w:t>，</w:t>
      </w:r>
      <w:r>
        <w:rPr>
          <w:rFonts w:hint="eastAsia"/>
        </w:rPr>
        <w:t>VIP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>SCAN VIP</w:t>
      </w:r>
      <w:r>
        <w:rPr>
          <w:rFonts w:hint="eastAsia"/>
        </w:rPr>
        <w:t>及其对应的主机名，这些信息都被记录在</w:t>
      </w:r>
      <w:r>
        <w:rPr>
          <w:rFonts w:hint="eastAsia"/>
        </w:rPr>
        <w:t>OCR</w:t>
      </w:r>
      <w:r>
        <w:rPr>
          <w:rFonts w:hint="eastAsia"/>
        </w:rPr>
        <w:t>（</w:t>
      </w:r>
      <w:r>
        <w:rPr>
          <w:rFonts w:hint="eastAsia"/>
        </w:rPr>
        <w:t>Oracle</w:t>
      </w:r>
      <w:r>
        <w:t xml:space="preserve"> Cluster Registry</w:t>
      </w:r>
      <w:r>
        <w:rPr>
          <w:rFonts w:hint="eastAsia"/>
        </w:rPr>
        <w:t>）中，而</w:t>
      </w:r>
      <w:r>
        <w:rPr>
          <w:rFonts w:hint="eastAsia"/>
        </w:rPr>
        <w:t>HA</w:t>
      </w:r>
      <w:r>
        <w:rPr>
          <w:rFonts w:hint="eastAsia"/>
        </w:rPr>
        <w:t>框架中的组件会依赖</w:t>
      </w:r>
      <w:r w:rsidR="00B17EB5">
        <w:rPr>
          <w:rFonts w:hint="eastAsia"/>
        </w:rPr>
        <w:t>这些</w:t>
      </w:r>
      <w:r>
        <w:t>VIP,</w:t>
      </w:r>
      <w:r>
        <w:rPr>
          <w:rFonts w:hint="eastAsia"/>
        </w:rPr>
        <w:t>客户端</w:t>
      </w:r>
      <w:r w:rsidR="00B17EB5">
        <w:rPr>
          <w:rFonts w:hint="eastAsia"/>
        </w:rPr>
        <w:t>也是</w:t>
      </w:r>
      <w:r>
        <w:rPr>
          <w:rFonts w:hint="eastAsia"/>
        </w:rPr>
        <w:t>通过</w:t>
      </w:r>
      <w:r>
        <w:rPr>
          <w:rFonts w:hint="eastAsia"/>
        </w:rPr>
        <w:t>VIP</w:t>
      </w:r>
      <w:r>
        <w:rPr>
          <w:rFonts w:hint="eastAsia"/>
        </w:rPr>
        <w:t>连接到</w:t>
      </w:r>
      <w:r>
        <w:rPr>
          <w:rFonts w:hint="eastAsia"/>
        </w:rPr>
        <w:t>RAC</w:t>
      </w:r>
      <w:r>
        <w:rPr>
          <w:rFonts w:hint="eastAsia"/>
        </w:rPr>
        <w:t>数据库</w:t>
      </w:r>
      <w:r w:rsidR="00B17EB5"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出于某种原因，我们可能需要修改</w:t>
      </w:r>
      <w:r w:rsidR="00B17EB5">
        <w:rPr>
          <w:rFonts w:hint="eastAsia"/>
        </w:rPr>
        <w:t>这些</w:t>
      </w:r>
      <w:r>
        <w:t>IP</w:t>
      </w:r>
      <w:r>
        <w:rPr>
          <w:rFonts w:hint="eastAsia"/>
        </w:rPr>
        <w:t>信息</w:t>
      </w:r>
      <w:r w:rsidR="00B17EB5">
        <w:rPr>
          <w:rFonts w:hint="eastAsia"/>
        </w:rPr>
        <w:t>，如网络层面调整，</w:t>
      </w:r>
      <w:proofErr w:type="spellStart"/>
      <w:r w:rsidR="00B17EB5">
        <w:rPr>
          <w:rFonts w:hint="eastAsia"/>
        </w:rPr>
        <w:t>Dataguard</w:t>
      </w:r>
      <w:proofErr w:type="spellEnd"/>
      <w:r w:rsidR="00B17EB5">
        <w:rPr>
          <w:rFonts w:hint="eastAsia"/>
        </w:rPr>
        <w:t>切换等情况，如涉及相关</w:t>
      </w:r>
      <w:r w:rsidR="00B17EB5">
        <w:t>IP</w:t>
      </w:r>
      <w:r w:rsidR="00B17EB5">
        <w:rPr>
          <w:rFonts w:hint="eastAsia"/>
        </w:rPr>
        <w:t>的修改，请参考本文。</w:t>
      </w:r>
    </w:p>
    <w:p w:rsidR="00715F91" w:rsidRDefault="00F765EB" w:rsidP="00282214">
      <w:pPr>
        <w:pStyle w:val="ab"/>
        <w:spacing w:line="360" w:lineRule="auto"/>
        <w:ind w:left="0"/>
      </w:pPr>
      <w:r>
        <w:rPr>
          <w:rFonts w:hint="eastAsia"/>
        </w:rPr>
        <w:t>注意</w:t>
      </w:r>
      <w:r>
        <w:rPr>
          <w:rFonts w:hint="eastAsia"/>
        </w:rPr>
        <w:t>1</w:t>
      </w:r>
      <w:r w:rsidR="00B17EB5">
        <w:rPr>
          <w:rFonts w:hint="eastAsia"/>
        </w:rPr>
        <w:t>：工作中很少情况需要修改</w:t>
      </w:r>
      <w:proofErr w:type="gramStart"/>
      <w:r w:rsidR="00715F91">
        <w:rPr>
          <w:rFonts w:hint="eastAsia"/>
        </w:rPr>
        <w:t>集群</w:t>
      </w:r>
      <w:r w:rsidR="00B17EB5">
        <w:rPr>
          <w:rFonts w:hint="eastAsia"/>
        </w:rPr>
        <w:t>私网</w:t>
      </w:r>
      <w:proofErr w:type="gramEnd"/>
      <w:r w:rsidR="00B17EB5">
        <w:t>IP(PRIVATE IP)</w:t>
      </w:r>
      <w:r w:rsidR="00715F91">
        <w:t>,</w:t>
      </w:r>
      <w:r w:rsidR="00715F91">
        <w:rPr>
          <w:rFonts w:hint="eastAsia"/>
        </w:rPr>
        <w:t>本文不做介绍，如需修改</w:t>
      </w:r>
      <w:proofErr w:type="gramStart"/>
      <w:r w:rsidR="00715F91">
        <w:rPr>
          <w:rFonts w:hint="eastAsia"/>
        </w:rPr>
        <w:t>集群私网</w:t>
      </w:r>
      <w:proofErr w:type="gramEnd"/>
      <w:r w:rsidR="00715F91">
        <w:t>IP,</w:t>
      </w:r>
      <w:r w:rsidR="00715F91">
        <w:rPr>
          <w:rFonts w:hint="eastAsia"/>
        </w:rPr>
        <w:t>请参考</w:t>
      </w:r>
      <w:proofErr w:type="spellStart"/>
      <w:r w:rsidR="00715F91">
        <w:rPr>
          <w:rFonts w:hint="eastAsia"/>
        </w:rPr>
        <w:t>mos</w:t>
      </w:r>
      <w:proofErr w:type="spellEnd"/>
      <w:r w:rsidR="00715F91">
        <w:rPr>
          <w:rFonts w:hint="eastAsia"/>
        </w:rPr>
        <w:t>文章</w:t>
      </w:r>
    </w:p>
    <w:p w:rsidR="00715F91" w:rsidRDefault="00715F91" w:rsidP="00282214">
      <w:pPr>
        <w:pStyle w:val="ab"/>
        <w:spacing w:line="360" w:lineRule="auto"/>
        <w:ind w:left="0"/>
      </w:pPr>
      <w:r w:rsidRPr="00715F91">
        <w:t xml:space="preserve">How to Modify Private Network Information in Oracle </w:t>
      </w:r>
      <w:proofErr w:type="spellStart"/>
      <w:r w:rsidRPr="00715F91">
        <w:t>Clusterware</w:t>
      </w:r>
      <w:proofErr w:type="spellEnd"/>
      <w:r w:rsidRPr="00715F91">
        <w:t xml:space="preserve"> (Doc ID 283684.1)</w:t>
      </w:r>
    </w:p>
    <w:p w:rsidR="00F765EB" w:rsidRDefault="00F765EB" w:rsidP="00282214">
      <w:pPr>
        <w:pStyle w:val="ab"/>
        <w:spacing w:line="360" w:lineRule="auto"/>
        <w:ind w:left="0"/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：本文中涉及案例</w:t>
      </w:r>
      <w:r w:rsidR="009F3EBD">
        <w:rPr>
          <w:rFonts w:hint="eastAsia"/>
        </w:rPr>
        <w:t>修改方案如下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499"/>
        <w:gridCol w:w="2915"/>
      </w:tblGrid>
      <w:tr w:rsidR="00BC57A3" w:rsidTr="00E90915">
        <w:trPr>
          <w:trHeight w:val="553"/>
        </w:trPr>
        <w:tc>
          <w:tcPr>
            <w:tcW w:w="7774" w:type="dxa"/>
            <w:gridSpan w:val="3"/>
          </w:tcPr>
          <w:p w:rsidR="00BC57A3" w:rsidRPr="009F3EBD" w:rsidRDefault="00BC57A3" w:rsidP="009F3EBD">
            <w:pPr>
              <w:pStyle w:val="ab"/>
              <w:spacing w:line="360" w:lineRule="auto"/>
              <w:ind w:left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racle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11G</w:t>
            </w:r>
            <w:r w:rsidR="00E90915">
              <w:rPr>
                <w:b/>
              </w:rPr>
              <w:t xml:space="preserve"> </w:t>
            </w:r>
            <w:r w:rsidR="00E90915">
              <w:rPr>
                <w:rFonts w:hint="eastAsia"/>
                <w:b/>
              </w:rPr>
              <w:t>on</w:t>
            </w:r>
            <w:r w:rsidR="00E90915">
              <w:rPr>
                <w:b/>
              </w:rPr>
              <w:t xml:space="preserve"> RHEL </w:t>
            </w:r>
            <w:r w:rsidR="00E90915">
              <w:rPr>
                <w:rFonts w:hint="eastAsia"/>
                <w:b/>
              </w:rPr>
              <w:t>6</w:t>
            </w:r>
          </w:p>
        </w:tc>
      </w:tr>
      <w:tr w:rsidR="009F3EBD" w:rsidTr="00E90915">
        <w:trPr>
          <w:trHeight w:val="553"/>
        </w:trPr>
        <w:tc>
          <w:tcPr>
            <w:tcW w:w="2360" w:type="dxa"/>
          </w:tcPr>
          <w:p w:rsidR="009F3EBD" w:rsidRPr="009F3EBD" w:rsidRDefault="009F3EBD" w:rsidP="009F3EBD">
            <w:pPr>
              <w:pStyle w:val="ab"/>
              <w:spacing w:line="360" w:lineRule="auto"/>
              <w:ind w:left="0"/>
              <w:jc w:val="center"/>
              <w:rPr>
                <w:rFonts w:hint="eastAsia"/>
                <w:b/>
              </w:rPr>
            </w:pPr>
            <w:r w:rsidRPr="009F3EBD">
              <w:rPr>
                <w:rFonts w:hint="eastAsia"/>
                <w:b/>
              </w:rPr>
              <w:t>原</w:t>
            </w:r>
            <w:proofErr w:type="spellStart"/>
            <w:r w:rsidRPr="009F3EBD">
              <w:rPr>
                <w:rFonts w:hint="eastAsia"/>
                <w:b/>
              </w:rPr>
              <w:t>ip</w:t>
            </w:r>
            <w:proofErr w:type="spellEnd"/>
          </w:p>
        </w:tc>
        <w:tc>
          <w:tcPr>
            <w:tcW w:w="2499" w:type="dxa"/>
          </w:tcPr>
          <w:p w:rsidR="009F3EBD" w:rsidRPr="009F3EBD" w:rsidRDefault="009F3EBD" w:rsidP="009F3EBD">
            <w:pPr>
              <w:pStyle w:val="ab"/>
              <w:spacing w:line="360" w:lineRule="auto"/>
              <w:ind w:left="0"/>
              <w:jc w:val="center"/>
              <w:rPr>
                <w:rFonts w:hint="eastAsia"/>
                <w:b/>
              </w:rPr>
            </w:pPr>
            <w:r w:rsidRPr="009F3EBD">
              <w:rPr>
                <w:rFonts w:hint="eastAsia"/>
                <w:b/>
              </w:rPr>
              <w:t>同网段</w:t>
            </w:r>
            <w:r>
              <w:rPr>
                <w:rFonts w:hint="eastAsia"/>
                <w:b/>
              </w:rPr>
              <w:t>不修改子网</w:t>
            </w:r>
          </w:p>
        </w:tc>
        <w:tc>
          <w:tcPr>
            <w:tcW w:w="2914" w:type="dxa"/>
          </w:tcPr>
          <w:p w:rsidR="009F3EBD" w:rsidRPr="009F3EBD" w:rsidRDefault="009F3EBD" w:rsidP="009F3EBD">
            <w:pPr>
              <w:pStyle w:val="ab"/>
              <w:spacing w:line="360" w:lineRule="auto"/>
              <w:ind w:left="0"/>
              <w:jc w:val="center"/>
              <w:rPr>
                <w:rFonts w:hint="eastAsia"/>
                <w:b/>
              </w:rPr>
            </w:pPr>
            <w:r w:rsidRPr="009F3EBD">
              <w:rPr>
                <w:rFonts w:hint="eastAsia"/>
                <w:b/>
              </w:rPr>
              <w:t>不同网</w:t>
            </w:r>
            <w:proofErr w:type="gramStart"/>
            <w:r w:rsidRPr="009F3EBD">
              <w:rPr>
                <w:rFonts w:hint="eastAsia"/>
                <w:b/>
              </w:rPr>
              <w:t>段修改</w:t>
            </w:r>
            <w:proofErr w:type="gramEnd"/>
            <w:r>
              <w:rPr>
                <w:rFonts w:hint="eastAsia"/>
                <w:b/>
              </w:rPr>
              <w:t>子网</w:t>
            </w:r>
          </w:p>
        </w:tc>
      </w:tr>
      <w:tr w:rsidR="009F3EBD" w:rsidTr="00E90915">
        <w:trPr>
          <w:trHeight w:val="712"/>
        </w:trPr>
        <w:tc>
          <w:tcPr>
            <w:tcW w:w="2360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212.7.8.3</w:t>
            </w:r>
            <w:r w:rsidRPr="009F3EBD">
              <w:rPr>
                <w:color w:val="FF0000"/>
              </w:rPr>
              <w:tab/>
              <w:t>rac1</w:t>
            </w:r>
            <w:r w:rsidR="002D485E">
              <w:rPr>
                <w:color w:val="FF0000"/>
              </w:rPr>
              <w:t xml:space="preserve"> </w:t>
            </w:r>
          </w:p>
        </w:tc>
        <w:tc>
          <w:tcPr>
            <w:tcW w:w="2499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212.7.8.102</w:t>
            </w:r>
            <w:r w:rsidRPr="009F3EBD">
              <w:rPr>
                <w:color w:val="FF0000"/>
              </w:rPr>
              <w:tab/>
              <w:t>rac1</w:t>
            </w:r>
          </w:p>
        </w:tc>
        <w:tc>
          <w:tcPr>
            <w:tcW w:w="2914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 xml:space="preserve">172.17.200.1 </w:t>
            </w:r>
            <w:r w:rsidRPr="009F3EBD">
              <w:rPr>
                <w:rFonts w:hint="eastAsia"/>
                <w:color w:val="FF0000"/>
              </w:rPr>
              <w:t>rac1</w:t>
            </w:r>
          </w:p>
        </w:tc>
      </w:tr>
      <w:tr w:rsidR="009F3EBD" w:rsidTr="00E90915">
        <w:trPr>
          <w:trHeight w:val="712"/>
        </w:trPr>
        <w:tc>
          <w:tcPr>
            <w:tcW w:w="2360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212.7.8.4</w:t>
            </w:r>
            <w:r w:rsidRPr="009F3EBD">
              <w:rPr>
                <w:color w:val="FF0000"/>
              </w:rPr>
              <w:tab/>
              <w:t>rac2</w:t>
            </w:r>
            <w:r w:rsidR="002D485E">
              <w:rPr>
                <w:color w:val="FF0000"/>
              </w:rPr>
              <w:t xml:space="preserve"> </w:t>
            </w:r>
          </w:p>
        </w:tc>
        <w:tc>
          <w:tcPr>
            <w:tcW w:w="2499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212.7.8.103</w:t>
            </w:r>
            <w:r w:rsidRPr="009F3EBD">
              <w:rPr>
                <w:color w:val="FF0000"/>
              </w:rPr>
              <w:tab/>
              <w:t>rac2</w:t>
            </w:r>
          </w:p>
        </w:tc>
        <w:tc>
          <w:tcPr>
            <w:tcW w:w="2914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 xml:space="preserve">172.17.200.2 </w:t>
            </w:r>
            <w:r w:rsidRPr="009F3EBD">
              <w:rPr>
                <w:rFonts w:hint="eastAsia"/>
                <w:color w:val="FF0000"/>
              </w:rPr>
              <w:t>rac2</w:t>
            </w:r>
          </w:p>
        </w:tc>
      </w:tr>
      <w:tr w:rsidR="009F3EBD" w:rsidTr="00E90915">
        <w:trPr>
          <w:trHeight w:val="712"/>
        </w:trPr>
        <w:tc>
          <w:tcPr>
            <w:tcW w:w="2360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212.7.8.31</w:t>
            </w:r>
            <w:r w:rsidRPr="009F3EBD">
              <w:rPr>
                <w:color w:val="FF0000"/>
              </w:rPr>
              <w:tab/>
              <w:t>rac1-vip</w:t>
            </w:r>
          </w:p>
        </w:tc>
        <w:tc>
          <w:tcPr>
            <w:tcW w:w="2499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212.7.8.104</w:t>
            </w:r>
            <w:r w:rsidRPr="009F3EBD">
              <w:rPr>
                <w:color w:val="FF0000"/>
              </w:rPr>
              <w:tab/>
              <w:t>rac1-vip</w:t>
            </w:r>
          </w:p>
        </w:tc>
        <w:tc>
          <w:tcPr>
            <w:tcW w:w="2914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 xml:space="preserve">172.17.200.3 </w:t>
            </w:r>
            <w:r w:rsidRPr="009F3EBD">
              <w:rPr>
                <w:rFonts w:hint="eastAsia"/>
                <w:color w:val="FF0000"/>
              </w:rPr>
              <w:t>rac1-vip</w:t>
            </w:r>
          </w:p>
        </w:tc>
      </w:tr>
      <w:tr w:rsidR="009F3EBD" w:rsidTr="00E90915">
        <w:trPr>
          <w:trHeight w:val="712"/>
        </w:trPr>
        <w:tc>
          <w:tcPr>
            <w:tcW w:w="2360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212.7.8.22</w:t>
            </w:r>
            <w:r w:rsidRPr="009F3EBD">
              <w:rPr>
                <w:color w:val="FF0000"/>
              </w:rPr>
              <w:tab/>
              <w:t>rac2-vip</w:t>
            </w:r>
          </w:p>
        </w:tc>
        <w:tc>
          <w:tcPr>
            <w:tcW w:w="2499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212.7.8.105</w:t>
            </w:r>
            <w:r w:rsidRPr="009F3EBD">
              <w:rPr>
                <w:color w:val="FF0000"/>
              </w:rPr>
              <w:tab/>
              <w:t>rac2-vip</w:t>
            </w:r>
          </w:p>
        </w:tc>
        <w:tc>
          <w:tcPr>
            <w:tcW w:w="2914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 xml:space="preserve">172.17.200.4 </w:t>
            </w:r>
            <w:r w:rsidRPr="009F3EBD">
              <w:rPr>
                <w:rFonts w:hint="eastAsia"/>
                <w:color w:val="FF0000"/>
              </w:rPr>
              <w:t>rac2-vip</w:t>
            </w:r>
          </w:p>
        </w:tc>
      </w:tr>
      <w:tr w:rsidR="009F3EBD" w:rsidTr="00E90915">
        <w:trPr>
          <w:trHeight w:val="712"/>
        </w:trPr>
        <w:tc>
          <w:tcPr>
            <w:tcW w:w="2360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color w:val="FF0000"/>
              </w:rPr>
            </w:pPr>
            <w:r w:rsidRPr="009F3EBD">
              <w:rPr>
                <w:color w:val="FF0000"/>
              </w:rPr>
              <w:t>212.7.8.21</w:t>
            </w:r>
            <w:r w:rsidRPr="009F3EBD">
              <w:rPr>
                <w:color w:val="FF0000"/>
              </w:rPr>
              <w:tab/>
              <w:t>scan-</w:t>
            </w:r>
            <w:proofErr w:type="spellStart"/>
            <w:r w:rsidRPr="009F3EBD">
              <w:rPr>
                <w:color w:val="FF0000"/>
              </w:rPr>
              <w:t>ip</w:t>
            </w:r>
            <w:proofErr w:type="spellEnd"/>
          </w:p>
        </w:tc>
        <w:tc>
          <w:tcPr>
            <w:tcW w:w="2499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>212.7.8.106</w:t>
            </w:r>
            <w:r w:rsidRPr="009F3EBD">
              <w:rPr>
                <w:color w:val="FF0000"/>
              </w:rPr>
              <w:tab/>
              <w:t>scan-</w:t>
            </w:r>
            <w:proofErr w:type="spellStart"/>
            <w:r w:rsidRPr="009F3EBD">
              <w:rPr>
                <w:color w:val="FF0000"/>
              </w:rPr>
              <w:t>ip</w:t>
            </w:r>
            <w:proofErr w:type="spellEnd"/>
          </w:p>
        </w:tc>
        <w:tc>
          <w:tcPr>
            <w:tcW w:w="2914" w:type="dxa"/>
          </w:tcPr>
          <w:p w:rsidR="009F3EBD" w:rsidRPr="009F3EBD" w:rsidRDefault="009F3EBD" w:rsidP="00282214">
            <w:pPr>
              <w:pStyle w:val="ab"/>
              <w:spacing w:line="360" w:lineRule="auto"/>
              <w:ind w:left="0"/>
              <w:rPr>
                <w:rFonts w:hint="eastAsia"/>
                <w:color w:val="FF0000"/>
              </w:rPr>
            </w:pPr>
            <w:r w:rsidRPr="009F3EBD">
              <w:rPr>
                <w:color w:val="FF0000"/>
              </w:rPr>
              <w:t xml:space="preserve">172.17.200.5 </w:t>
            </w:r>
            <w:r w:rsidRPr="009F3EBD">
              <w:rPr>
                <w:rFonts w:hint="eastAsia"/>
                <w:color w:val="FF0000"/>
              </w:rPr>
              <w:t>scan</w:t>
            </w:r>
            <w:r w:rsidRPr="009F3EBD">
              <w:rPr>
                <w:color w:val="FF0000"/>
              </w:rPr>
              <w:t>-</w:t>
            </w:r>
            <w:proofErr w:type="spellStart"/>
            <w:r w:rsidRPr="009F3EBD">
              <w:rPr>
                <w:color w:val="FF0000"/>
              </w:rPr>
              <w:t>ip</w:t>
            </w:r>
            <w:proofErr w:type="spellEnd"/>
          </w:p>
        </w:tc>
      </w:tr>
    </w:tbl>
    <w:p w:rsidR="009F3EBD" w:rsidRDefault="009F3EBD" w:rsidP="00282214">
      <w:pPr>
        <w:pStyle w:val="ab"/>
        <w:spacing w:line="360" w:lineRule="auto"/>
        <w:ind w:left="0"/>
        <w:rPr>
          <w:rFonts w:hint="eastAsia"/>
        </w:rPr>
      </w:pPr>
    </w:p>
    <w:p w:rsidR="00715F91" w:rsidRDefault="00715F91" w:rsidP="00715F91">
      <w:pPr>
        <w:pStyle w:val="1"/>
      </w:pPr>
      <w:bookmarkStart w:id="0" w:name="_Toc457848297"/>
      <w:r>
        <w:rPr>
          <w:rFonts w:hint="eastAsia"/>
        </w:rPr>
        <w:lastRenderedPageBreak/>
        <w:t>情况</w:t>
      </w:r>
      <w:r>
        <w:rPr>
          <w:rFonts w:hint="eastAsia"/>
        </w:rPr>
        <w:t>1</w:t>
      </w:r>
      <w:r w:rsidR="00B937C5">
        <w:rPr>
          <w:rFonts w:hint="eastAsia"/>
        </w:rPr>
        <w:t xml:space="preserve"> </w:t>
      </w:r>
      <w:r>
        <w:rPr>
          <w:rFonts w:hint="eastAsia"/>
        </w:rPr>
        <w:t>修改公网对应的主机名</w:t>
      </w:r>
      <w:bookmarkEnd w:id="0"/>
    </w:p>
    <w:p w:rsidR="00715F91" w:rsidRDefault="00B937C5" w:rsidP="00B937C5">
      <w:pPr>
        <w:ind w:left="0"/>
        <w:rPr>
          <w:sz w:val="24"/>
          <w:szCs w:val="24"/>
        </w:rPr>
      </w:pPr>
      <w:r w:rsidRPr="00B937C5">
        <w:rPr>
          <w:sz w:val="24"/>
          <w:szCs w:val="24"/>
        </w:rPr>
        <w:t>集群公网对应的主机名是在安装时输入的，并且被记录在</w:t>
      </w:r>
      <w:r w:rsidRPr="00B937C5">
        <w:rPr>
          <w:sz w:val="24"/>
          <w:szCs w:val="24"/>
        </w:rPr>
        <w:t xml:space="preserve"> OCR </w:t>
      </w:r>
      <w:r w:rsidRPr="00B937C5">
        <w:rPr>
          <w:sz w:val="24"/>
          <w:szCs w:val="24"/>
        </w:rPr>
        <w:t>中。这个主机名在安装之后是不能修改的。唯一的修改方法是删除节点，修改主机名，之后将节点重新添加到集群，或者直接重新安装集群。</w:t>
      </w:r>
    </w:p>
    <w:p w:rsidR="00B937C5" w:rsidRPr="00B937C5" w:rsidRDefault="00B937C5" w:rsidP="00B937C5">
      <w:pPr>
        <w:pStyle w:val="1"/>
        <w:rPr>
          <w:rFonts w:hint="eastAsia"/>
        </w:rPr>
      </w:pPr>
      <w:bookmarkStart w:id="1" w:name="_Toc457848298"/>
      <w:r w:rsidRPr="00B937C5">
        <w:t>情况</w:t>
      </w:r>
      <w:r w:rsidRPr="00B937C5">
        <w:t>2</w:t>
      </w:r>
      <w:r>
        <w:t xml:space="preserve"> </w:t>
      </w:r>
      <w:r w:rsidRPr="00B937C5">
        <w:t>只修改公网</w:t>
      </w:r>
      <w:r w:rsidRPr="00B937C5">
        <w:t xml:space="preserve"> IP</w:t>
      </w:r>
      <w:r w:rsidRPr="00B937C5">
        <w:t>，</w:t>
      </w:r>
      <w:r w:rsidRPr="00B937C5">
        <w:t xml:space="preserve"> </w:t>
      </w:r>
      <w:r w:rsidRPr="00B937C5">
        <w:t>但是不修改网卡、子网或网络掩码信息</w:t>
      </w:r>
      <w:bookmarkEnd w:id="1"/>
    </w:p>
    <w:p w:rsidR="00B937C5" w:rsidRPr="00B937C5" w:rsidRDefault="00B937C5" w:rsidP="00B937C5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如果只需要修改公网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IP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地址，而且新的地址仍然在相同的子网，集群层面不需要做任何修改，所有需要的修改是在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OS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层面反映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IP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地址的变化</w:t>
      </w:r>
      <w:r w:rsidRPr="00B937C5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B937C5" w:rsidRPr="00B937C5" w:rsidRDefault="00B937C5" w:rsidP="00B937C5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1.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关闭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Oracle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集群管理软件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2.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在网络层面，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DNS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/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/hosts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文件中修改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IP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地址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3.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重新启动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Oracle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集群管理软</w:t>
      </w:r>
      <w:r w:rsidRPr="00B937C5">
        <w:rPr>
          <w:rFonts w:ascii="宋体" w:hAnsi="宋体" w:cs="宋体"/>
          <w:color w:val="000000"/>
          <w:kern w:val="0"/>
          <w:sz w:val="24"/>
          <w:szCs w:val="24"/>
        </w:rPr>
        <w:t>件</w:t>
      </w:r>
    </w:p>
    <w:p w:rsidR="00B937C5" w:rsidRPr="00B937C5" w:rsidRDefault="00B937C5" w:rsidP="00B937C5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以上的修改可以使用滚动的方式完成，例如：每次修改一个节点</w:t>
      </w:r>
      <w:r w:rsidRPr="00B937C5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B937C5" w:rsidRPr="00186B2D" w:rsidRDefault="00186B2D" w:rsidP="00B937C5">
      <w:pPr>
        <w:ind w:left="0"/>
        <w:rPr>
          <w:color w:val="FF0000"/>
          <w:sz w:val="24"/>
          <w:szCs w:val="24"/>
        </w:rPr>
      </w:pPr>
      <w:r w:rsidRPr="00186B2D">
        <w:rPr>
          <w:rFonts w:hint="eastAsia"/>
          <w:color w:val="FF0000"/>
          <w:sz w:val="24"/>
          <w:szCs w:val="24"/>
        </w:rPr>
        <w:t>案</w:t>
      </w:r>
      <w:r w:rsidR="00B937C5" w:rsidRPr="00186B2D">
        <w:rPr>
          <w:rFonts w:hint="eastAsia"/>
          <w:color w:val="FF0000"/>
          <w:sz w:val="24"/>
          <w:szCs w:val="24"/>
        </w:rPr>
        <w:t>例：</w:t>
      </w:r>
    </w:p>
    <w:p w:rsidR="00B937C5" w:rsidRPr="00186B2D" w:rsidRDefault="00B937C5" w:rsidP="00B937C5">
      <w:pPr>
        <w:ind w:left="0"/>
        <w:rPr>
          <w:color w:val="FF0000"/>
          <w:sz w:val="24"/>
          <w:szCs w:val="24"/>
        </w:rPr>
      </w:pPr>
      <w:r w:rsidRPr="00186B2D">
        <w:rPr>
          <w:color w:val="FF0000"/>
          <w:sz w:val="24"/>
          <w:szCs w:val="24"/>
        </w:rPr>
        <w:t xml:space="preserve">1 </w:t>
      </w:r>
      <w:proofErr w:type="gramStart"/>
      <w:r w:rsidRPr="00186B2D">
        <w:rPr>
          <w:color w:val="FF0000"/>
          <w:sz w:val="24"/>
          <w:szCs w:val="24"/>
        </w:rPr>
        <w:t># .</w:t>
      </w:r>
      <w:proofErr w:type="gramEnd"/>
      <w:r w:rsidRPr="00186B2D">
        <w:rPr>
          <w:color w:val="FF0000"/>
          <w:sz w:val="24"/>
          <w:szCs w:val="24"/>
        </w:rPr>
        <w:t>/</w:t>
      </w:r>
      <w:proofErr w:type="spellStart"/>
      <w:r w:rsidRPr="00186B2D">
        <w:rPr>
          <w:color w:val="FF0000"/>
          <w:sz w:val="24"/>
          <w:szCs w:val="24"/>
        </w:rPr>
        <w:t>crsctl</w:t>
      </w:r>
      <w:proofErr w:type="spellEnd"/>
      <w:r w:rsidRPr="00186B2D">
        <w:rPr>
          <w:color w:val="FF0000"/>
          <w:sz w:val="24"/>
          <w:szCs w:val="24"/>
        </w:rPr>
        <w:t xml:space="preserve"> stop has</w:t>
      </w:r>
    </w:p>
    <w:p w:rsidR="00B937C5" w:rsidRPr="00186B2D" w:rsidRDefault="00B937C5" w:rsidP="00B937C5">
      <w:pPr>
        <w:ind w:left="0"/>
        <w:rPr>
          <w:color w:val="FF0000"/>
          <w:sz w:val="24"/>
          <w:szCs w:val="24"/>
        </w:rPr>
      </w:pPr>
      <w:r w:rsidRPr="00186B2D">
        <w:rPr>
          <w:color w:val="FF0000"/>
          <w:sz w:val="24"/>
          <w:szCs w:val="24"/>
        </w:rPr>
        <w:t xml:space="preserve">2 </w:t>
      </w:r>
    </w:p>
    <w:p w:rsidR="00B937C5" w:rsidRPr="00186B2D" w:rsidRDefault="00B937C5" w:rsidP="00B937C5">
      <w:pPr>
        <w:ind w:left="0"/>
        <w:rPr>
          <w:rFonts w:hint="eastAsia"/>
          <w:color w:val="FF0000"/>
          <w:sz w:val="24"/>
          <w:szCs w:val="24"/>
        </w:rPr>
      </w:pPr>
      <w:r w:rsidRPr="00186B2D">
        <w:rPr>
          <w:rFonts w:hint="eastAsia"/>
          <w:color w:val="FF0000"/>
          <w:sz w:val="24"/>
          <w:szCs w:val="24"/>
        </w:rPr>
        <w:t>修改</w:t>
      </w:r>
      <w:r w:rsidRPr="00186B2D">
        <w:rPr>
          <w:color w:val="FF0000"/>
          <w:sz w:val="24"/>
          <w:szCs w:val="24"/>
        </w:rPr>
        <w:t xml:space="preserve"> /</w:t>
      </w:r>
      <w:proofErr w:type="spellStart"/>
      <w:r w:rsidRPr="00186B2D">
        <w:rPr>
          <w:color w:val="FF0000"/>
          <w:sz w:val="24"/>
          <w:szCs w:val="24"/>
        </w:rPr>
        <w:t>etc</w:t>
      </w:r>
      <w:proofErr w:type="spellEnd"/>
      <w:r w:rsidRPr="00186B2D">
        <w:rPr>
          <w:color w:val="FF0000"/>
          <w:sz w:val="24"/>
          <w:szCs w:val="24"/>
        </w:rPr>
        <w:t xml:space="preserve">/hosts </w:t>
      </w:r>
      <w:r w:rsidRPr="00186B2D">
        <w:rPr>
          <w:rFonts w:hint="eastAsia"/>
          <w:color w:val="FF0000"/>
          <w:sz w:val="24"/>
          <w:szCs w:val="24"/>
        </w:rPr>
        <w:t>中解析对应</w:t>
      </w:r>
    </w:p>
    <w:p w:rsidR="00143C75" w:rsidRPr="00186B2D" w:rsidRDefault="00B937C5" w:rsidP="00B937C5">
      <w:pPr>
        <w:ind w:left="0"/>
        <w:rPr>
          <w:color w:val="FF0000"/>
          <w:sz w:val="24"/>
          <w:szCs w:val="24"/>
        </w:rPr>
      </w:pPr>
      <w:r w:rsidRPr="00186B2D">
        <w:rPr>
          <w:rFonts w:hint="eastAsia"/>
          <w:color w:val="FF0000"/>
          <w:sz w:val="24"/>
          <w:szCs w:val="24"/>
        </w:rPr>
        <w:t>修改网卡配置</w:t>
      </w:r>
      <w:r w:rsidRPr="00186B2D">
        <w:rPr>
          <w:color w:val="FF0000"/>
          <w:sz w:val="24"/>
          <w:szCs w:val="24"/>
        </w:rPr>
        <w:t xml:space="preserve"> </w:t>
      </w:r>
    </w:p>
    <w:p w:rsidR="00B937C5" w:rsidRPr="00186B2D" w:rsidRDefault="00143C75" w:rsidP="00B937C5">
      <w:pPr>
        <w:ind w:left="0"/>
        <w:rPr>
          <w:color w:val="FF0000"/>
          <w:sz w:val="24"/>
          <w:szCs w:val="24"/>
        </w:rPr>
      </w:pPr>
      <w:proofErr w:type="gramStart"/>
      <w:r w:rsidRPr="00186B2D">
        <w:rPr>
          <w:color w:val="FF0000"/>
          <w:sz w:val="24"/>
          <w:szCs w:val="24"/>
        </w:rPr>
        <w:t xml:space="preserve">vi  </w:t>
      </w:r>
      <w:r w:rsidR="00B937C5" w:rsidRPr="00186B2D">
        <w:rPr>
          <w:color w:val="FF0000"/>
          <w:sz w:val="24"/>
          <w:szCs w:val="24"/>
        </w:rPr>
        <w:t>ifcfg</w:t>
      </w:r>
      <w:proofErr w:type="gramEnd"/>
      <w:r w:rsidR="00B937C5" w:rsidRPr="00186B2D">
        <w:rPr>
          <w:color w:val="FF0000"/>
          <w:sz w:val="24"/>
          <w:szCs w:val="24"/>
        </w:rPr>
        <w:t>-eth0</w:t>
      </w:r>
    </w:p>
    <w:p w:rsidR="00143C75" w:rsidRPr="00186B2D" w:rsidRDefault="00B937C5" w:rsidP="00143C75">
      <w:pPr>
        <w:ind w:left="0"/>
        <w:rPr>
          <w:color w:val="FF0000"/>
          <w:sz w:val="24"/>
          <w:szCs w:val="24"/>
        </w:rPr>
      </w:pPr>
      <w:r w:rsidRPr="00186B2D">
        <w:rPr>
          <w:rFonts w:hint="eastAsia"/>
          <w:color w:val="FF0000"/>
          <w:sz w:val="24"/>
          <w:szCs w:val="24"/>
        </w:rPr>
        <w:t>重</w:t>
      </w:r>
      <w:proofErr w:type="gramStart"/>
      <w:r w:rsidRPr="00186B2D">
        <w:rPr>
          <w:rFonts w:hint="eastAsia"/>
          <w:color w:val="FF0000"/>
          <w:sz w:val="24"/>
          <w:szCs w:val="24"/>
        </w:rPr>
        <w:t>启网络</w:t>
      </w:r>
      <w:proofErr w:type="gramEnd"/>
      <w:r w:rsidR="00143C75" w:rsidRPr="00186B2D">
        <w:rPr>
          <w:rFonts w:hint="eastAsia"/>
          <w:color w:val="FF0000"/>
          <w:sz w:val="24"/>
          <w:szCs w:val="24"/>
        </w:rPr>
        <w:t>以新地址远程连接</w:t>
      </w:r>
    </w:p>
    <w:p w:rsidR="00B937C5" w:rsidRPr="00186B2D" w:rsidRDefault="00B937C5" w:rsidP="00B937C5">
      <w:pPr>
        <w:ind w:left="0"/>
        <w:rPr>
          <w:color w:val="FF0000"/>
          <w:sz w:val="24"/>
          <w:szCs w:val="24"/>
        </w:rPr>
      </w:pPr>
      <w:r w:rsidRPr="00186B2D">
        <w:rPr>
          <w:color w:val="FF0000"/>
          <w:sz w:val="24"/>
          <w:szCs w:val="24"/>
        </w:rPr>
        <w:t>/</w:t>
      </w:r>
      <w:proofErr w:type="spellStart"/>
      <w:r w:rsidRPr="00186B2D">
        <w:rPr>
          <w:color w:val="FF0000"/>
          <w:sz w:val="24"/>
          <w:szCs w:val="24"/>
        </w:rPr>
        <w:t>etc</w:t>
      </w:r>
      <w:proofErr w:type="spellEnd"/>
      <w:r w:rsidRPr="00186B2D">
        <w:rPr>
          <w:color w:val="FF0000"/>
          <w:sz w:val="24"/>
          <w:szCs w:val="24"/>
        </w:rPr>
        <w:t>/</w:t>
      </w:r>
      <w:proofErr w:type="spellStart"/>
      <w:proofErr w:type="gramStart"/>
      <w:r w:rsidRPr="00186B2D">
        <w:rPr>
          <w:color w:val="FF0000"/>
          <w:sz w:val="24"/>
          <w:szCs w:val="24"/>
        </w:rPr>
        <w:t>init.d</w:t>
      </w:r>
      <w:proofErr w:type="spellEnd"/>
      <w:proofErr w:type="gramEnd"/>
      <w:r w:rsidRPr="00186B2D">
        <w:rPr>
          <w:color w:val="FF0000"/>
          <w:sz w:val="24"/>
          <w:szCs w:val="24"/>
        </w:rPr>
        <w:t>/network restart</w:t>
      </w:r>
    </w:p>
    <w:p w:rsidR="00B937C5" w:rsidRPr="00186B2D" w:rsidRDefault="00B937C5" w:rsidP="00B937C5">
      <w:pPr>
        <w:ind w:left="0"/>
        <w:rPr>
          <w:rFonts w:hint="eastAsia"/>
          <w:color w:val="FF0000"/>
          <w:sz w:val="24"/>
          <w:szCs w:val="24"/>
        </w:rPr>
      </w:pPr>
      <w:r w:rsidRPr="00186B2D">
        <w:rPr>
          <w:color w:val="FF0000"/>
          <w:sz w:val="24"/>
          <w:szCs w:val="24"/>
        </w:rPr>
        <w:t xml:space="preserve">3 </w:t>
      </w:r>
      <w:proofErr w:type="gramStart"/>
      <w:r w:rsidRPr="00186B2D">
        <w:rPr>
          <w:color w:val="FF0000"/>
          <w:sz w:val="24"/>
          <w:szCs w:val="24"/>
        </w:rPr>
        <w:t># .</w:t>
      </w:r>
      <w:proofErr w:type="gramEnd"/>
      <w:r w:rsidRPr="00186B2D">
        <w:rPr>
          <w:color w:val="FF0000"/>
          <w:sz w:val="24"/>
          <w:szCs w:val="24"/>
        </w:rPr>
        <w:t>/</w:t>
      </w:r>
      <w:proofErr w:type="spellStart"/>
      <w:r w:rsidRPr="00186B2D">
        <w:rPr>
          <w:color w:val="FF0000"/>
          <w:sz w:val="24"/>
          <w:szCs w:val="24"/>
        </w:rPr>
        <w:t>crsctl</w:t>
      </w:r>
      <w:proofErr w:type="spellEnd"/>
      <w:r w:rsidRPr="00186B2D">
        <w:rPr>
          <w:color w:val="FF0000"/>
          <w:sz w:val="24"/>
          <w:szCs w:val="24"/>
        </w:rPr>
        <w:t xml:space="preserve"> start has</w:t>
      </w:r>
    </w:p>
    <w:p w:rsidR="00B937C5" w:rsidRDefault="00B937C5" w:rsidP="00B937C5">
      <w:pPr>
        <w:pStyle w:val="1"/>
        <w:rPr>
          <w:sz w:val="24"/>
          <w:szCs w:val="24"/>
        </w:rPr>
      </w:pPr>
      <w:bookmarkStart w:id="2" w:name="_Toc457848299"/>
      <w:r>
        <w:lastRenderedPageBreak/>
        <w:t>情况</w:t>
      </w:r>
      <w:r>
        <w:t xml:space="preserve">3 </w:t>
      </w:r>
      <w:r>
        <w:t>修改公网网卡，子网或网络掩码信息</w:t>
      </w:r>
      <w:bookmarkEnd w:id="2"/>
    </w:p>
    <w:p w:rsidR="00B937C5" w:rsidRPr="00B937C5" w:rsidRDefault="00B937C5" w:rsidP="00B937C5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如果修改涉及到了不同的子网（网络掩码）或者网卡，需要将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OCR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中已经存在的网卡信息删除并重新添加新的信息。然后，在操作系统层面进行修改。除非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OS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层面的修改需要重新启动节点，否则不需要重启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Oracle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集群管理软件。修改可以使用滚动的方式完成</w:t>
      </w:r>
      <w:r w:rsidRPr="00B937C5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B80EDC" w:rsidRPr="00186B2D" w:rsidRDefault="00B937C5" w:rsidP="00A57CA1">
      <w:pPr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color w:val="FF0000"/>
          <w:kern w:val="0"/>
          <w:sz w:val="24"/>
          <w:szCs w:val="24"/>
        </w:rPr>
      </w:pP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% $CRS_HOME/bin/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oifcfg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oifcfg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delif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-global &lt;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if_name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&gt;[/&lt;subnet&gt;]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>% $CRS_HOME/bin/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oifcfg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oifcfg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setif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-global &lt;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if_name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&gt;/&lt;subnet&gt;:public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="00186B2D" w:rsidRPr="00186B2D">
        <w:rPr>
          <w:rFonts w:ascii="宋体" w:hAnsi="宋体" w:cs="宋体" w:hint="eastAsia"/>
          <w:color w:val="FF0000"/>
          <w:kern w:val="0"/>
          <w:sz w:val="24"/>
          <w:szCs w:val="24"/>
        </w:rPr>
        <w:t>案</w:t>
      </w:r>
      <w:r w:rsidRPr="00B937C5">
        <w:rPr>
          <w:rFonts w:ascii="宋体" w:hAnsi="宋体" w:cs="宋体" w:hint="eastAsia"/>
          <w:color w:val="FF0000"/>
          <w:kern w:val="0"/>
          <w:sz w:val="24"/>
          <w:szCs w:val="24"/>
        </w:rPr>
        <w:t>例</w:t>
      </w:r>
      <w:r w:rsidR="00AF0BED" w:rsidRPr="00186B2D">
        <w:rPr>
          <w:rFonts w:ascii="宋体" w:hAnsi="宋体" w:cs="宋体" w:hint="eastAsia"/>
          <w:color w:val="FF0000"/>
          <w:kern w:val="0"/>
          <w:sz w:val="24"/>
          <w:szCs w:val="24"/>
        </w:rPr>
        <w:t>：</w:t>
      </w:r>
    </w:p>
    <w:p w:rsidR="00A57CA1" w:rsidRPr="00186B2D" w:rsidRDefault="00B80EDC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ascii="宋体" w:hAnsi="宋体" w:cs="宋体" w:hint="eastAsia"/>
          <w:color w:val="FF0000"/>
          <w:kern w:val="0"/>
          <w:sz w:val="24"/>
          <w:szCs w:val="24"/>
        </w:rPr>
        <w:t>修改public</w:t>
      </w:r>
      <w:r w:rsidRPr="00186B2D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186B2D">
        <w:rPr>
          <w:rFonts w:ascii="宋体" w:hAnsi="宋体" w:cs="宋体" w:hint="eastAsia"/>
          <w:color w:val="FF0000"/>
          <w:kern w:val="0"/>
          <w:sz w:val="24"/>
          <w:szCs w:val="24"/>
        </w:rPr>
        <w:t>ip</w:t>
      </w:r>
      <w:proofErr w:type="spellEnd"/>
      <w:r w:rsidR="00B937C5" w:rsidRPr="00B937C5">
        <w:rPr>
          <w:rFonts w:eastAsia="Times New Roman" w:cs="Times New Roman"/>
          <w:color w:val="FF0000"/>
          <w:kern w:val="0"/>
          <w:sz w:val="24"/>
          <w:szCs w:val="24"/>
        </w:rPr>
        <w:br/>
      </w:r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oifcfg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getif</w:t>
      </w:r>
      <w:proofErr w:type="spellEnd"/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eth</w:t>
      </w:r>
      <w:proofErr w:type="gram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0  </w:t>
      </w:r>
      <w:r w:rsidR="005F659A" w:rsidRPr="00186B2D">
        <w:rPr>
          <w:rFonts w:eastAsia="Times New Roman" w:cs="Times New Roman"/>
          <w:color w:val="FF0000"/>
          <w:kern w:val="0"/>
          <w:sz w:val="24"/>
          <w:szCs w:val="24"/>
        </w:rPr>
        <w:t>212.7.8</w:t>
      </w: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.0</w:t>
      </w:r>
      <w:proofErr w:type="gram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 global  public</w:t>
      </w:r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eth</w:t>
      </w:r>
      <w:proofErr w:type="gram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1  10.10.0.0</w:t>
      </w:r>
      <w:proofErr w:type="gram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 global  </w:t>
      </w:r>
      <w:proofErr w:type="spell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cluster_interconnect</w:t>
      </w:r>
      <w:proofErr w:type="spellEnd"/>
    </w:p>
    <w:p w:rsidR="00A57CA1" w:rsidRPr="00186B2D" w:rsidRDefault="005B37B9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#</w:t>
      </w:r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oifcfg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delif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-global eth0/</w:t>
      </w:r>
      <w:r w:rsidR="005F659A" w:rsidRPr="00186B2D">
        <w:rPr>
          <w:rFonts w:eastAsia="Times New Roman" w:cs="Times New Roman"/>
          <w:color w:val="FF0000"/>
          <w:kern w:val="0"/>
          <w:sz w:val="24"/>
          <w:szCs w:val="24"/>
        </w:rPr>
        <w:t>212.7.8</w:t>
      </w:r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.0</w:t>
      </w:r>
    </w:p>
    <w:p w:rsidR="00A57CA1" w:rsidRPr="00186B2D" w:rsidRDefault="00B60A90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$</w:t>
      </w:r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oifcfg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getif</w:t>
      </w:r>
      <w:proofErr w:type="spellEnd"/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eth</w:t>
      </w:r>
      <w:proofErr w:type="gram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1  10.10.0.0</w:t>
      </w:r>
      <w:proofErr w:type="gram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 global  </w:t>
      </w:r>
      <w:proofErr w:type="spell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cluster_interconnect</w:t>
      </w:r>
      <w:proofErr w:type="spellEnd"/>
    </w:p>
    <w:p w:rsidR="00A57CA1" w:rsidRPr="00186B2D" w:rsidRDefault="00B639DC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asciiTheme="minorEastAsia" w:eastAsiaTheme="minorEastAsia" w:hAnsiTheme="minorEastAsia" w:cs="Times New Roman"/>
          <w:color w:val="FF0000"/>
          <w:kern w:val="0"/>
          <w:sz w:val="24"/>
          <w:szCs w:val="24"/>
        </w:rPr>
        <w:t>#</w:t>
      </w:r>
      <w:r w:rsidR="00B60A90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oifcfg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setif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-global eth0/</w:t>
      </w:r>
      <w:r w:rsidR="005F659A" w:rsidRPr="00186B2D">
        <w:rPr>
          <w:rFonts w:eastAsia="Times New Roman" w:cs="Times New Roman"/>
          <w:color w:val="FF0000"/>
          <w:kern w:val="0"/>
          <w:sz w:val="24"/>
          <w:szCs w:val="24"/>
        </w:rPr>
        <w:t>172.17.200.</w:t>
      </w:r>
      <w:proofErr w:type="gramStart"/>
      <w:r w:rsidR="005F659A" w:rsidRPr="00186B2D">
        <w:rPr>
          <w:rFonts w:eastAsia="Times New Roman" w:cs="Times New Roman"/>
          <w:color w:val="FF0000"/>
          <w:kern w:val="0"/>
          <w:sz w:val="24"/>
          <w:szCs w:val="24"/>
        </w:rPr>
        <w:t>0</w:t>
      </w:r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:public</w:t>
      </w:r>
      <w:proofErr w:type="gramEnd"/>
    </w:p>
    <w:p w:rsidR="00A57CA1" w:rsidRPr="00186B2D" w:rsidRDefault="000B09D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$</w:t>
      </w:r>
      <w:r w:rsidR="00B60A90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oifcfg</w:t>
      </w:r>
      <w:proofErr w:type="spellEnd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="00A57CA1" w:rsidRPr="00186B2D">
        <w:rPr>
          <w:rFonts w:eastAsia="Times New Roman" w:cs="Times New Roman"/>
          <w:color w:val="FF0000"/>
          <w:kern w:val="0"/>
          <w:sz w:val="24"/>
          <w:szCs w:val="24"/>
        </w:rPr>
        <w:t>getif</w:t>
      </w:r>
      <w:proofErr w:type="spellEnd"/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eth</w:t>
      </w:r>
      <w:proofErr w:type="gram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1  10.10.0.0</w:t>
      </w:r>
      <w:proofErr w:type="gram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 global  </w:t>
      </w:r>
      <w:proofErr w:type="spell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cluster_interconnect</w:t>
      </w:r>
      <w:proofErr w:type="spellEnd"/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eth</w:t>
      </w:r>
      <w:proofErr w:type="gram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0  </w:t>
      </w:r>
      <w:r w:rsidR="005F659A" w:rsidRPr="00186B2D">
        <w:rPr>
          <w:rFonts w:eastAsia="Times New Roman" w:cs="Times New Roman"/>
          <w:color w:val="FF0000"/>
          <w:kern w:val="0"/>
          <w:sz w:val="24"/>
          <w:szCs w:val="24"/>
        </w:rPr>
        <w:t>172.17.200</w:t>
      </w: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.0</w:t>
      </w:r>
      <w:proofErr w:type="gram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 xml:space="preserve">  global  public</w:t>
      </w:r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</w:p>
    <w:p w:rsidR="00A57CA1" w:rsidRPr="00186B2D" w:rsidRDefault="00B639DC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修改网卡配置</w:t>
      </w:r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# vi /</w:t>
      </w:r>
      <w:proofErr w:type="spell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etc</w:t>
      </w:r>
      <w:proofErr w:type="spell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/</w:t>
      </w:r>
      <w:proofErr w:type="spell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sysconfig</w:t>
      </w:r>
      <w:proofErr w:type="spell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/network-scripts/ifcfg-eth0</w:t>
      </w:r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</w:p>
    <w:p w:rsidR="00143C75" w:rsidRPr="00186B2D" w:rsidRDefault="00B639DC" w:rsidP="00143C75">
      <w:pPr>
        <w:ind w:left="0"/>
        <w:rPr>
          <w:color w:val="FF0000"/>
          <w:sz w:val="24"/>
          <w:szCs w:val="24"/>
        </w:rPr>
      </w:pPr>
      <w:r w:rsidRPr="00186B2D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重</w:t>
      </w:r>
      <w:proofErr w:type="gramStart"/>
      <w:r w:rsidRPr="00186B2D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启网络</w:t>
      </w:r>
      <w:proofErr w:type="gramEnd"/>
      <w:r w:rsidRPr="00186B2D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服务</w:t>
      </w:r>
      <w:r w:rsidR="00143C75" w:rsidRPr="00186B2D">
        <w:rPr>
          <w:rFonts w:hint="eastAsia"/>
          <w:color w:val="FF0000"/>
          <w:sz w:val="24"/>
          <w:szCs w:val="24"/>
        </w:rPr>
        <w:t>以新地址远程连接</w:t>
      </w:r>
    </w:p>
    <w:p w:rsidR="00A57CA1" w:rsidRPr="00186B2D" w:rsidRDefault="00A57CA1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# /</w:t>
      </w:r>
      <w:proofErr w:type="spell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etc</w:t>
      </w:r>
      <w:proofErr w:type="spell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/</w:t>
      </w:r>
      <w:proofErr w:type="spellStart"/>
      <w:proofErr w:type="gramStart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init.d</w:t>
      </w:r>
      <w:proofErr w:type="spellEnd"/>
      <w:proofErr w:type="gramEnd"/>
      <w:r w:rsidRPr="00186B2D">
        <w:rPr>
          <w:rFonts w:eastAsia="Times New Roman" w:cs="Times New Roman"/>
          <w:color w:val="FF0000"/>
          <w:kern w:val="0"/>
          <w:sz w:val="24"/>
          <w:szCs w:val="24"/>
        </w:rPr>
        <w:t>/network restart</w:t>
      </w:r>
    </w:p>
    <w:p w:rsidR="00143C75" w:rsidRPr="00B937C5" w:rsidRDefault="00143C75" w:rsidP="00A57CA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</w:p>
    <w:p w:rsidR="00B937C5" w:rsidRPr="00B937C5" w:rsidRDefault="00B937C5" w:rsidP="00B937C5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一旦公网信息被修改，与其相关的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SCAN VIP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也需要修改，请参考情况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4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和情况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5</w:t>
      </w:r>
      <w:r w:rsidRPr="00B937C5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B27309" w:rsidRDefault="00B937C5" w:rsidP="00B937C5">
      <w:pPr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注意：</w:t>
      </w:r>
    </w:p>
    <w:p w:rsidR="00B937C5" w:rsidRPr="00B937C5" w:rsidRDefault="00B937C5" w:rsidP="00B937C5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对于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11gR2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，上面命令要求集群在所有节点运行，否则报错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PRIF-33 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PRIF-32</w:t>
      </w:r>
      <w:r w:rsidRPr="00B937C5">
        <w:rPr>
          <w:rFonts w:ascii="宋体" w:hAnsi="宋体" w:cs="宋体" w:hint="eastAsia"/>
          <w:color w:val="000000"/>
          <w:kern w:val="0"/>
          <w:sz w:val="24"/>
          <w:szCs w:val="24"/>
        </w:rPr>
        <w:t>，比如：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>[grid@racnode1 bin]$ ./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oifcfg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delif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-global eth0/192.168.1.0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>PRIF-33: Failed to set or delete interface because hosts could not be discovered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CRS-02307: No 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GPnP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services on requested remote hosts.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>PRIF-32: Error in checking for profile availability for host racnode2</w:t>
      </w:r>
      <w:r w:rsidRPr="00B937C5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CRS-02306: </w:t>
      </w:r>
      <w:proofErr w:type="spellStart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>GPnP</w:t>
      </w:r>
      <w:proofErr w:type="spellEnd"/>
      <w:r w:rsidRPr="00B937C5">
        <w:rPr>
          <w:rFonts w:eastAsia="Times New Roman" w:cs="Times New Roman"/>
          <w:color w:val="000000"/>
          <w:kern w:val="0"/>
          <w:sz w:val="24"/>
          <w:szCs w:val="24"/>
        </w:rPr>
        <w:t xml:space="preserve"> service on host "racnode2" not found.</w:t>
      </w:r>
    </w:p>
    <w:p w:rsidR="00B937C5" w:rsidRDefault="007101D1" w:rsidP="00B937C5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还有一种情况就是</w:t>
      </w:r>
      <w:r w:rsidR="005B37B9">
        <w:rPr>
          <w:rFonts w:hint="eastAsia"/>
          <w:sz w:val="24"/>
          <w:szCs w:val="24"/>
        </w:rPr>
        <w:t>grid</w:t>
      </w:r>
      <w:r w:rsidR="005B37B9">
        <w:rPr>
          <w:rFonts w:hint="eastAsia"/>
          <w:sz w:val="24"/>
          <w:szCs w:val="24"/>
        </w:rPr>
        <w:t>用户操作遇到此错误，需要用</w:t>
      </w:r>
      <w:r w:rsidR="005B37B9">
        <w:rPr>
          <w:rFonts w:hint="eastAsia"/>
          <w:sz w:val="24"/>
          <w:szCs w:val="24"/>
        </w:rPr>
        <w:t>root</w:t>
      </w:r>
      <w:r w:rsidR="005B37B9">
        <w:rPr>
          <w:rFonts w:hint="eastAsia"/>
          <w:sz w:val="24"/>
          <w:szCs w:val="24"/>
        </w:rPr>
        <w:t>用户执行相应命令。</w:t>
      </w:r>
    </w:p>
    <w:p w:rsidR="00B937C5" w:rsidRDefault="00813833" w:rsidP="00813833">
      <w:pPr>
        <w:pStyle w:val="1"/>
        <w:rPr>
          <w:sz w:val="24"/>
          <w:szCs w:val="24"/>
        </w:rPr>
      </w:pPr>
      <w:bookmarkStart w:id="3" w:name="_Toc457848300"/>
      <w:r>
        <w:t>情况</w:t>
      </w:r>
      <w:r>
        <w:t xml:space="preserve">4 </w:t>
      </w:r>
      <w:r>
        <w:t>修改</w:t>
      </w:r>
      <w:r>
        <w:t xml:space="preserve"> VIP </w:t>
      </w:r>
      <w:r>
        <w:t>相关的公网信息</w:t>
      </w:r>
      <w:bookmarkEnd w:id="3"/>
    </w:p>
    <w:p w:rsidR="00813833" w:rsidRDefault="002D6B36" w:rsidP="00B937C5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准备</w:t>
      </w:r>
    </w:p>
    <w:p w:rsidR="002D6B36" w:rsidRP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一般而言，只有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10.2.0.3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之前的版本需要完全的停机。从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10.2.0.3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开始，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ASM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和数据库实例对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资源的依赖关系已经被删除，所以修改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不需要停止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ASM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和数据库实例，只有当修改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时产生的客户端连接会受影响。如果修改只涉及到特定的节点，那么只有连接到对应节点的客户端链接在修改时会受影响</w:t>
      </w:r>
      <w:r w:rsidRPr="002D6B36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首先，请参考情况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3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以确保公网信息被修改。如果在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OS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层面的网络修改后发生了节点或者集群管理软件重启，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VIP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将不会被启动，请跳过步骤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“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修改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和相关属性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”</w:t>
      </w:r>
      <w:r w:rsidRPr="002D6B36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修改</w:t>
      </w:r>
    </w:p>
    <w:p w:rsid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获取当前配置</w:t>
      </w:r>
    </w:p>
    <w:p w:rsidR="002D6B36" w:rsidRP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对于版本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10g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11gR1,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Oracle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集群管理软件的拥有者执行下面的命令</w:t>
      </w:r>
      <w:r w:rsidRPr="002D6B36">
        <w:rPr>
          <w:rFonts w:ascii="宋体" w:hAnsi="宋体" w:cs="宋体"/>
          <w:color w:val="000000"/>
          <w:kern w:val="0"/>
          <w:sz w:val="24"/>
          <w:szCs w:val="24"/>
        </w:rPr>
        <w:t>：</w:t>
      </w:r>
    </w:p>
    <w:p w:rsidR="002D6B36" w:rsidRDefault="002D6B36" w:rsidP="002D6B36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000000"/>
          <w:kern w:val="0"/>
          <w:sz w:val="24"/>
          <w:szCs w:val="24"/>
        </w:rPr>
      </w:pP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$ </w:t>
      </w:r>
      <w:proofErr w:type="spellStart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config</w:t>
      </w:r>
      <w:proofErr w:type="spellEnd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-n &lt;node&gt; -a</w:t>
      </w:r>
    </w:p>
    <w:p w:rsidR="002D6B36" w:rsidRDefault="002D6B36" w:rsidP="002D6B36">
      <w:pPr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D6B36" w:rsidRPr="002D6B36" w:rsidRDefault="002D6B36" w:rsidP="002D6B36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例如：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config</w:t>
      </w:r>
      <w:proofErr w:type="spellEnd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-n racnode1 -a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br/>
        <w:t>VIP exists.: /racnode1-vip/101.17.80.184/255.255.254.0/eth1</w:t>
      </w:r>
    </w:p>
    <w:p w:rsid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对于版本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11gR2,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r w:rsidRPr="002D6B36">
        <w:rPr>
          <w:rFonts w:eastAsia="Times New Roman" w:cs="Times New Roman"/>
          <w:color w:val="000000"/>
          <w:kern w:val="0"/>
          <w:sz w:val="24"/>
          <w:szCs w:val="24"/>
        </w:rPr>
        <w:t xml:space="preserve"> Grid Infrastructure </w:t>
      </w:r>
      <w:r w:rsidRPr="002D6B36">
        <w:rPr>
          <w:rFonts w:ascii="宋体" w:hAnsi="宋体" w:cs="宋体" w:hint="eastAsia"/>
          <w:color w:val="000000"/>
          <w:kern w:val="0"/>
          <w:sz w:val="24"/>
          <w:szCs w:val="24"/>
        </w:rPr>
        <w:t>的拥有者执行下面的命令</w:t>
      </w:r>
      <w:r w:rsidRPr="002D6B36">
        <w:rPr>
          <w:rFonts w:ascii="宋体" w:hAnsi="宋体" w:cs="宋体"/>
          <w:color w:val="000000"/>
          <w:kern w:val="0"/>
          <w:sz w:val="24"/>
          <w:szCs w:val="24"/>
        </w:rPr>
        <w:t>：</w:t>
      </w:r>
    </w:p>
    <w:p w:rsidR="002D6B36" w:rsidRPr="002D6B36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 w:hint="eastAsia"/>
          <w:kern w:val="0"/>
          <w:sz w:val="24"/>
          <w:szCs w:val="24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nodeapps</w:t>
      </w:r>
      <w:proofErr w:type="spellEnd"/>
      <w:r>
        <w:rPr>
          <w:color w:val="000000"/>
        </w:rPr>
        <w:t xml:space="preserve"> -a</w:t>
      </w:r>
    </w:p>
    <w:p w:rsidR="002D6B36" w:rsidRPr="002D6B36" w:rsidRDefault="00186B2D" w:rsidP="002D6B36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color w:val="000000"/>
          <w:kern w:val="0"/>
          <w:sz w:val="24"/>
          <w:szCs w:val="24"/>
        </w:rPr>
        <w:t>案例</w:t>
      </w:r>
      <w:r w:rsidR="002D6B36">
        <w:rPr>
          <w:rFonts w:asciiTheme="minorEastAsia" w:eastAsiaTheme="minorEastAsia" w:hAnsiTheme="minorEastAsia" w:cs="Times New Roman" w:hint="eastAsia"/>
          <w:color w:val="000000"/>
          <w:kern w:val="0"/>
          <w:sz w:val="24"/>
          <w:szCs w:val="24"/>
        </w:rPr>
        <w:t>：</w:t>
      </w:r>
    </w:p>
    <w:p w:rsidR="002D6B36" w:rsidRPr="00BC1584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lastRenderedPageBreak/>
        <w:t xml:space="preserve">$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config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-a</w:t>
      </w:r>
    </w:p>
    <w:p w:rsidR="002D6B36" w:rsidRPr="00BC1584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Network exists: 1/</w:t>
      </w:r>
      <w:r w:rsidR="00E90915" w:rsidRPr="00BC1584">
        <w:rPr>
          <w:rFonts w:eastAsia="Times New Roman" w:cs="Times New Roman" w:hint="eastAsia"/>
          <w:color w:val="FF0000"/>
          <w:kern w:val="0"/>
          <w:sz w:val="24"/>
          <w:szCs w:val="24"/>
        </w:rPr>
        <w:t>212.7.</w:t>
      </w:r>
      <w:r w:rsidR="00E90915" w:rsidRPr="00BC1584">
        <w:rPr>
          <w:rFonts w:eastAsia="Times New Roman" w:cs="Times New Roman"/>
          <w:color w:val="FF0000"/>
          <w:kern w:val="0"/>
          <w:sz w:val="24"/>
          <w:szCs w:val="24"/>
        </w:rPr>
        <w:t>8.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0/255.255.255.0/eth0, type static</w:t>
      </w:r>
    </w:p>
    <w:p w:rsidR="002D6B36" w:rsidRPr="00BC1584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VIP exists: /</w:t>
      </w:r>
      <w:r w:rsidR="00E90915" w:rsidRPr="00BC1584">
        <w:rPr>
          <w:rFonts w:eastAsia="Times New Roman" w:cs="Times New Roman" w:hint="eastAsia"/>
          <w:color w:val="FF0000"/>
          <w:kern w:val="0"/>
          <w:sz w:val="24"/>
          <w:szCs w:val="24"/>
        </w:rPr>
        <w:t>rac</w:t>
      </w:r>
      <w:r w:rsidR="003D0D1B" w:rsidRPr="00BC1584">
        <w:rPr>
          <w:rFonts w:eastAsia="Times New Roman" w:cs="Times New Roman"/>
          <w:color w:val="FF0000"/>
          <w:kern w:val="0"/>
          <w:sz w:val="24"/>
          <w:szCs w:val="24"/>
        </w:rPr>
        <w:t>1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-vip/</w:t>
      </w:r>
      <w:r w:rsidR="000B65C3" w:rsidRPr="00BC1584">
        <w:rPr>
          <w:rFonts w:eastAsia="Times New Roman" w:cs="Times New Roman"/>
          <w:color w:val="FF0000"/>
          <w:kern w:val="0"/>
          <w:sz w:val="24"/>
          <w:szCs w:val="24"/>
        </w:rPr>
        <w:t>212.7.8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.3</w:t>
      </w:r>
      <w:r w:rsidR="003D0D1B" w:rsidRPr="00BC1584">
        <w:rPr>
          <w:rFonts w:eastAsia="Times New Roman" w:cs="Times New Roman"/>
          <w:color w:val="FF0000"/>
          <w:kern w:val="0"/>
          <w:sz w:val="24"/>
          <w:szCs w:val="24"/>
        </w:rPr>
        <w:t>1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/</w:t>
      </w:r>
      <w:r w:rsidR="000B65C3" w:rsidRPr="00BC1584">
        <w:rPr>
          <w:rFonts w:eastAsia="Times New Roman" w:cs="Times New Roman"/>
          <w:color w:val="FF0000"/>
          <w:kern w:val="0"/>
          <w:sz w:val="24"/>
          <w:szCs w:val="24"/>
        </w:rPr>
        <w:t>212.7.8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.0/255.255.255.0/eth0, hosting node </w:t>
      </w:r>
      <w:r w:rsidR="000B65C3" w:rsidRPr="00BC1584">
        <w:rPr>
          <w:rFonts w:eastAsia="Times New Roman" w:cs="Times New Roman"/>
          <w:color w:val="FF0000"/>
          <w:kern w:val="0"/>
          <w:sz w:val="24"/>
          <w:szCs w:val="24"/>
        </w:rPr>
        <w:t>rac1</w:t>
      </w:r>
    </w:p>
    <w:p w:rsidR="002D6B36" w:rsidRPr="00BC1584" w:rsidRDefault="002D6B36" w:rsidP="002D6B3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 w:hint="eastAsia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VIP exists: /</w:t>
      </w:r>
      <w:r w:rsidR="00E90915" w:rsidRPr="00BC1584">
        <w:rPr>
          <w:rFonts w:eastAsia="Times New Roman" w:cs="Times New Roman"/>
          <w:color w:val="FF0000"/>
          <w:kern w:val="0"/>
          <w:sz w:val="24"/>
          <w:szCs w:val="24"/>
        </w:rPr>
        <w:t>rac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2-vip/</w:t>
      </w:r>
      <w:r w:rsidR="003D0D1B" w:rsidRPr="00BC1584">
        <w:rPr>
          <w:rFonts w:eastAsia="Times New Roman" w:cs="Times New Roman"/>
          <w:color w:val="FF0000"/>
          <w:kern w:val="0"/>
          <w:sz w:val="24"/>
          <w:szCs w:val="24"/>
        </w:rPr>
        <w:t>212.7.8.21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/</w:t>
      </w:r>
      <w:r w:rsidR="000B65C3" w:rsidRPr="00BC1584">
        <w:rPr>
          <w:rFonts w:eastAsia="Times New Roman" w:cs="Times New Roman"/>
          <w:color w:val="FF0000"/>
          <w:kern w:val="0"/>
          <w:sz w:val="24"/>
          <w:szCs w:val="24"/>
        </w:rPr>
        <w:t>212.7.8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.0/255.255.255.0/eth0, hosting node</w:t>
      </w:r>
      <w:r w:rsidR="000B65C3"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rac2</w:t>
      </w:r>
    </w:p>
    <w:p w:rsidR="002D6B36" w:rsidRDefault="002D6B36" w:rsidP="00B937C5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验证</w:t>
      </w:r>
      <w:proofErr w:type="spellStart"/>
      <w:r>
        <w:rPr>
          <w:rFonts w:hint="eastAsia"/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>状态</w:t>
      </w:r>
    </w:p>
    <w:p w:rsidR="002D6B36" w:rsidRDefault="002D6B36" w:rsidP="002D6B36">
      <w:pPr>
        <w:ind w:left="0"/>
        <w:rPr>
          <w:rFonts w:hint="eastAsia"/>
          <w:sz w:val="24"/>
          <w:szCs w:val="24"/>
        </w:rPr>
      </w:pPr>
      <w:r w:rsidRPr="000471F1">
        <w:rPr>
          <w:sz w:val="24"/>
          <w:szCs w:val="24"/>
        </w:rPr>
        <w:t>版本</w:t>
      </w:r>
      <w:r w:rsidRPr="000471F1">
        <w:rPr>
          <w:sz w:val="24"/>
          <w:szCs w:val="24"/>
        </w:rPr>
        <w:t xml:space="preserve"> 10.2 </w:t>
      </w:r>
      <w:r w:rsidRPr="000471F1">
        <w:rPr>
          <w:sz w:val="24"/>
          <w:szCs w:val="24"/>
        </w:rPr>
        <w:t>和</w:t>
      </w:r>
      <w:r w:rsidRPr="000471F1">
        <w:rPr>
          <w:sz w:val="24"/>
          <w:szCs w:val="24"/>
        </w:rPr>
        <w:t xml:space="preserve"> 11.1</w:t>
      </w:r>
      <w:r w:rsidRPr="000471F1">
        <w:rPr>
          <w:sz w:val="24"/>
          <w:szCs w:val="24"/>
        </w:rPr>
        <w:t>：</w:t>
      </w:r>
      <w:r w:rsidRPr="000471F1">
        <w:rPr>
          <w:sz w:val="24"/>
          <w:szCs w:val="24"/>
        </w:rPr>
        <w:br/>
        <w:t xml:space="preserve">$ </w:t>
      </w:r>
      <w:proofErr w:type="spellStart"/>
      <w:r w:rsidRPr="000471F1">
        <w:rPr>
          <w:sz w:val="24"/>
          <w:szCs w:val="24"/>
        </w:rPr>
        <w:t>crs_stat</w:t>
      </w:r>
      <w:proofErr w:type="spellEnd"/>
      <w:r w:rsidRPr="000471F1">
        <w:rPr>
          <w:sz w:val="24"/>
          <w:szCs w:val="24"/>
        </w:rPr>
        <w:t xml:space="preserve"> -t</w:t>
      </w:r>
      <w:r w:rsidRPr="000471F1">
        <w:rPr>
          <w:sz w:val="24"/>
          <w:szCs w:val="24"/>
        </w:rPr>
        <w:br/>
      </w:r>
      <w:r w:rsidRPr="000471F1">
        <w:rPr>
          <w:sz w:val="24"/>
          <w:szCs w:val="24"/>
        </w:rPr>
        <w:br/>
      </w:r>
      <w:r w:rsidRPr="000471F1">
        <w:rPr>
          <w:sz w:val="24"/>
          <w:szCs w:val="24"/>
        </w:rPr>
        <w:t>版本</w:t>
      </w:r>
      <w:r w:rsidRPr="000471F1">
        <w:rPr>
          <w:sz w:val="24"/>
          <w:szCs w:val="24"/>
        </w:rPr>
        <w:t xml:space="preserve"> 11.2</w:t>
      </w:r>
      <w:r w:rsidRPr="000471F1">
        <w:rPr>
          <w:sz w:val="24"/>
          <w:szCs w:val="24"/>
        </w:rPr>
        <w:t>：</w:t>
      </w:r>
      <w:r w:rsidRPr="000471F1">
        <w:rPr>
          <w:sz w:val="24"/>
          <w:szCs w:val="24"/>
        </w:rPr>
        <w:br/>
        <w:t xml:space="preserve">$ </w:t>
      </w:r>
      <w:proofErr w:type="spellStart"/>
      <w:r w:rsidRPr="000471F1">
        <w:rPr>
          <w:sz w:val="24"/>
          <w:szCs w:val="24"/>
        </w:rPr>
        <w:t>crsctl</w:t>
      </w:r>
      <w:proofErr w:type="spellEnd"/>
      <w:r w:rsidRPr="000471F1">
        <w:rPr>
          <w:sz w:val="24"/>
          <w:szCs w:val="24"/>
        </w:rPr>
        <w:t xml:space="preserve"> stat res -t</w:t>
      </w:r>
      <w:r w:rsidRPr="000471F1">
        <w:rPr>
          <w:sz w:val="24"/>
          <w:szCs w:val="24"/>
        </w:rPr>
        <w:br/>
        <w:t xml:space="preserve">- </w:t>
      </w:r>
      <w:r w:rsidRPr="000471F1">
        <w:rPr>
          <w:sz w:val="24"/>
          <w:szCs w:val="24"/>
        </w:rPr>
        <w:t>以上命令应该显示</w:t>
      </w:r>
      <w:r w:rsidRPr="000471F1">
        <w:rPr>
          <w:sz w:val="24"/>
          <w:szCs w:val="24"/>
        </w:rPr>
        <w:t xml:space="preserve"> VIPs </w:t>
      </w:r>
      <w:r w:rsidRPr="000471F1">
        <w:rPr>
          <w:sz w:val="24"/>
          <w:szCs w:val="24"/>
        </w:rPr>
        <w:t>状态为</w:t>
      </w:r>
      <w:r w:rsidRPr="000471F1">
        <w:rPr>
          <w:sz w:val="24"/>
          <w:szCs w:val="24"/>
        </w:rPr>
        <w:t xml:space="preserve"> ONLINE</w:t>
      </w:r>
      <w:r w:rsidRPr="000471F1">
        <w:rPr>
          <w:sz w:val="24"/>
          <w:szCs w:val="24"/>
        </w:rPr>
        <w:br/>
      </w:r>
      <w:r w:rsidRPr="000471F1">
        <w:rPr>
          <w:sz w:val="24"/>
          <w:szCs w:val="24"/>
        </w:rPr>
        <w:br/>
        <w:t xml:space="preserve">$ </w:t>
      </w:r>
      <w:proofErr w:type="spellStart"/>
      <w:r w:rsidRPr="000471F1">
        <w:rPr>
          <w:sz w:val="24"/>
          <w:szCs w:val="24"/>
        </w:rPr>
        <w:t>ifconfig</w:t>
      </w:r>
      <w:proofErr w:type="spellEnd"/>
      <w:r w:rsidRPr="000471F1">
        <w:rPr>
          <w:sz w:val="24"/>
          <w:szCs w:val="24"/>
        </w:rPr>
        <w:t xml:space="preserve"> -a</w:t>
      </w:r>
      <w:r w:rsidRPr="000471F1">
        <w:rPr>
          <w:sz w:val="24"/>
          <w:szCs w:val="24"/>
        </w:rPr>
        <w:br/>
        <w:t xml:space="preserve">(HP </w:t>
      </w:r>
      <w:r w:rsidRPr="000471F1">
        <w:rPr>
          <w:sz w:val="24"/>
          <w:szCs w:val="24"/>
        </w:rPr>
        <w:t>平台请使用</w:t>
      </w:r>
      <w:r w:rsidRPr="000471F1">
        <w:rPr>
          <w:sz w:val="24"/>
          <w:szCs w:val="24"/>
        </w:rPr>
        <w:t xml:space="preserve"> </w:t>
      </w:r>
      <w:proofErr w:type="spellStart"/>
      <w:r w:rsidRPr="000471F1">
        <w:rPr>
          <w:sz w:val="24"/>
          <w:szCs w:val="24"/>
        </w:rPr>
        <w:t>netstat</w:t>
      </w:r>
      <w:proofErr w:type="spellEnd"/>
      <w:r w:rsidRPr="000471F1">
        <w:rPr>
          <w:sz w:val="24"/>
          <w:szCs w:val="24"/>
        </w:rPr>
        <w:t xml:space="preserve"> –in, Windows </w:t>
      </w:r>
      <w:r w:rsidRPr="000471F1">
        <w:rPr>
          <w:sz w:val="24"/>
          <w:szCs w:val="24"/>
        </w:rPr>
        <w:t>平台请使用</w:t>
      </w:r>
      <w:r w:rsidRPr="000471F1">
        <w:rPr>
          <w:sz w:val="24"/>
          <w:szCs w:val="24"/>
        </w:rPr>
        <w:t xml:space="preserve"> ipconfig /all)</w:t>
      </w:r>
      <w:r w:rsidRPr="000471F1">
        <w:rPr>
          <w:sz w:val="24"/>
          <w:szCs w:val="24"/>
        </w:rPr>
        <w:br/>
        <w:t xml:space="preserve">- VIP </w:t>
      </w:r>
      <w:r w:rsidRPr="000471F1">
        <w:rPr>
          <w:sz w:val="24"/>
          <w:szCs w:val="24"/>
        </w:rPr>
        <w:t>逻辑网卡对应公网网卡</w:t>
      </w:r>
    </w:p>
    <w:p w:rsidR="00813833" w:rsidRPr="00E90915" w:rsidRDefault="00E90915" w:rsidP="00B937C5">
      <w:pPr>
        <w:ind w:left="0"/>
        <w:rPr>
          <w:color w:val="FF0000"/>
          <w:sz w:val="24"/>
          <w:szCs w:val="24"/>
        </w:rPr>
      </w:pPr>
      <w:r w:rsidRPr="00E90915">
        <w:rPr>
          <w:rFonts w:hint="eastAsia"/>
          <w:color w:val="FF0000"/>
          <w:sz w:val="24"/>
          <w:szCs w:val="24"/>
        </w:rPr>
        <w:t>案</w:t>
      </w:r>
      <w:r w:rsidR="000471F1" w:rsidRPr="00E90915">
        <w:rPr>
          <w:rFonts w:hint="eastAsia"/>
          <w:color w:val="FF0000"/>
          <w:sz w:val="24"/>
          <w:szCs w:val="24"/>
        </w:rPr>
        <w:t>例：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……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--------------------------------------------------------------------------------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Cluster Resources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--------------------------------------------------------------------------------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gramStart"/>
      <w:r w:rsidRPr="00E90915">
        <w:rPr>
          <w:color w:val="FF0000"/>
          <w:sz w:val="20"/>
          <w:szCs w:val="20"/>
        </w:rPr>
        <w:t>ora.LISTENER</w:t>
      </w:r>
      <w:proofErr w:type="gramEnd"/>
      <w:r w:rsidRPr="00E90915">
        <w:rPr>
          <w:color w:val="FF0000"/>
          <w:sz w:val="20"/>
          <w:szCs w:val="20"/>
        </w:rPr>
        <w:t>_SCAN1.lsnr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spellStart"/>
      <w:r w:rsidRPr="00E90915">
        <w:rPr>
          <w:color w:val="FF0000"/>
          <w:sz w:val="20"/>
          <w:szCs w:val="20"/>
        </w:rPr>
        <w:t>ora.cvu</w:t>
      </w:r>
      <w:proofErr w:type="spellEnd"/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gramStart"/>
      <w:r w:rsidRPr="00E90915">
        <w:rPr>
          <w:color w:val="FF0000"/>
          <w:sz w:val="20"/>
          <w:szCs w:val="20"/>
        </w:rPr>
        <w:t>ora.oc</w:t>
      </w:r>
      <w:proofErr w:type="gramEnd"/>
      <w:r w:rsidRPr="00E90915">
        <w:rPr>
          <w:color w:val="FF0000"/>
          <w:sz w:val="20"/>
          <w:szCs w:val="20"/>
        </w:rPr>
        <w:t>4j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spellStart"/>
      <w:proofErr w:type="gramStart"/>
      <w:r w:rsidRPr="00E90915">
        <w:rPr>
          <w:color w:val="FF0000"/>
          <w:sz w:val="20"/>
          <w:szCs w:val="20"/>
        </w:rPr>
        <w:t>ora.orcl</w:t>
      </w:r>
      <w:proofErr w:type="gramEnd"/>
      <w:r w:rsidRPr="00E90915">
        <w:rPr>
          <w:color w:val="FF0000"/>
          <w:sz w:val="20"/>
          <w:szCs w:val="20"/>
        </w:rPr>
        <w:t>.db</w:t>
      </w:r>
      <w:proofErr w:type="spellEnd"/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Instance Shutdown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2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ora.rac1.vip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rac1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ora.rac2.vip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lastRenderedPageBreak/>
        <w:t>ora.scan1.vip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0471F1" w:rsidRPr="00E90915" w:rsidRDefault="000471F1" w:rsidP="00B937C5">
      <w:pPr>
        <w:ind w:left="0"/>
        <w:rPr>
          <w:color w:val="FF0000"/>
          <w:sz w:val="24"/>
          <w:szCs w:val="24"/>
        </w:rPr>
      </w:pP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# </w:t>
      </w:r>
      <w:proofErr w:type="spellStart"/>
      <w:r w:rsidRPr="00E90915">
        <w:rPr>
          <w:color w:val="FF0000"/>
          <w:sz w:val="20"/>
          <w:szCs w:val="20"/>
        </w:rPr>
        <w:t>ifconfig</w:t>
      </w:r>
      <w:proofErr w:type="spellEnd"/>
      <w:r w:rsidRPr="00E90915">
        <w:rPr>
          <w:color w:val="FF0000"/>
          <w:sz w:val="20"/>
          <w:szCs w:val="20"/>
        </w:rPr>
        <w:t xml:space="preserve"> -a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eth0      Link </w:t>
      </w:r>
      <w:proofErr w:type="spellStart"/>
      <w:proofErr w:type="gramStart"/>
      <w:r w:rsidRPr="00E90915">
        <w:rPr>
          <w:color w:val="FF0000"/>
          <w:sz w:val="20"/>
          <w:szCs w:val="20"/>
        </w:rPr>
        <w:t>encap:Ethernet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</w:t>
      </w:r>
      <w:proofErr w:type="spellStart"/>
      <w:r w:rsidRPr="00E90915">
        <w:rPr>
          <w:color w:val="FF0000"/>
          <w:sz w:val="20"/>
          <w:szCs w:val="20"/>
        </w:rPr>
        <w:t>HWaddr</w:t>
      </w:r>
      <w:proofErr w:type="spellEnd"/>
      <w:r w:rsidRPr="00E90915">
        <w:rPr>
          <w:color w:val="FF0000"/>
          <w:sz w:val="20"/>
          <w:szCs w:val="20"/>
        </w:rPr>
        <w:t xml:space="preserve"> 3C:4A:92:DC:58:E8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</w:t>
      </w:r>
      <w:proofErr w:type="spellStart"/>
      <w:r w:rsidRPr="00E90915">
        <w:rPr>
          <w:color w:val="FF0000"/>
          <w:sz w:val="20"/>
          <w:szCs w:val="20"/>
        </w:rPr>
        <w:t>inet</w:t>
      </w:r>
      <w:proofErr w:type="spellEnd"/>
      <w:r w:rsidRPr="00E90915">
        <w:rPr>
          <w:color w:val="FF0000"/>
          <w:sz w:val="20"/>
          <w:szCs w:val="20"/>
        </w:rPr>
        <w:t xml:space="preserve"> addr:212.7.8.</w:t>
      </w:r>
      <w:proofErr w:type="gramStart"/>
      <w:r w:rsidR="002F35BC">
        <w:rPr>
          <w:rFonts w:hint="eastAsia"/>
          <w:color w:val="FF0000"/>
          <w:sz w:val="20"/>
          <w:szCs w:val="20"/>
        </w:rPr>
        <w:t>102</w:t>
      </w:r>
      <w:r w:rsidRPr="00E90915">
        <w:rPr>
          <w:color w:val="FF0000"/>
          <w:sz w:val="20"/>
          <w:szCs w:val="20"/>
        </w:rPr>
        <w:t xml:space="preserve">  Bcast</w:t>
      </w:r>
      <w:proofErr w:type="gramEnd"/>
      <w:r w:rsidRPr="00E90915">
        <w:rPr>
          <w:color w:val="FF0000"/>
          <w:sz w:val="20"/>
          <w:szCs w:val="20"/>
        </w:rPr>
        <w:t>:212.7.8.255  Mask:255.255.255.0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inet6 </w:t>
      </w:r>
      <w:proofErr w:type="spellStart"/>
      <w:r w:rsidRPr="00E90915">
        <w:rPr>
          <w:color w:val="FF0000"/>
          <w:sz w:val="20"/>
          <w:szCs w:val="20"/>
        </w:rPr>
        <w:t>addr</w:t>
      </w:r>
      <w:proofErr w:type="spellEnd"/>
      <w:r w:rsidRPr="00E90915">
        <w:rPr>
          <w:color w:val="FF0000"/>
          <w:sz w:val="20"/>
          <w:szCs w:val="20"/>
        </w:rPr>
        <w:t>: fe80::3e4a:92</w:t>
      </w:r>
      <w:proofErr w:type="gramStart"/>
      <w:r w:rsidRPr="00E90915">
        <w:rPr>
          <w:color w:val="FF0000"/>
          <w:sz w:val="20"/>
          <w:szCs w:val="20"/>
        </w:rPr>
        <w:t>ff:fedc</w:t>
      </w:r>
      <w:proofErr w:type="gramEnd"/>
      <w:r w:rsidRPr="00E90915">
        <w:rPr>
          <w:color w:val="FF0000"/>
          <w:sz w:val="20"/>
          <w:szCs w:val="20"/>
        </w:rPr>
        <w:t xml:space="preserve">:58e8/64 </w:t>
      </w:r>
      <w:proofErr w:type="spellStart"/>
      <w:r w:rsidRPr="00E90915">
        <w:rPr>
          <w:color w:val="FF0000"/>
          <w:sz w:val="20"/>
          <w:szCs w:val="20"/>
        </w:rPr>
        <w:t>Scope:Link</w:t>
      </w:r>
      <w:proofErr w:type="spellEnd"/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UP BROADCAST RUNNING </w:t>
      </w:r>
      <w:proofErr w:type="gramStart"/>
      <w:r w:rsidRPr="00E90915">
        <w:rPr>
          <w:color w:val="FF0000"/>
          <w:sz w:val="20"/>
          <w:szCs w:val="20"/>
        </w:rPr>
        <w:t>MULTICAST  MTU</w:t>
      </w:r>
      <w:proofErr w:type="gramEnd"/>
      <w:r w:rsidRPr="00E90915">
        <w:rPr>
          <w:color w:val="FF0000"/>
          <w:sz w:val="20"/>
          <w:szCs w:val="20"/>
        </w:rPr>
        <w:t>:1500  Metric:1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RX packets:25867623457 errors:0 dropped:0 overruns:0 frame:0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TX packets:26105723940 errors:0 dropped:0 overruns:0 carrier:0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collisions:0 txqueuelen:1000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RX bytes:6781525632114 (6.1 </w:t>
      </w:r>
      <w:proofErr w:type="spellStart"/>
      <w:proofErr w:type="gramStart"/>
      <w:r w:rsidRPr="00E90915">
        <w:rPr>
          <w:color w:val="FF0000"/>
          <w:sz w:val="20"/>
          <w:szCs w:val="20"/>
        </w:rPr>
        <w:t>TiB</w:t>
      </w:r>
      <w:proofErr w:type="spellEnd"/>
      <w:r w:rsidRPr="00E90915">
        <w:rPr>
          <w:color w:val="FF0000"/>
          <w:sz w:val="20"/>
          <w:szCs w:val="20"/>
        </w:rPr>
        <w:t>)  TX</w:t>
      </w:r>
      <w:proofErr w:type="gramEnd"/>
      <w:r w:rsidRPr="00E90915">
        <w:rPr>
          <w:color w:val="FF0000"/>
          <w:sz w:val="20"/>
          <w:szCs w:val="20"/>
        </w:rPr>
        <w:t xml:space="preserve"> bytes:39590763583929 (36.0 </w:t>
      </w:r>
      <w:proofErr w:type="spellStart"/>
      <w:r w:rsidRPr="00E90915">
        <w:rPr>
          <w:color w:val="FF0000"/>
          <w:sz w:val="20"/>
          <w:szCs w:val="20"/>
        </w:rPr>
        <w:t>TiB</w:t>
      </w:r>
      <w:proofErr w:type="spellEnd"/>
      <w:r w:rsidRPr="00E90915">
        <w:rPr>
          <w:color w:val="FF0000"/>
          <w:sz w:val="20"/>
          <w:szCs w:val="20"/>
        </w:rPr>
        <w:t>)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Interrupt:186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eth0:1    Link </w:t>
      </w:r>
      <w:proofErr w:type="spellStart"/>
      <w:proofErr w:type="gramStart"/>
      <w:r w:rsidRPr="00E90915">
        <w:rPr>
          <w:color w:val="FF0000"/>
          <w:sz w:val="20"/>
          <w:szCs w:val="20"/>
        </w:rPr>
        <w:t>encap:Ethernet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</w:t>
      </w:r>
      <w:proofErr w:type="spellStart"/>
      <w:r w:rsidRPr="00E90915">
        <w:rPr>
          <w:color w:val="FF0000"/>
          <w:sz w:val="20"/>
          <w:szCs w:val="20"/>
        </w:rPr>
        <w:t>HWaddr</w:t>
      </w:r>
      <w:proofErr w:type="spellEnd"/>
      <w:r w:rsidRPr="00E90915">
        <w:rPr>
          <w:color w:val="FF0000"/>
          <w:sz w:val="20"/>
          <w:szCs w:val="20"/>
        </w:rPr>
        <w:t xml:space="preserve"> 3C:4A:92:DC:58:E8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</w:t>
      </w:r>
      <w:proofErr w:type="spellStart"/>
      <w:r w:rsidRPr="00E90915">
        <w:rPr>
          <w:color w:val="FF0000"/>
          <w:sz w:val="20"/>
          <w:szCs w:val="20"/>
        </w:rPr>
        <w:t>inet</w:t>
      </w:r>
      <w:proofErr w:type="spellEnd"/>
      <w:r w:rsidRPr="00E90915">
        <w:rPr>
          <w:color w:val="FF0000"/>
          <w:sz w:val="20"/>
          <w:szCs w:val="20"/>
        </w:rPr>
        <w:t xml:space="preserve"> addr:212.7.8.</w:t>
      </w:r>
      <w:proofErr w:type="gramStart"/>
      <w:r w:rsidRPr="00E90915">
        <w:rPr>
          <w:color w:val="FF0000"/>
          <w:sz w:val="20"/>
          <w:szCs w:val="20"/>
        </w:rPr>
        <w:t>31  Bcast</w:t>
      </w:r>
      <w:proofErr w:type="gramEnd"/>
      <w:r w:rsidRPr="00E90915">
        <w:rPr>
          <w:color w:val="FF0000"/>
          <w:sz w:val="20"/>
          <w:szCs w:val="20"/>
        </w:rPr>
        <w:t>:212.7.8.255  Mask:255.255.255.0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UP BROADCAST RUNNING </w:t>
      </w:r>
      <w:proofErr w:type="gramStart"/>
      <w:r w:rsidRPr="00E90915">
        <w:rPr>
          <w:color w:val="FF0000"/>
          <w:sz w:val="20"/>
          <w:szCs w:val="20"/>
        </w:rPr>
        <w:t>MULTICAST  MTU</w:t>
      </w:r>
      <w:proofErr w:type="gramEnd"/>
      <w:r w:rsidRPr="00E90915">
        <w:rPr>
          <w:color w:val="FF0000"/>
          <w:sz w:val="20"/>
          <w:szCs w:val="20"/>
        </w:rPr>
        <w:t>:1500  Metric:1</w:t>
      </w:r>
    </w:p>
    <w:p w:rsidR="00813833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Interrupt:186</w:t>
      </w:r>
    </w:p>
    <w:p w:rsidR="00813833" w:rsidRPr="00E90915" w:rsidRDefault="000471F1" w:rsidP="000471F1">
      <w:pPr>
        <w:ind w:left="0"/>
        <w:rPr>
          <w:rFonts w:eastAsia="Times New Roman" w:cs="Times New Roman"/>
          <w:color w:val="000000"/>
          <w:kern w:val="0"/>
          <w:sz w:val="24"/>
          <w:szCs w:val="24"/>
        </w:rPr>
      </w:pP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3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停止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资源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(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如果有必要的话，停止存在依赖关系的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ASM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和数据库资源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>):</w:t>
      </w:r>
    </w:p>
    <w:p w:rsidR="00813833" w:rsidRDefault="00813833" w:rsidP="00B937C5">
      <w:pPr>
        <w:ind w:left="0"/>
        <w:rPr>
          <w:sz w:val="24"/>
          <w:szCs w:val="24"/>
        </w:rPr>
      </w:pPr>
    </w:p>
    <w:p w:rsidR="000471F1" w:rsidRPr="000471F1" w:rsidRDefault="000471F1" w:rsidP="000471F1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对于版本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10g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11gR1,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Oracle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集群管理软件的拥有者执行下面的命令</w:t>
      </w:r>
      <w:r w:rsidRPr="000471F1">
        <w:rPr>
          <w:rFonts w:ascii="宋体" w:hAnsi="宋体" w:cs="宋体"/>
          <w:color w:val="000000"/>
          <w:kern w:val="0"/>
          <w:sz w:val="24"/>
          <w:szCs w:val="24"/>
        </w:rPr>
        <w:t>：</w:t>
      </w:r>
    </w:p>
    <w:p w:rsidR="000471F1" w:rsidRPr="000471F1" w:rsidRDefault="000471F1" w:rsidP="000471F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instance -d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db_name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 -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inst_name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   (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对于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10.2.0.3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及以上版本，可以忽略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)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asm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-n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node_name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                     (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对于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10.2.0.3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及以上版本，可以忽略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)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-n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node_name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例如：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instance -d RACDB -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RACDB1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asm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-n racnode1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-n racnode1</w:t>
      </w:r>
    </w:p>
    <w:p w:rsidR="000471F1" w:rsidRPr="000471F1" w:rsidRDefault="000471F1" w:rsidP="000471F1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对于版本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11gR2,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Grid Infrastructure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的拥有者执行下面的命令</w:t>
      </w:r>
      <w:r w:rsidRPr="000471F1">
        <w:rPr>
          <w:rFonts w:ascii="宋体" w:hAnsi="宋体" w:cs="宋体"/>
          <w:color w:val="000000"/>
          <w:kern w:val="0"/>
          <w:sz w:val="24"/>
          <w:szCs w:val="24"/>
        </w:rPr>
        <w:t>：</w:t>
      </w:r>
    </w:p>
    <w:p w:rsidR="000471F1" w:rsidRPr="007B49A1" w:rsidRDefault="000471F1" w:rsidP="000471F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lastRenderedPageBreak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instance -d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db_name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 -n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node_name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   (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可以忽略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)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stop 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vip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-n &lt;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node_name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&gt; -f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</w:r>
      <w:r w:rsidR="007B49A1" w:rsidRPr="007B49A1">
        <w:rPr>
          <w:rFonts w:ascii="宋体" w:hAnsi="宋体" w:cs="宋体" w:hint="eastAsia"/>
          <w:color w:val="FF0000"/>
          <w:kern w:val="0"/>
          <w:sz w:val="24"/>
          <w:szCs w:val="24"/>
        </w:rPr>
        <w:t>案例</w:t>
      </w:r>
      <w:r w:rsidRPr="007B49A1">
        <w:rPr>
          <w:rFonts w:ascii="宋体" w:hAnsi="宋体" w:cs="宋体" w:hint="eastAsia"/>
          <w:color w:val="FF0000"/>
          <w:kern w:val="0"/>
          <w:sz w:val="24"/>
          <w:szCs w:val="24"/>
        </w:rPr>
        <w:t>：</w:t>
      </w:r>
      <w:r w:rsidRPr="007B49A1">
        <w:rPr>
          <w:rFonts w:eastAsia="Times New Roman" w:cs="Times New Roman"/>
          <w:color w:val="FF0000"/>
          <w:kern w:val="0"/>
          <w:sz w:val="24"/>
          <w:szCs w:val="24"/>
        </w:rPr>
        <w:br/>
        <w:t xml:space="preserve">$ </w:t>
      </w:r>
      <w:proofErr w:type="spellStart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 xml:space="preserve"> stop </w:t>
      </w:r>
      <w:proofErr w:type="spellStart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>vip</w:t>
      </w:r>
      <w:proofErr w:type="spellEnd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 xml:space="preserve"> -n rac1 -f</w:t>
      </w:r>
    </w:p>
    <w:p w:rsidR="000471F1" w:rsidRPr="007B49A1" w:rsidRDefault="000471F1" w:rsidP="000471F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 xml:space="preserve"> stop </w:t>
      </w:r>
      <w:proofErr w:type="spellStart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>vip</w:t>
      </w:r>
      <w:proofErr w:type="spellEnd"/>
      <w:r w:rsidRPr="007B49A1">
        <w:rPr>
          <w:rFonts w:eastAsia="Times New Roman" w:cs="Times New Roman"/>
          <w:color w:val="FF0000"/>
          <w:kern w:val="0"/>
          <w:sz w:val="24"/>
          <w:szCs w:val="24"/>
        </w:rPr>
        <w:t xml:space="preserve"> -n rac2 -f</w:t>
      </w:r>
    </w:p>
    <w:p w:rsidR="000471F1" w:rsidRPr="000471F1" w:rsidRDefault="000471F1" w:rsidP="000471F1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 </w:t>
      </w:r>
    </w:p>
    <w:p w:rsidR="000471F1" w:rsidRPr="000471F1" w:rsidRDefault="000471F1" w:rsidP="000471F1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注意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1: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对于版本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11gR2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，需要使用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-f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选项停止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listener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资源，否则会报以下错误：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>PRCR-1014 : Failed to stop resource ora.racnode1.vip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>PRCR-1065 : Failed to stop resource ora.racnode1.vip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>CRS-2529: Unable to act on 'ora.racnode1.vip' because that would require stopping or relocating '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ora.LISTENER.lsnr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', but the force option was not specified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br/>
        <w:t>...</w:t>
      </w:r>
    </w:p>
    <w:p w:rsidR="000471F1" w:rsidRPr="00E90915" w:rsidRDefault="000471F1" w:rsidP="000471F1">
      <w:pPr>
        <w:ind w:left="0"/>
        <w:rPr>
          <w:rFonts w:eastAsia="Times New Roman" w:cs="Times New Roman"/>
          <w:color w:val="000000"/>
          <w:kern w:val="0"/>
          <w:sz w:val="24"/>
          <w:szCs w:val="24"/>
        </w:rPr>
      </w:pP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4.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验证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现在处于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OFFLINE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状态，并且</w:t>
      </w:r>
      <w:r w:rsidRPr="00E90915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E90915">
        <w:rPr>
          <w:rFonts w:ascii="宋体" w:hAnsi="宋体" w:cs="宋体" w:hint="eastAsia"/>
          <w:color w:val="000000"/>
          <w:kern w:val="0"/>
          <w:sz w:val="24"/>
          <w:szCs w:val="24"/>
        </w:rPr>
        <w:t>不再绑定到公网网卡</w:t>
      </w:r>
    </w:p>
    <w:p w:rsidR="00813833" w:rsidRPr="00E90915" w:rsidRDefault="000471F1" w:rsidP="000471F1">
      <w:pPr>
        <w:ind w:left="0"/>
        <w:rPr>
          <w:rFonts w:ascii="宋体" w:hAnsi="宋体" w:cs="宋体"/>
          <w:color w:val="000000"/>
          <w:kern w:val="0"/>
          <w:sz w:val="24"/>
          <w:szCs w:val="24"/>
        </w:rPr>
      </w:pPr>
      <w:r w:rsidRPr="00E90915">
        <w:rPr>
          <w:rFonts w:ascii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E90915">
        <w:rPr>
          <w:rFonts w:ascii="宋体" w:hAnsi="宋体" w:cs="宋体"/>
          <w:color w:val="000000"/>
          <w:kern w:val="0"/>
          <w:sz w:val="24"/>
          <w:szCs w:val="24"/>
        </w:rPr>
        <w:t>crs_stat</w:t>
      </w:r>
      <w:proofErr w:type="spellEnd"/>
      <w:r w:rsidRPr="00E90915">
        <w:rPr>
          <w:rFonts w:ascii="宋体" w:hAnsi="宋体" w:cs="宋体"/>
          <w:color w:val="000000"/>
          <w:kern w:val="0"/>
          <w:sz w:val="24"/>
          <w:szCs w:val="24"/>
        </w:rPr>
        <w:t xml:space="preserve"> -t (对于版本 11gR2，使用命令 $ </w:t>
      </w:r>
      <w:proofErr w:type="spellStart"/>
      <w:r w:rsidRPr="00E90915">
        <w:rPr>
          <w:rFonts w:ascii="宋体" w:hAnsi="宋体" w:cs="宋体"/>
          <w:color w:val="000000"/>
          <w:kern w:val="0"/>
          <w:sz w:val="24"/>
          <w:szCs w:val="24"/>
        </w:rPr>
        <w:t>crsctl</w:t>
      </w:r>
      <w:proofErr w:type="spellEnd"/>
      <w:r w:rsidRPr="00E90915">
        <w:rPr>
          <w:rFonts w:ascii="宋体" w:hAnsi="宋体" w:cs="宋体"/>
          <w:color w:val="000000"/>
          <w:kern w:val="0"/>
          <w:sz w:val="24"/>
          <w:szCs w:val="24"/>
        </w:rPr>
        <w:t xml:space="preserve"> stat res –t)</w:t>
      </w:r>
      <w:r w:rsidRPr="00E90915">
        <w:rPr>
          <w:rFonts w:ascii="宋体" w:hAnsi="宋体" w:cs="宋体"/>
          <w:color w:val="000000"/>
          <w:kern w:val="0"/>
          <w:sz w:val="24"/>
          <w:szCs w:val="24"/>
        </w:rPr>
        <w:br/>
      </w:r>
      <w:r w:rsidRPr="00E90915">
        <w:rPr>
          <w:rFonts w:ascii="宋体" w:hAnsi="宋体" w:cs="宋体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E90915">
        <w:rPr>
          <w:rFonts w:ascii="宋体" w:hAnsi="宋体" w:cs="宋体"/>
          <w:color w:val="000000"/>
          <w:kern w:val="0"/>
          <w:sz w:val="24"/>
          <w:szCs w:val="24"/>
        </w:rPr>
        <w:t>ifconfig</w:t>
      </w:r>
      <w:proofErr w:type="spellEnd"/>
      <w:r w:rsidRPr="00E90915">
        <w:rPr>
          <w:rFonts w:ascii="宋体" w:hAnsi="宋体" w:cs="宋体"/>
          <w:color w:val="000000"/>
          <w:kern w:val="0"/>
          <w:sz w:val="24"/>
          <w:szCs w:val="24"/>
        </w:rPr>
        <w:t xml:space="preserve"> -a</w:t>
      </w:r>
      <w:r w:rsidRPr="00E90915">
        <w:rPr>
          <w:rFonts w:ascii="宋体" w:hAnsi="宋体" w:cs="宋体"/>
          <w:color w:val="000000"/>
          <w:kern w:val="0"/>
          <w:sz w:val="24"/>
          <w:szCs w:val="24"/>
        </w:rPr>
        <w:br/>
        <w:t xml:space="preserve">(HP 平台请使用 </w:t>
      </w:r>
      <w:proofErr w:type="spellStart"/>
      <w:r w:rsidRPr="00E90915">
        <w:rPr>
          <w:rFonts w:ascii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E90915">
        <w:rPr>
          <w:rFonts w:ascii="宋体" w:hAnsi="宋体" w:cs="宋体"/>
          <w:color w:val="000000"/>
          <w:kern w:val="0"/>
          <w:sz w:val="24"/>
          <w:szCs w:val="24"/>
        </w:rPr>
        <w:t xml:space="preserve"> –in, Windows 平台请使用 ipconfig /all)</w:t>
      </w:r>
    </w:p>
    <w:p w:rsidR="000471F1" w:rsidRPr="00E90915" w:rsidRDefault="00E90915" w:rsidP="000471F1">
      <w:pPr>
        <w:ind w:left="0"/>
        <w:rPr>
          <w:color w:val="FF0000"/>
          <w:sz w:val="20"/>
          <w:szCs w:val="20"/>
        </w:rPr>
      </w:pPr>
      <w:r w:rsidRPr="00E90915">
        <w:rPr>
          <w:rFonts w:hint="eastAsia"/>
          <w:color w:val="FF0000"/>
          <w:sz w:val="20"/>
          <w:szCs w:val="20"/>
        </w:rPr>
        <w:t>案</w:t>
      </w:r>
      <w:r w:rsidR="000471F1" w:rsidRPr="00E90915">
        <w:rPr>
          <w:rFonts w:hint="eastAsia"/>
          <w:color w:val="FF0000"/>
          <w:sz w:val="20"/>
          <w:szCs w:val="20"/>
        </w:rPr>
        <w:t>例：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--------------------------------------------------------------------------------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Cluster Resources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--------------------------------------------------------------------------------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gramStart"/>
      <w:r w:rsidRPr="00E90915">
        <w:rPr>
          <w:color w:val="FF0000"/>
          <w:sz w:val="20"/>
          <w:szCs w:val="20"/>
        </w:rPr>
        <w:t>ora.LISTENER</w:t>
      </w:r>
      <w:proofErr w:type="gramEnd"/>
      <w:r w:rsidRPr="00E90915">
        <w:rPr>
          <w:color w:val="FF0000"/>
          <w:sz w:val="20"/>
          <w:szCs w:val="20"/>
        </w:rPr>
        <w:t>_SCAN1.lsnr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rac1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spellStart"/>
      <w:r w:rsidRPr="00E90915">
        <w:rPr>
          <w:color w:val="FF0000"/>
          <w:sz w:val="20"/>
          <w:szCs w:val="20"/>
        </w:rPr>
        <w:t>ora.cvu</w:t>
      </w:r>
      <w:proofErr w:type="spellEnd"/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rac1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gramStart"/>
      <w:r w:rsidRPr="00E90915">
        <w:rPr>
          <w:color w:val="FF0000"/>
          <w:sz w:val="20"/>
          <w:szCs w:val="20"/>
        </w:rPr>
        <w:t>ora.oc</w:t>
      </w:r>
      <w:proofErr w:type="gramEnd"/>
      <w:r w:rsidRPr="00E90915">
        <w:rPr>
          <w:color w:val="FF0000"/>
          <w:sz w:val="20"/>
          <w:szCs w:val="20"/>
        </w:rPr>
        <w:t>4j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rac1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proofErr w:type="spellStart"/>
      <w:proofErr w:type="gramStart"/>
      <w:r w:rsidRPr="00E90915">
        <w:rPr>
          <w:color w:val="FF0000"/>
          <w:sz w:val="20"/>
          <w:szCs w:val="20"/>
        </w:rPr>
        <w:t>ora.orcl</w:t>
      </w:r>
      <w:proofErr w:type="gramEnd"/>
      <w:r w:rsidRPr="00E90915">
        <w:rPr>
          <w:color w:val="FF0000"/>
          <w:sz w:val="20"/>
          <w:szCs w:val="20"/>
        </w:rPr>
        <w:t>.db</w:t>
      </w:r>
      <w:proofErr w:type="spellEnd"/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>ONLINE  INTERMEDIATE</w:t>
      </w:r>
      <w:proofErr w:type="gramEnd"/>
      <w:r w:rsidRPr="00E90915">
        <w:rPr>
          <w:color w:val="FF0000"/>
          <w:sz w:val="20"/>
          <w:szCs w:val="20"/>
        </w:rPr>
        <w:t xml:space="preserve"> rac1                     Mounted (Closed)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2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Instance Shutdown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ora.rac1.vip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ora.rac2.vip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lastRenderedPageBreak/>
        <w:t xml:space="preserve">      1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                  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ora.scan1.vip</w:t>
      </w:r>
    </w:p>
    <w:p w:rsidR="00813833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rac1                       </w:t>
      </w:r>
    </w:p>
    <w:p w:rsidR="00813833" w:rsidRPr="00E90915" w:rsidRDefault="00813833" w:rsidP="00B937C5">
      <w:pPr>
        <w:ind w:left="0"/>
        <w:rPr>
          <w:color w:val="FF0000"/>
          <w:sz w:val="24"/>
          <w:szCs w:val="24"/>
        </w:rPr>
      </w:pP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$ </w:t>
      </w:r>
      <w:proofErr w:type="spellStart"/>
      <w:r w:rsidRPr="00E90915">
        <w:rPr>
          <w:color w:val="FF0000"/>
          <w:sz w:val="20"/>
          <w:szCs w:val="20"/>
        </w:rPr>
        <w:t>ifconfig</w:t>
      </w:r>
      <w:proofErr w:type="spellEnd"/>
      <w:r w:rsidRPr="00E90915">
        <w:rPr>
          <w:color w:val="FF0000"/>
          <w:sz w:val="20"/>
          <w:szCs w:val="20"/>
        </w:rPr>
        <w:t xml:space="preserve"> -a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eth0      Link </w:t>
      </w:r>
      <w:proofErr w:type="spellStart"/>
      <w:proofErr w:type="gramStart"/>
      <w:r w:rsidRPr="00E90915">
        <w:rPr>
          <w:color w:val="FF0000"/>
          <w:sz w:val="20"/>
          <w:szCs w:val="20"/>
        </w:rPr>
        <w:t>encap:Ethernet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</w:t>
      </w:r>
      <w:proofErr w:type="spellStart"/>
      <w:r w:rsidRPr="00E90915">
        <w:rPr>
          <w:color w:val="FF0000"/>
          <w:sz w:val="20"/>
          <w:szCs w:val="20"/>
        </w:rPr>
        <w:t>HWaddr</w:t>
      </w:r>
      <w:proofErr w:type="spellEnd"/>
      <w:r w:rsidRPr="00E90915">
        <w:rPr>
          <w:color w:val="FF0000"/>
          <w:sz w:val="20"/>
          <w:szCs w:val="20"/>
        </w:rPr>
        <w:t xml:space="preserve"> 3C:4A:92:DC:58:E8 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</w:t>
      </w:r>
      <w:proofErr w:type="spellStart"/>
      <w:r w:rsidRPr="00E90915">
        <w:rPr>
          <w:color w:val="FF0000"/>
          <w:sz w:val="20"/>
          <w:szCs w:val="20"/>
        </w:rPr>
        <w:t>inet</w:t>
      </w:r>
      <w:proofErr w:type="spellEnd"/>
      <w:r w:rsidRPr="00E90915">
        <w:rPr>
          <w:color w:val="FF0000"/>
          <w:sz w:val="20"/>
          <w:szCs w:val="20"/>
        </w:rPr>
        <w:t xml:space="preserve"> addr:212.7.8.</w:t>
      </w:r>
      <w:proofErr w:type="gramStart"/>
      <w:r w:rsidR="00E90915">
        <w:rPr>
          <w:color w:val="FF0000"/>
          <w:sz w:val="20"/>
          <w:szCs w:val="20"/>
        </w:rPr>
        <w:t>3</w:t>
      </w:r>
      <w:r w:rsidRPr="00E90915">
        <w:rPr>
          <w:color w:val="FF0000"/>
          <w:sz w:val="20"/>
          <w:szCs w:val="20"/>
        </w:rPr>
        <w:t xml:space="preserve">  Bcast</w:t>
      </w:r>
      <w:proofErr w:type="gramEnd"/>
      <w:r w:rsidRPr="00E90915">
        <w:rPr>
          <w:color w:val="FF0000"/>
          <w:sz w:val="20"/>
          <w:szCs w:val="20"/>
        </w:rPr>
        <w:t>:212.7.8.255  Mask:255.255.255.0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inet6 </w:t>
      </w:r>
      <w:proofErr w:type="spellStart"/>
      <w:r w:rsidRPr="00E90915">
        <w:rPr>
          <w:color w:val="FF0000"/>
          <w:sz w:val="20"/>
          <w:szCs w:val="20"/>
        </w:rPr>
        <w:t>addr</w:t>
      </w:r>
      <w:proofErr w:type="spellEnd"/>
      <w:r w:rsidRPr="00E90915">
        <w:rPr>
          <w:color w:val="FF0000"/>
          <w:sz w:val="20"/>
          <w:szCs w:val="20"/>
        </w:rPr>
        <w:t>: fe80::3e4a:92</w:t>
      </w:r>
      <w:proofErr w:type="gramStart"/>
      <w:r w:rsidRPr="00E90915">
        <w:rPr>
          <w:color w:val="FF0000"/>
          <w:sz w:val="20"/>
          <w:szCs w:val="20"/>
        </w:rPr>
        <w:t>ff:fedc</w:t>
      </w:r>
      <w:proofErr w:type="gramEnd"/>
      <w:r w:rsidRPr="00E90915">
        <w:rPr>
          <w:color w:val="FF0000"/>
          <w:sz w:val="20"/>
          <w:szCs w:val="20"/>
        </w:rPr>
        <w:t xml:space="preserve">:58e8/64 </w:t>
      </w:r>
      <w:proofErr w:type="spellStart"/>
      <w:r w:rsidRPr="00E90915">
        <w:rPr>
          <w:color w:val="FF0000"/>
          <w:sz w:val="20"/>
          <w:szCs w:val="20"/>
        </w:rPr>
        <w:t>Scope:Link</w:t>
      </w:r>
      <w:proofErr w:type="spellEnd"/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UP BROADCAST RUNNING </w:t>
      </w:r>
      <w:proofErr w:type="gramStart"/>
      <w:r w:rsidRPr="00E90915">
        <w:rPr>
          <w:color w:val="FF0000"/>
          <w:sz w:val="20"/>
          <w:szCs w:val="20"/>
        </w:rPr>
        <w:t>MULTICAST  MTU</w:t>
      </w:r>
      <w:proofErr w:type="gramEnd"/>
      <w:r w:rsidRPr="00E90915">
        <w:rPr>
          <w:color w:val="FF0000"/>
          <w:sz w:val="20"/>
          <w:szCs w:val="20"/>
        </w:rPr>
        <w:t>:1500  Metric:1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RX packets:25867642342 errors:0 dropped:0 overruns:0 frame:0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TX packets:26105735390 errors:0 dropped:0 overruns:0 carrier:0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collisions:0 txqueuelen:1000 </w:t>
      </w:r>
    </w:p>
    <w:p w:rsidR="000471F1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RX bytes:6781528007483 (6.1 </w:t>
      </w:r>
      <w:proofErr w:type="spellStart"/>
      <w:proofErr w:type="gramStart"/>
      <w:r w:rsidRPr="00E90915">
        <w:rPr>
          <w:color w:val="FF0000"/>
          <w:sz w:val="20"/>
          <w:szCs w:val="20"/>
        </w:rPr>
        <w:t>TiB</w:t>
      </w:r>
      <w:proofErr w:type="spellEnd"/>
      <w:r w:rsidRPr="00E90915">
        <w:rPr>
          <w:color w:val="FF0000"/>
          <w:sz w:val="20"/>
          <w:szCs w:val="20"/>
        </w:rPr>
        <w:t>)  TX</w:t>
      </w:r>
      <w:proofErr w:type="gramEnd"/>
      <w:r w:rsidRPr="00E90915">
        <w:rPr>
          <w:color w:val="FF0000"/>
          <w:sz w:val="20"/>
          <w:szCs w:val="20"/>
        </w:rPr>
        <w:t xml:space="preserve"> bytes:39590765132866 (36.0 </w:t>
      </w:r>
      <w:proofErr w:type="spellStart"/>
      <w:r w:rsidRPr="00E90915">
        <w:rPr>
          <w:color w:val="FF0000"/>
          <w:sz w:val="20"/>
          <w:szCs w:val="20"/>
        </w:rPr>
        <w:t>TiB</w:t>
      </w:r>
      <w:proofErr w:type="spellEnd"/>
      <w:r w:rsidRPr="00E90915">
        <w:rPr>
          <w:color w:val="FF0000"/>
          <w:sz w:val="20"/>
          <w:szCs w:val="20"/>
        </w:rPr>
        <w:t>)</w:t>
      </w:r>
    </w:p>
    <w:p w:rsidR="00813833" w:rsidRPr="00E90915" w:rsidRDefault="000471F1" w:rsidP="000471F1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Interrupt:186</w:t>
      </w:r>
    </w:p>
    <w:p w:rsidR="00813833" w:rsidRDefault="00813833" w:rsidP="00B937C5">
      <w:pPr>
        <w:ind w:left="0"/>
        <w:rPr>
          <w:sz w:val="24"/>
          <w:szCs w:val="24"/>
        </w:rPr>
      </w:pPr>
    </w:p>
    <w:p w:rsidR="000471F1" w:rsidRPr="000471F1" w:rsidRDefault="000471F1" w:rsidP="000471F1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5.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确定新的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地址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/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子网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/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网络掩码或者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对应的主机名，在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OS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层面修改网络配置信息，确认新的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地址应经注册到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DNS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或者确认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 /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/hosts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文件（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Unix/Linux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平台），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\WINDOWS\System32\drivers\</w:t>
      </w:r>
      <w:proofErr w:type="spellStart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 xml:space="preserve">\hosts 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文件（</w:t>
      </w:r>
      <w:r w:rsidRPr="000471F1">
        <w:rPr>
          <w:rFonts w:eastAsia="Times New Roman" w:cs="Times New Roman"/>
          <w:color w:val="000000"/>
          <w:kern w:val="0"/>
          <w:sz w:val="24"/>
          <w:szCs w:val="24"/>
        </w:rPr>
        <w:t>Windows</w:t>
      </w:r>
      <w:r w:rsidRPr="000471F1">
        <w:rPr>
          <w:rFonts w:ascii="宋体" w:hAnsi="宋体" w:cs="宋体" w:hint="eastAsia"/>
          <w:color w:val="000000"/>
          <w:kern w:val="0"/>
          <w:sz w:val="24"/>
          <w:szCs w:val="24"/>
        </w:rPr>
        <w:t>平台）已经被修改。如果网卡信息被修改，确认在修改之前新的网卡在服务器上已经可用</w:t>
      </w:r>
      <w:r w:rsidRPr="000471F1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813833" w:rsidRPr="00E90915" w:rsidRDefault="00E90915" w:rsidP="000471F1">
      <w:pPr>
        <w:topLinePunct w:val="0"/>
        <w:adjustRightInd/>
        <w:snapToGrid/>
        <w:spacing w:before="0" w:after="0" w:line="240" w:lineRule="auto"/>
        <w:ind w:left="0"/>
        <w:rPr>
          <w:color w:val="FF0000"/>
          <w:sz w:val="24"/>
          <w:szCs w:val="24"/>
        </w:rPr>
      </w:pPr>
      <w:r w:rsidRPr="00E90915">
        <w:rPr>
          <w:rFonts w:ascii="宋体" w:hAnsi="宋体" w:cs="宋体" w:hint="eastAsia"/>
          <w:color w:val="FF0000"/>
          <w:kern w:val="0"/>
          <w:sz w:val="24"/>
          <w:szCs w:val="24"/>
        </w:rPr>
        <w:t>案例</w:t>
      </w:r>
      <w:r w:rsidR="000471F1" w:rsidRPr="000471F1">
        <w:rPr>
          <w:rFonts w:ascii="宋体" w:hAnsi="宋体" w:cs="宋体" w:hint="eastAsia"/>
          <w:color w:val="FF0000"/>
          <w:kern w:val="0"/>
          <w:sz w:val="24"/>
          <w:szCs w:val="24"/>
        </w:rPr>
        <w:t>：</w:t>
      </w:r>
      <w:r w:rsidR="000471F1" w:rsidRPr="000471F1">
        <w:rPr>
          <w:rFonts w:eastAsia="Times New Roman" w:cs="Times New Roman"/>
          <w:color w:val="FF0000"/>
          <w:kern w:val="0"/>
          <w:sz w:val="24"/>
          <w:szCs w:val="24"/>
        </w:rPr>
        <w:br/>
      </w:r>
      <w:r w:rsidR="000471F1" w:rsidRPr="00E90915">
        <w:rPr>
          <w:rFonts w:ascii="宋体" w:hAnsi="宋体" w:cs="宋体"/>
          <w:color w:val="FF0000"/>
          <w:kern w:val="0"/>
          <w:sz w:val="24"/>
          <w:szCs w:val="24"/>
        </w:rPr>
        <w:t># vi /</w:t>
      </w:r>
      <w:proofErr w:type="spellStart"/>
      <w:r w:rsidR="000471F1" w:rsidRPr="00E90915">
        <w:rPr>
          <w:rFonts w:ascii="宋体" w:hAnsi="宋体" w:cs="宋体"/>
          <w:color w:val="FF0000"/>
          <w:kern w:val="0"/>
          <w:sz w:val="24"/>
          <w:szCs w:val="24"/>
        </w:rPr>
        <w:t>etc</w:t>
      </w:r>
      <w:proofErr w:type="spellEnd"/>
      <w:r w:rsidR="000471F1" w:rsidRPr="00E90915">
        <w:rPr>
          <w:rFonts w:ascii="宋体" w:hAnsi="宋体" w:cs="宋体"/>
          <w:color w:val="FF0000"/>
          <w:kern w:val="0"/>
          <w:sz w:val="24"/>
          <w:szCs w:val="24"/>
        </w:rPr>
        <w:t>/hosts</w:t>
      </w:r>
    </w:p>
    <w:p w:rsidR="00813833" w:rsidRDefault="007B49A1" w:rsidP="00B937C5">
      <w:pPr>
        <w:ind w:left="0"/>
        <w:rPr>
          <w:color w:val="FF0000"/>
        </w:rPr>
      </w:pPr>
      <w:r w:rsidRPr="009F3EBD">
        <w:rPr>
          <w:color w:val="FF0000"/>
        </w:rPr>
        <w:t>212.7.8.104</w:t>
      </w:r>
      <w:r w:rsidRPr="009F3EBD">
        <w:rPr>
          <w:color w:val="FF0000"/>
        </w:rPr>
        <w:tab/>
        <w:t>rac1-vip</w:t>
      </w:r>
    </w:p>
    <w:p w:rsidR="007B49A1" w:rsidRDefault="007B49A1" w:rsidP="00B937C5">
      <w:pPr>
        <w:ind w:left="0"/>
        <w:rPr>
          <w:sz w:val="24"/>
          <w:szCs w:val="24"/>
        </w:rPr>
      </w:pPr>
      <w:r w:rsidRPr="009F3EBD">
        <w:rPr>
          <w:color w:val="FF0000"/>
        </w:rPr>
        <w:t>212.7.8.10</w:t>
      </w:r>
      <w:r>
        <w:rPr>
          <w:rFonts w:hint="eastAsia"/>
          <w:color w:val="FF0000"/>
        </w:rPr>
        <w:t>5</w:t>
      </w:r>
      <w:r w:rsidRPr="009F3EBD">
        <w:rPr>
          <w:color w:val="FF0000"/>
        </w:rPr>
        <w:tab/>
        <w:t>rac1-vip</w:t>
      </w:r>
    </w:p>
    <w:p w:rsidR="00BD24C7" w:rsidRPr="00BD24C7" w:rsidRDefault="00BD24C7" w:rsidP="00BD24C7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6. </w:t>
      </w:r>
      <w:r w:rsidRPr="00BD24C7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r w:rsidRPr="00BD24C7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root</w:t>
      </w:r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r w:rsidRPr="00BD24C7">
        <w:rPr>
          <w:rFonts w:ascii="宋体" w:hAnsi="宋体" w:cs="宋体" w:hint="eastAsia"/>
          <w:color w:val="000000"/>
          <w:kern w:val="0"/>
          <w:sz w:val="24"/>
          <w:szCs w:val="24"/>
        </w:rPr>
        <w:t>用户修改</w:t>
      </w:r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BD24C7">
        <w:rPr>
          <w:rFonts w:ascii="宋体" w:hAnsi="宋体" w:cs="宋体" w:hint="eastAsia"/>
          <w:color w:val="000000"/>
          <w:kern w:val="0"/>
          <w:sz w:val="24"/>
          <w:szCs w:val="24"/>
        </w:rPr>
        <w:t>资源</w:t>
      </w:r>
      <w:r w:rsidRPr="00BD24C7">
        <w:rPr>
          <w:rFonts w:ascii="宋体" w:hAnsi="宋体" w:cs="宋体"/>
          <w:color w:val="000000"/>
          <w:kern w:val="0"/>
          <w:sz w:val="24"/>
          <w:szCs w:val="24"/>
        </w:rPr>
        <w:t>：</w:t>
      </w:r>
    </w:p>
    <w:p w:rsidR="00BD24C7" w:rsidRPr="00BD24C7" w:rsidRDefault="00BD24C7" w:rsidP="00BD24C7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# </w:t>
      </w:r>
      <w:proofErr w:type="spellStart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 modify </w:t>
      </w:r>
      <w:proofErr w:type="spellStart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 -n &lt;node&gt; -A &lt;</w:t>
      </w:r>
      <w:proofErr w:type="spellStart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new_vip_address</w:t>
      </w:r>
      <w:proofErr w:type="spellEnd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 xml:space="preserve"> or </w:t>
      </w:r>
      <w:proofErr w:type="spellStart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new_vip_hostname</w:t>
      </w:r>
      <w:proofErr w:type="spellEnd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&gt;/&lt;</w:t>
      </w:r>
      <w:proofErr w:type="spellStart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netmask</w:t>
      </w:r>
      <w:proofErr w:type="spellEnd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&gt;/</w:t>
      </w:r>
      <w:proofErr w:type="gramStart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&lt;[</w:t>
      </w:r>
      <w:proofErr w:type="gramEnd"/>
      <w:r w:rsidRPr="00BD24C7">
        <w:rPr>
          <w:rFonts w:eastAsia="Times New Roman" w:cs="Times New Roman"/>
          <w:color w:val="000000"/>
          <w:kern w:val="0"/>
          <w:sz w:val="24"/>
          <w:szCs w:val="24"/>
        </w:rPr>
        <w:t>if1[if2...]]&gt;</w:t>
      </w:r>
    </w:p>
    <w:p w:rsidR="00BD24C7" w:rsidRPr="00EE25B0" w:rsidRDefault="00EE25B0" w:rsidP="00B937C5">
      <w:pPr>
        <w:ind w:left="0"/>
        <w:rPr>
          <w:color w:val="FF0000"/>
          <w:sz w:val="24"/>
          <w:szCs w:val="24"/>
        </w:rPr>
      </w:pPr>
      <w:r w:rsidRPr="00EE25B0">
        <w:rPr>
          <w:rFonts w:hint="eastAsia"/>
          <w:color w:val="FF0000"/>
          <w:sz w:val="24"/>
          <w:szCs w:val="24"/>
        </w:rPr>
        <w:t>案</w:t>
      </w:r>
      <w:r w:rsidR="00BD24C7" w:rsidRPr="00EE25B0">
        <w:rPr>
          <w:rFonts w:hint="eastAsia"/>
          <w:color w:val="FF0000"/>
          <w:sz w:val="24"/>
          <w:szCs w:val="24"/>
        </w:rPr>
        <w:t>例：</w:t>
      </w:r>
    </w:p>
    <w:p w:rsidR="00BD24C7" w:rsidRPr="00EE25B0" w:rsidRDefault="00BD24C7" w:rsidP="00BD24C7">
      <w:pPr>
        <w:ind w:left="0"/>
        <w:rPr>
          <w:color w:val="FF0000"/>
          <w:sz w:val="24"/>
          <w:szCs w:val="24"/>
        </w:rPr>
      </w:pPr>
      <w:proofErr w:type="gramStart"/>
      <w:r w:rsidRPr="00EE25B0">
        <w:rPr>
          <w:color w:val="FF0000"/>
          <w:sz w:val="24"/>
          <w:szCs w:val="24"/>
        </w:rPr>
        <w:t># .</w:t>
      </w:r>
      <w:proofErr w:type="gramEnd"/>
      <w:r w:rsidRPr="00EE25B0">
        <w:rPr>
          <w:color w:val="FF0000"/>
          <w:sz w:val="24"/>
          <w:szCs w:val="24"/>
        </w:rPr>
        <w:t>/</w:t>
      </w:r>
      <w:proofErr w:type="spellStart"/>
      <w:r w:rsidRPr="00EE25B0">
        <w:rPr>
          <w:color w:val="FF0000"/>
          <w:sz w:val="24"/>
          <w:szCs w:val="24"/>
        </w:rPr>
        <w:t>srvctl</w:t>
      </w:r>
      <w:proofErr w:type="spellEnd"/>
      <w:r w:rsidRPr="00EE25B0">
        <w:rPr>
          <w:color w:val="FF0000"/>
          <w:sz w:val="24"/>
          <w:szCs w:val="24"/>
        </w:rPr>
        <w:t xml:space="preserve"> modify </w:t>
      </w:r>
      <w:proofErr w:type="spellStart"/>
      <w:r w:rsidRPr="00EE25B0">
        <w:rPr>
          <w:color w:val="FF0000"/>
          <w:sz w:val="24"/>
          <w:szCs w:val="24"/>
        </w:rPr>
        <w:t>nodeapps</w:t>
      </w:r>
      <w:proofErr w:type="spellEnd"/>
      <w:r w:rsidRPr="00EE25B0">
        <w:rPr>
          <w:color w:val="FF0000"/>
          <w:sz w:val="24"/>
          <w:szCs w:val="24"/>
        </w:rPr>
        <w:t xml:space="preserve"> -n rac1 -A rac1-vip/255.255.255.0/eth0</w:t>
      </w:r>
    </w:p>
    <w:p w:rsidR="00BD24C7" w:rsidRPr="00EE25B0" w:rsidRDefault="00BD24C7" w:rsidP="00BD24C7">
      <w:pPr>
        <w:ind w:left="0"/>
        <w:rPr>
          <w:color w:val="FF0000"/>
          <w:sz w:val="24"/>
          <w:szCs w:val="24"/>
        </w:rPr>
      </w:pPr>
      <w:proofErr w:type="gramStart"/>
      <w:r w:rsidRPr="00EE25B0">
        <w:rPr>
          <w:color w:val="FF0000"/>
          <w:sz w:val="24"/>
          <w:szCs w:val="24"/>
        </w:rPr>
        <w:t># .</w:t>
      </w:r>
      <w:proofErr w:type="gramEnd"/>
      <w:r w:rsidRPr="00EE25B0">
        <w:rPr>
          <w:color w:val="FF0000"/>
          <w:sz w:val="24"/>
          <w:szCs w:val="24"/>
        </w:rPr>
        <w:t>/</w:t>
      </w:r>
      <w:proofErr w:type="spellStart"/>
      <w:r w:rsidRPr="00EE25B0">
        <w:rPr>
          <w:color w:val="FF0000"/>
          <w:sz w:val="24"/>
          <w:szCs w:val="24"/>
        </w:rPr>
        <w:t>srvctl</w:t>
      </w:r>
      <w:proofErr w:type="spellEnd"/>
      <w:r w:rsidRPr="00EE25B0">
        <w:rPr>
          <w:color w:val="FF0000"/>
          <w:sz w:val="24"/>
          <w:szCs w:val="24"/>
        </w:rPr>
        <w:t xml:space="preserve"> modify </w:t>
      </w:r>
      <w:proofErr w:type="spellStart"/>
      <w:r w:rsidRPr="00EE25B0">
        <w:rPr>
          <w:color w:val="FF0000"/>
          <w:sz w:val="24"/>
          <w:szCs w:val="24"/>
        </w:rPr>
        <w:t>nodeapps</w:t>
      </w:r>
      <w:proofErr w:type="spellEnd"/>
      <w:r w:rsidRPr="00EE25B0">
        <w:rPr>
          <w:color w:val="FF0000"/>
          <w:sz w:val="24"/>
          <w:szCs w:val="24"/>
        </w:rPr>
        <w:t xml:space="preserve"> -n rac2 -A rac2-vip/255.255.255.0/eth0</w:t>
      </w:r>
    </w:p>
    <w:p w:rsidR="00EE25B0" w:rsidRPr="00BC1584" w:rsidRDefault="00EE25B0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FF0000"/>
          <w:kern w:val="0"/>
          <w:sz w:val="24"/>
          <w:szCs w:val="24"/>
        </w:rPr>
      </w:pPr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注意：在/</w:t>
      </w:r>
      <w:proofErr w:type="spellStart"/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etc</w:t>
      </w:r>
      <w:proofErr w:type="spellEnd"/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/hosts中修改了</w:t>
      </w:r>
      <w:proofErr w:type="spellStart"/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vip</w:t>
      </w:r>
      <w:proofErr w:type="spellEnd"/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解析后，查询</w:t>
      </w:r>
      <w:proofErr w:type="spellStart"/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vip</w:t>
      </w:r>
      <w:proofErr w:type="spellEnd"/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资源发现已经自动更新了，但是还需要做以上的修改动作，否则监听报错</w:t>
      </w:r>
      <w:r w:rsidR="00682070"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,报</w:t>
      </w:r>
      <w:proofErr w:type="gramStart"/>
      <w:r w:rsidR="00682070"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错信息</w:t>
      </w:r>
      <w:proofErr w:type="gramEnd"/>
      <w:r w:rsidR="00682070"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参考</w:t>
      </w:r>
    </w:p>
    <w:p w:rsidR="00682070" w:rsidRPr="00BC1584" w:rsidRDefault="00682070" w:rsidP="00682070">
      <w:pPr>
        <w:rPr>
          <w:color w:val="FF0000"/>
        </w:rPr>
      </w:pPr>
      <w:r w:rsidRPr="00BC1584">
        <w:rPr>
          <w:color w:val="FF0000"/>
        </w:rPr>
        <w:lastRenderedPageBreak/>
        <w:t>wyfyhis1$[/</w:t>
      </w:r>
      <w:proofErr w:type="gramStart"/>
      <w:r w:rsidRPr="00BC1584">
        <w:rPr>
          <w:color w:val="FF0000"/>
        </w:rPr>
        <w:t>oracle]</w:t>
      </w:r>
      <w:proofErr w:type="spellStart"/>
      <w:r w:rsidRPr="00BC1584">
        <w:rPr>
          <w:color w:val="FF0000"/>
        </w:rPr>
        <w:t>srvctl</w:t>
      </w:r>
      <w:proofErr w:type="spellEnd"/>
      <w:proofErr w:type="gramEnd"/>
      <w:r w:rsidRPr="00BC1584">
        <w:rPr>
          <w:color w:val="FF0000"/>
        </w:rPr>
        <w:t xml:space="preserve"> start </w:t>
      </w:r>
      <w:proofErr w:type="spellStart"/>
      <w:r w:rsidRPr="00BC1584">
        <w:rPr>
          <w:color w:val="FF0000"/>
        </w:rPr>
        <w:t>nodeapps</w:t>
      </w:r>
      <w:proofErr w:type="spellEnd"/>
      <w:r w:rsidRPr="00BC1584">
        <w:rPr>
          <w:color w:val="FF0000"/>
        </w:rPr>
        <w:t xml:space="preserve"> -n wyfyhis1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.wyfyhis1.LISTENER_WYFYHIS1.lsnr:LSNRCTL for HPUX: Version 10.2.0.4.0 - Production on 30-APR-2015 04:01:17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.wyfyhis1.LISTENER_WYFYHIS1.lsnr:Copyright (c) 1991, 2007, Oracle.  All rights reserved.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.wyfyhis1.LISTENER_WYFYHIS1.lsnr:Starting /oracle/product/10.2.0/</w:t>
      </w:r>
      <w:proofErr w:type="spellStart"/>
      <w:r w:rsidRPr="00682070">
        <w:rPr>
          <w:color w:val="FF0000"/>
        </w:rPr>
        <w:t>db</w:t>
      </w:r>
      <w:proofErr w:type="spellEnd"/>
      <w:r w:rsidRPr="00682070">
        <w:rPr>
          <w:color w:val="FF0000"/>
        </w:rPr>
        <w:t>/bin/</w:t>
      </w:r>
      <w:proofErr w:type="spellStart"/>
      <w:r w:rsidRPr="00682070">
        <w:rPr>
          <w:color w:val="FF0000"/>
        </w:rPr>
        <w:t>tnslsnr</w:t>
      </w:r>
      <w:proofErr w:type="spellEnd"/>
      <w:r w:rsidRPr="00682070">
        <w:rPr>
          <w:color w:val="FF0000"/>
        </w:rPr>
        <w:t>: please wait...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.wyfyhis1.LISTENER_WYFYHIS1.lsnr:TNSLSNR for HPUX: Version 10.2.0.4.0 - Production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.wyfyhis1.LISTENER_WYFYHIS1.lsnr:System parameter file is /oracle/product/10.2.0/</w:t>
      </w:r>
      <w:proofErr w:type="spellStart"/>
      <w:r w:rsidRPr="00682070">
        <w:rPr>
          <w:color w:val="FF0000"/>
        </w:rPr>
        <w:t>db</w:t>
      </w:r>
      <w:proofErr w:type="spellEnd"/>
      <w:r w:rsidRPr="00682070">
        <w:rPr>
          <w:color w:val="FF0000"/>
        </w:rPr>
        <w:t>/network/admin/</w:t>
      </w:r>
      <w:proofErr w:type="spellStart"/>
      <w:r w:rsidRPr="00682070">
        <w:rPr>
          <w:color w:val="FF0000"/>
        </w:rPr>
        <w:t>listener.ora</w:t>
      </w:r>
      <w:proofErr w:type="spellEnd"/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.wyfyhis1.LISTENER_WYFYHIS1.lsnr:Log messages written to /oracle/product/10.2.0/</w:t>
      </w:r>
      <w:proofErr w:type="spellStart"/>
      <w:r w:rsidRPr="00682070">
        <w:rPr>
          <w:color w:val="FF0000"/>
        </w:rPr>
        <w:t>db</w:t>
      </w:r>
      <w:proofErr w:type="spellEnd"/>
      <w:r w:rsidRPr="00682070">
        <w:rPr>
          <w:color w:val="FF0000"/>
        </w:rPr>
        <w:t>/network/log/listener_wyfyhis1.log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.wyfyhis1.LISTENER_WYFYHIS1.lsnr:Error listening on: (DESCRIPTION=(ADDRESS=(PROTOCOL=TCP)(HOST=wyfyhis1-vip)(PORT=1521)(IP=FIRST)))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.wyfyhis1.LISTENER_WYFYHIS1.lsnr:TNS-12545: Connect failed because target host or object does not exist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 xml:space="preserve">.wyfyhis1.LISTENER_WYFYHIS1.lsnr: TNS-12560: </w:t>
      </w:r>
      <w:proofErr w:type="spellStart"/>
      <w:r w:rsidRPr="00682070">
        <w:rPr>
          <w:color w:val="FF0000"/>
        </w:rPr>
        <w:t>TNS:protocol</w:t>
      </w:r>
      <w:proofErr w:type="spellEnd"/>
      <w:r w:rsidRPr="00682070">
        <w:rPr>
          <w:color w:val="FF0000"/>
        </w:rPr>
        <w:t xml:space="preserve"> adapter error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  TNS-00515: Connect failed because target host or object does not exist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   HPUX Error: 227: Can't assign requested address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.wyfyhis1.LISTENER_WYFYHIS1.lsnr:Listener failed to start. See the error message(s) above...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.wyfyhis1.LISTENER_WYFYHIS1.lsnr:LSNRCTL for HPUX: Version 10.2.0.4.0 - Production on 30-APR-2015 04:02:34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.wyfyhis1.LISTENER_WYFYHIS1.lsnr:Copyright (c) 1991, 2007, Oracle.  All rights reserved.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lastRenderedPageBreak/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.wyfyhis1.LISTENER_WYFYHIS1.lsnr:Connecting to (DESCRIPTION=(ADDRESS=(PROTOCOL=TCP)(HOST=wyfyhis1-vip)(PORT=1521)(IP=FIRST)))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 xml:space="preserve">.wyfyhis1.LISTENER_WYFYHIS1.lsnr:TNS-12535: </w:t>
      </w:r>
      <w:proofErr w:type="spellStart"/>
      <w:r w:rsidRPr="00682070">
        <w:rPr>
          <w:color w:val="FF0000"/>
        </w:rPr>
        <w:t>TNS:operation</w:t>
      </w:r>
      <w:proofErr w:type="spellEnd"/>
      <w:r w:rsidRPr="00682070">
        <w:rPr>
          <w:color w:val="FF0000"/>
        </w:rPr>
        <w:t xml:space="preserve"> timed out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 xml:space="preserve">.wyfyhis1.LISTENER_WYFYHIS1.lsnr: TNS-12560: </w:t>
      </w:r>
      <w:proofErr w:type="spellStart"/>
      <w:r w:rsidRPr="00682070">
        <w:rPr>
          <w:color w:val="FF0000"/>
        </w:rPr>
        <w:t>TNS:protocol</w:t>
      </w:r>
      <w:proofErr w:type="spellEnd"/>
      <w:r w:rsidRPr="00682070">
        <w:rPr>
          <w:color w:val="FF0000"/>
        </w:rPr>
        <w:t xml:space="preserve"> adapter error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  TNS-00505: Operation timed out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   HPUX Error: 238: Connection timed out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.wyfyhis1.LISTENER_WYFYHIS1.lsnr:Connecting to (DESCRIPTION=(ADDRESS=(PROTOCOL=TCP)(HOST=192.168.0.41)(PORT=1521)(IP=FIRST)))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 xml:space="preserve">.wyfyhis1.LISTENER_WYFYHIS1.lsnr:TNS-12541: </w:t>
      </w:r>
      <w:proofErr w:type="spellStart"/>
      <w:r w:rsidRPr="00682070">
        <w:rPr>
          <w:color w:val="FF0000"/>
        </w:rPr>
        <w:t>TNS:no</w:t>
      </w:r>
      <w:proofErr w:type="spellEnd"/>
      <w:r w:rsidRPr="00682070">
        <w:rPr>
          <w:color w:val="FF0000"/>
        </w:rPr>
        <w:t xml:space="preserve"> listener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 xml:space="preserve">.wyfyhis1.LISTENER_WYFYHIS1.lsnr: TNS-12560: </w:t>
      </w:r>
      <w:proofErr w:type="spellStart"/>
      <w:r w:rsidRPr="00682070">
        <w:rPr>
          <w:color w:val="FF0000"/>
        </w:rPr>
        <w:t>TNS:protocol</w:t>
      </w:r>
      <w:proofErr w:type="spellEnd"/>
      <w:r w:rsidRPr="00682070">
        <w:rPr>
          <w:color w:val="FF0000"/>
        </w:rPr>
        <w:t xml:space="preserve"> adapter error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  TNS-00511: No listener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wyfyhis</w:t>
      </w:r>
      <w:proofErr w:type="gramStart"/>
      <w:r w:rsidRPr="00682070">
        <w:rPr>
          <w:color w:val="FF0000"/>
        </w:rPr>
        <w:t>1:ora</w:t>
      </w:r>
      <w:proofErr w:type="gramEnd"/>
      <w:r w:rsidRPr="00682070">
        <w:rPr>
          <w:color w:val="FF0000"/>
        </w:rPr>
        <w:t>.wyfyhis1.LISTENER_WYFYHIS1.lsnr:   HPUX Error: 239: Connection refused</w:t>
      </w:r>
    </w:p>
    <w:p w:rsidR="00682070" w:rsidRPr="00682070" w:rsidRDefault="00682070" w:rsidP="00682070">
      <w:pPr>
        <w:rPr>
          <w:color w:val="FF0000"/>
        </w:rPr>
      </w:pPr>
      <w:r w:rsidRPr="00682070">
        <w:rPr>
          <w:color w:val="FF0000"/>
        </w:rPr>
        <w:t>CRS-0215: Could not start resource '</w:t>
      </w:r>
      <w:proofErr w:type="gramStart"/>
      <w:r w:rsidRPr="00682070">
        <w:rPr>
          <w:color w:val="FF0000"/>
        </w:rPr>
        <w:t>ora.wyfyhis1.LISTENER</w:t>
      </w:r>
      <w:proofErr w:type="gramEnd"/>
      <w:r w:rsidRPr="00682070">
        <w:rPr>
          <w:color w:val="FF0000"/>
        </w:rPr>
        <w:t>_WYFYHIS1.lsnr'.</w:t>
      </w:r>
    </w:p>
    <w:p w:rsidR="00B47301" w:rsidRDefault="00B47301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000000"/>
          <w:kern w:val="0"/>
          <w:sz w:val="24"/>
          <w:szCs w:val="24"/>
        </w:rPr>
      </w:pP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注意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1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：从版本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11.2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开始，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VIP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依赖于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network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资源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(ora.net1.network)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OCR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只记录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主机名或者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资源相关的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IP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地址。集群公网的属性（子网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/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网络掩码）通过网络资源记录。当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nodeapps</w:t>
      </w:r>
      <w:proofErr w:type="spell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资源被修改后，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network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资源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(ora.net1.network)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相关的属性也会随之被修改</w:t>
      </w:r>
      <w:r w:rsidRPr="003D0C66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从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11.2.0.2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开始，如果只修改子网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/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网络掩码信息，网络资源可以通过以下的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modify network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命令直接修改</w:t>
      </w:r>
      <w:r w:rsidRPr="003D0C66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使用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root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用户：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# 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modify network -k &lt;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network_number</w:t>
      </w:r>
      <w:proofErr w:type="spell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&gt;] [-S &lt;subnet&gt;/&lt;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netmask</w:t>
      </w:r>
      <w:proofErr w:type="spellEnd"/>
      <w:proofErr w:type="gram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&gt;[</w:t>
      </w:r>
      <w:proofErr w:type="gram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/if1[|if2...]]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例如：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br/>
        <w:t xml:space="preserve"># 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modify network -k 1 -S 110.11.70.0/255.255.255.0/eth2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如果其他属性没有变化，不需要修改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VIP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或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SCAN VIP</w:t>
      </w:r>
      <w:r w:rsidRPr="003D0C66">
        <w:rPr>
          <w:rFonts w:ascii="宋体" w:hAnsi="宋体" w:cs="宋体"/>
          <w:color w:val="000000"/>
          <w:kern w:val="0"/>
          <w:sz w:val="24"/>
          <w:szCs w:val="24"/>
        </w:rPr>
        <w:t>。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注意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2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：在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12.1.0.1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的版本上由于</w:t>
      </w:r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Bug 16608577 - CANNOT ADD SECOND PUBLIC INTERFACE IN ORACLE 12.1 ,</w:t>
      </w:r>
      <w:proofErr w:type="spellStart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color w:val="000000"/>
          <w:kern w:val="0"/>
          <w:sz w:val="24"/>
          <w:szCs w:val="24"/>
        </w:rPr>
        <w:t xml:space="preserve"> modify network </w:t>
      </w:r>
      <w:r w:rsidRPr="003D0C66">
        <w:rPr>
          <w:rFonts w:ascii="宋体" w:hAnsi="宋体" w:cs="宋体" w:hint="eastAsia"/>
          <w:color w:val="000000"/>
          <w:kern w:val="0"/>
          <w:sz w:val="24"/>
          <w:szCs w:val="24"/>
        </w:rPr>
        <w:t>的命令会失败并提示</w:t>
      </w:r>
      <w:r w:rsidRPr="003D0C66">
        <w:rPr>
          <w:rFonts w:ascii="宋体" w:hAnsi="宋体" w:cs="宋体"/>
          <w:color w:val="000000"/>
          <w:kern w:val="0"/>
          <w:sz w:val="24"/>
          <w:szCs w:val="24"/>
        </w:rPr>
        <w:t>：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eastAsia="Times New Roman" w:cs="Times New Roman"/>
          <w:kern w:val="0"/>
          <w:sz w:val="24"/>
          <w:szCs w:val="24"/>
        </w:rPr>
        <w:t xml:space="preserve">#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modify network -k 1 -S 110.11.70.0/255.255.255.0/eth2</w:t>
      </w:r>
      <w:r w:rsidRPr="003D0C66">
        <w:rPr>
          <w:rFonts w:eastAsia="Times New Roman" w:cs="Times New Roman"/>
          <w:kern w:val="0"/>
          <w:sz w:val="24"/>
          <w:szCs w:val="24"/>
        </w:rPr>
        <w:br/>
      </w:r>
      <w:r w:rsidRPr="003D0C66">
        <w:rPr>
          <w:rFonts w:eastAsia="Times New Roman" w:cs="Times New Roman"/>
          <w:b/>
          <w:bCs/>
          <w:kern w:val="0"/>
          <w:sz w:val="24"/>
          <w:szCs w:val="24"/>
        </w:rPr>
        <w:t>PRCT-1305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: The specified interface name "eth2" does not match the existing network interface name "eth1"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kern w:val="0"/>
          <w:sz w:val="24"/>
          <w:szCs w:val="24"/>
        </w:rPr>
        <w:t>需要通过以下</w:t>
      </w:r>
      <w:r w:rsidRPr="003D0C66">
        <w:rPr>
          <w:rFonts w:eastAsia="Times New Roman" w:cs="Times New Roman"/>
          <w:kern w:val="0"/>
          <w:sz w:val="24"/>
          <w:szCs w:val="24"/>
        </w:rPr>
        <w:t>workaround</w:t>
      </w:r>
      <w:r w:rsidRPr="003D0C66">
        <w:rPr>
          <w:rFonts w:ascii="宋体" w:hAnsi="宋体" w:cs="宋体" w:hint="eastAsia"/>
          <w:kern w:val="0"/>
          <w:sz w:val="24"/>
          <w:szCs w:val="24"/>
        </w:rPr>
        <w:t>来解决</w:t>
      </w:r>
      <w:r w:rsidRPr="003D0C66">
        <w:rPr>
          <w:rFonts w:ascii="宋体" w:hAnsi="宋体" w:cs="宋体"/>
          <w:kern w:val="0"/>
          <w:sz w:val="24"/>
          <w:szCs w:val="24"/>
        </w:rPr>
        <w:t>：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eastAsia="Times New Roman" w:cs="Times New Roman"/>
          <w:kern w:val="0"/>
          <w:sz w:val="24"/>
          <w:szCs w:val="24"/>
        </w:rPr>
        <w:t xml:space="preserve">#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modify network -k 1 -S 110.11.70.0/255.255.255.0</w:t>
      </w:r>
      <w:r w:rsidRPr="003D0C66">
        <w:rPr>
          <w:rFonts w:eastAsia="Times New Roman" w:cs="Times New Roman"/>
          <w:kern w:val="0"/>
          <w:sz w:val="24"/>
          <w:szCs w:val="24"/>
        </w:rPr>
        <w:br/>
        <w:t xml:space="preserve">#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modify network -k 1 -S 110.11.70.0/255.255.255.0/eth2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eastAsia="Times New Roman" w:cs="Times New Roman"/>
          <w:kern w:val="0"/>
          <w:sz w:val="24"/>
          <w:szCs w:val="24"/>
        </w:rPr>
        <w:t> 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eastAsia="Times New Roman" w:cs="Times New Roman"/>
          <w:b/>
          <w:bCs/>
          <w:kern w:val="0"/>
          <w:sz w:val="24"/>
          <w:szCs w:val="24"/>
        </w:rPr>
        <w:t>*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</w:t>
      </w:r>
      <w:r w:rsidRPr="003D0C66">
        <w:rPr>
          <w:rFonts w:ascii="宋体" w:hAnsi="宋体" w:cs="宋体" w:hint="eastAsia"/>
          <w:kern w:val="0"/>
          <w:sz w:val="24"/>
          <w:szCs w:val="24"/>
        </w:rPr>
        <w:t>一个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11gR2 </w:t>
      </w:r>
      <w:r w:rsidRPr="003D0C66">
        <w:rPr>
          <w:rFonts w:ascii="宋体" w:hAnsi="宋体" w:cs="宋体" w:hint="eastAsia"/>
          <w:kern w:val="0"/>
          <w:sz w:val="24"/>
          <w:szCs w:val="24"/>
        </w:rPr>
        <w:t>修改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VIP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主机名，但是不修改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地址的例子</w:t>
      </w:r>
      <w:r w:rsidRPr="003D0C66">
        <w:rPr>
          <w:rFonts w:ascii="宋体" w:hAnsi="宋体" w:cs="宋体"/>
          <w:kern w:val="0"/>
          <w:sz w:val="24"/>
          <w:szCs w:val="24"/>
        </w:rPr>
        <w:t>。</w:t>
      </w:r>
    </w:p>
    <w:p w:rsidR="003D0C66" w:rsidRPr="003D0C66" w:rsidRDefault="003D0C66" w:rsidP="003D0C66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kern w:val="0"/>
          <w:sz w:val="24"/>
          <w:szCs w:val="24"/>
        </w:rPr>
        <w:t>例如：只把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VIP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主机名从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racnode1-vip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修改为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racnode1-nvip</w:t>
      </w:r>
      <w:r w:rsidRPr="003D0C66">
        <w:rPr>
          <w:rFonts w:ascii="宋体" w:hAnsi="宋体" w:cs="宋体" w:hint="eastAsia"/>
          <w:kern w:val="0"/>
          <w:sz w:val="24"/>
          <w:szCs w:val="24"/>
        </w:rPr>
        <w:t>，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地址和其他属性保持不变。</w:t>
      </w:r>
      <w:r w:rsidRPr="003D0C66">
        <w:rPr>
          <w:rFonts w:eastAsia="Times New Roman" w:cs="Times New Roman"/>
          <w:kern w:val="0"/>
          <w:sz w:val="24"/>
          <w:szCs w:val="24"/>
        </w:rPr>
        <w:br/>
      </w:r>
      <w:r w:rsidRPr="003D0C66">
        <w:rPr>
          <w:rFonts w:eastAsia="Times New Roman" w:cs="Times New Roman"/>
          <w:kern w:val="0"/>
          <w:sz w:val="24"/>
          <w:szCs w:val="24"/>
        </w:rPr>
        <w:br/>
      </w:r>
      <w:r w:rsidRPr="003D0C66">
        <w:rPr>
          <w:rFonts w:ascii="宋体" w:hAnsi="宋体" w:cs="宋体" w:hint="eastAsia"/>
          <w:kern w:val="0"/>
          <w:sz w:val="24"/>
          <w:szCs w:val="24"/>
        </w:rPr>
        <w:t>如果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地址保持不变，以上的命令将不会改变命令</w:t>
      </w:r>
      <w:r w:rsidRPr="003D0C66">
        <w:rPr>
          <w:rFonts w:eastAsia="Times New Roman" w:cs="Times New Roman"/>
          <w:kern w:val="0"/>
          <w:sz w:val="24"/>
          <w:szCs w:val="24"/>
        </w:rPr>
        <w:t>‘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crsctl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stat res ora.racnode1.vip -p’</w:t>
      </w:r>
      <w:r w:rsidRPr="003D0C66">
        <w:rPr>
          <w:rFonts w:ascii="宋体" w:hAnsi="宋体" w:cs="宋体" w:hint="eastAsia"/>
          <w:kern w:val="0"/>
          <w:sz w:val="24"/>
          <w:szCs w:val="24"/>
        </w:rPr>
        <w:t>的输出</w:t>
      </w:r>
      <w:proofErr w:type="gramStart"/>
      <w:r w:rsidRPr="003D0C66">
        <w:rPr>
          <w:rFonts w:ascii="宋体" w:hAnsi="宋体" w:cs="宋体" w:hint="eastAsia"/>
          <w:kern w:val="0"/>
          <w:sz w:val="24"/>
          <w:szCs w:val="24"/>
        </w:rPr>
        <w:t>中项目</w:t>
      </w:r>
      <w:proofErr w:type="gramEnd"/>
      <w:r w:rsidRPr="003D0C66">
        <w:rPr>
          <w:rFonts w:eastAsia="Times New Roman" w:cs="Times New Roman"/>
          <w:kern w:val="0"/>
          <w:sz w:val="24"/>
          <w:szCs w:val="24"/>
        </w:rPr>
        <w:t xml:space="preserve"> USR_ORA_VIP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的值。请使用下面的命令：</w:t>
      </w:r>
      <w:r w:rsidRPr="003D0C66">
        <w:rPr>
          <w:rFonts w:eastAsia="Times New Roman" w:cs="Times New Roman"/>
          <w:kern w:val="0"/>
          <w:sz w:val="24"/>
          <w:szCs w:val="24"/>
        </w:rPr>
        <w:br/>
        <w:t xml:space="preserve">#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crsctl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modify res ora.racnode1.vip -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attr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USR_ORA_VIP=racnode1-nvip</w:t>
      </w:r>
      <w:r w:rsidRPr="003D0C66">
        <w:rPr>
          <w:rFonts w:eastAsia="Times New Roman" w:cs="Times New Roman"/>
          <w:kern w:val="0"/>
          <w:sz w:val="24"/>
          <w:szCs w:val="24"/>
        </w:rPr>
        <w:br/>
      </w:r>
      <w:r w:rsidRPr="003D0C66">
        <w:rPr>
          <w:rFonts w:eastAsia="Times New Roman" w:cs="Times New Roman"/>
          <w:kern w:val="0"/>
          <w:sz w:val="24"/>
          <w:szCs w:val="24"/>
        </w:rPr>
        <w:br/>
      </w:r>
      <w:r w:rsidRPr="003D0C66">
        <w:rPr>
          <w:rFonts w:ascii="宋体" w:hAnsi="宋体" w:cs="宋体" w:hint="eastAsia"/>
          <w:kern w:val="0"/>
          <w:sz w:val="24"/>
          <w:szCs w:val="24"/>
        </w:rPr>
        <w:t>验证项目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USR_ORA_VIP </w:t>
      </w:r>
      <w:r w:rsidRPr="003D0C66">
        <w:rPr>
          <w:rFonts w:ascii="宋体" w:hAnsi="宋体" w:cs="宋体" w:hint="eastAsia"/>
          <w:kern w:val="0"/>
          <w:sz w:val="24"/>
          <w:szCs w:val="24"/>
        </w:rPr>
        <w:t>的改变：</w:t>
      </w:r>
      <w:r w:rsidRPr="003D0C66">
        <w:rPr>
          <w:rFonts w:eastAsia="Times New Roman" w:cs="Times New Roman"/>
          <w:kern w:val="0"/>
          <w:sz w:val="24"/>
          <w:szCs w:val="24"/>
        </w:rPr>
        <w:br/>
        <w:t xml:space="preserve">#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crsctl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stat res ora.racnode1.vip -p |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grep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USR_ORA_VIP</w:t>
      </w:r>
    </w:p>
    <w:p w:rsidR="003D0C66" w:rsidRPr="003D0C66" w:rsidRDefault="003D0C66" w:rsidP="003D0C6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eastAsia="Times New Roman" w:cs="Times New Roman"/>
          <w:kern w:val="0"/>
          <w:sz w:val="24"/>
          <w:szCs w:val="24"/>
        </w:rPr>
        <w:t> </w:t>
      </w:r>
    </w:p>
    <w:p w:rsidR="003D0C66" w:rsidRPr="003D0C66" w:rsidRDefault="003D0C66" w:rsidP="003D0C66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3D0C66">
        <w:rPr>
          <w:rFonts w:ascii="宋体" w:hAnsi="宋体" w:cs="宋体" w:hint="eastAsia"/>
          <w:kern w:val="0"/>
          <w:sz w:val="24"/>
          <w:szCs w:val="24"/>
        </w:rPr>
        <w:t>注意：对于</w:t>
      </w:r>
      <w:r w:rsidRPr="003D0C66">
        <w:rPr>
          <w:rFonts w:eastAsia="Times New Roman" w:cs="Times New Roman"/>
          <w:kern w:val="0"/>
          <w:sz w:val="24"/>
          <w:szCs w:val="24"/>
        </w:rPr>
        <w:t xml:space="preserve"> Windows </w:t>
      </w:r>
      <w:r w:rsidRPr="003D0C66">
        <w:rPr>
          <w:rFonts w:ascii="宋体" w:hAnsi="宋体" w:cs="宋体" w:hint="eastAsia"/>
          <w:kern w:val="0"/>
          <w:sz w:val="24"/>
          <w:szCs w:val="24"/>
        </w:rPr>
        <w:t>平台，如果网卡名中包含了空格，那么网卡</w:t>
      </w:r>
      <w:proofErr w:type="gramStart"/>
      <w:r w:rsidRPr="003D0C66">
        <w:rPr>
          <w:rFonts w:ascii="宋体" w:hAnsi="宋体" w:cs="宋体" w:hint="eastAsia"/>
          <w:kern w:val="0"/>
          <w:sz w:val="24"/>
          <w:szCs w:val="24"/>
        </w:rPr>
        <w:t>名需要</w:t>
      </w:r>
      <w:proofErr w:type="gramEnd"/>
      <w:r w:rsidRPr="003D0C66">
        <w:rPr>
          <w:rFonts w:ascii="宋体" w:hAnsi="宋体" w:cs="宋体" w:hint="eastAsia"/>
          <w:kern w:val="0"/>
          <w:sz w:val="24"/>
          <w:szCs w:val="24"/>
        </w:rPr>
        <w:t>包含在双引号</w:t>
      </w:r>
      <w:r w:rsidRPr="003D0C66">
        <w:rPr>
          <w:rFonts w:eastAsia="Times New Roman" w:cs="Times New Roman"/>
          <w:kern w:val="0"/>
          <w:sz w:val="24"/>
          <w:szCs w:val="24"/>
        </w:rPr>
        <w:t>(")</w:t>
      </w:r>
      <w:r w:rsidRPr="003D0C66">
        <w:rPr>
          <w:rFonts w:ascii="宋体" w:hAnsi="宋体" w:cs="宋体" w:hint="eastAsia"/>
          <w:kern w:val="0"/>
          <w:sz w:val="24"/>
          <w:szCs w:val="24"/>
        </w:rPr>
        <w:t>中。例如：</w:t>
      </w:r>
      <w:r w:rsidRPr="003D0C66">
        <w:rPr>
          <w:rFonts w:eastAsia="Times New Roman" w:cs="Times New Roman"/>
          <w:kern w:val="0"/>
          <w:sz w:val="24"/>
          <w:szCs w:val="24"/>
        </w:rPr>
        <w:br/>
      </w:r>
      <w:r w:rsidRPr="003D0C66">
        <w:rPr>
          <w:rFonts w:ascii="宋体" w:hAnsi="宋体" w:cs="宋体" w:hint="eastAsia"/>
          <w:kern w:val="0"/>
          <w:sz w:val="24"/>
          <w:szCs w:val="24"/>
        </w:rPr>
        <w:t>使用管理员用户或者软件安装用户：</w:t>
      </w:r>
      <w:r w:rsidRPr="003D0C66">
        <w:rPr>
          <w:rFonts w:eastAsia="Times New Roman" w:cs="Times New Roman"/>
          <w:kern w:val="0"/>
          <w:sz w:val="24"/>
          <w:szCs w:val="24"/>
        </w:rPr>
        <w:br/>
        <w:t xml:space="preserve">&gt;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modify </w:t>
      </w:r>
      <w:proofErr w:type="spellStart"/>
      <w:r w:rsidRPr="003D0C66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  <w:r w:rsidRPr="003D0C66">
        <w:rPr>
          <w:rFonts w:eastAsia="Times New Roman" w:cs="Times New Roman"/>
          <w:kern w:val="0"/>
          <w:sz w:val="24"/>
          <w:szCs w:val="24"/>
        </w:rPr>
        <w:t xml:space="preserve"> -n racnode1 -A 110.11.70.11/255.255.255.0/"Local Area Connection 1"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7. </w:t>
      </w:r>
      <w:r w:rsidRPr="00BC1584">
        <w:rPr>
          <w:rFonts w:ascii="宋体" w:hAnsi="宋体" w:cs="宋体" w:hint="eastAsia"/>
          <w:kern w:val="0"/>
          <w:sz w:val="24"/>
          <w:szCs w:val="24"/>
        </w:rPr>
        <w:t>验证改</w:t>
      </w:r>
      <w:r w:rsidRPr="00BC1584">
        <w:rPr>
          <w:rFonts w:ascii="宋体" w:hAnsi="宋体" w:cs="宋体"/>
          <w:kern w:val="0"/>
          <w:sz w:val="24"/>
          <w:szCs w:val="24"/>
        </w:rPr>
        <w:t>变</w:t>
      </w:r>
    </w:p>
    <w:p w:rsidR="00BC1584" w:rsidRPr="00BC1584" w:rsidRDefault="00BC1584" w:rsidP="00BC1584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config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-n &lt;node&gt; -a (10g and 11gR1)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config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-a (11gR2)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案例：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config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-a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lastRenderedPageBreak/>
        <w:t>Network exists: 1/</w:t>
      </w:r>
      <w:r w:rsidRPr="00BC1584">
        <w:rPr>
          <w:rFonts w:eastAsia="Times New Roman" w:cs="Times New Roman" w:hint="eastAsia"/>
          <w:color w:val="FF0000"/>
          <w:kern w:val="0"/>
          <w:sz w:val="24"/>
          <w:szCs w:val="24"/>
        </w:rPr>
        <w:t>212.7.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8.0/255.255.255.0/eth0, type static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VIP exists: /</w:t>
      </w:r>
      <w:r w:rsidRPr="00BC1584">
        <w:rPr>
          <w:rFonts w:eastAsia="Times New Roman" w:cs="Times New Roman" w:hint="eastAsia"/>
          <w:color w:val="FF0000"/>
          <w:kern w:val="0"/>
          <w:sz w:val="24"/>
          <w:szCs w:val="24"/>
        </w:rPr>
        <w:t>rac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1-vip/212.7.8.</w:t>
      </w:r>
      <w:r w:rsidRPr="00BC1584">
        <w:rPr>
          <w:rFonts w:eastAsia="Times New Roman" w:cs="Times New Roman" w:hint="eastAsia"/>
          <w:color w:val="FF0000"/>
          <w:kern w:val="0"/>
          <w:sz w:val="24"/>
          <w:szCs w:val="24"/>
        </w:rPr>
        <w:t>104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/212.7.8.0/255.255.255.0/eth0, hosting node rac1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 w:hint="eastAsia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VIP exists: /rac2-vip/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212.7.8.</w:t>
      </w:r>
      <w:r w:rsidRPr="00BC1584">
        <w:rPr>
          <w:rFonts w:eastAsia="Times New Roman" w:cs="Times New Roman" w:hint="eastAsia"/>
          <w:color w:val="FF0000"/>
          <w:kern w:val="0"/>
          <w:sz w:val="24"/>
          <w:szCs w:val="24"/>
        </w:rPr>
        <w:t>105</w:t>
      </w: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/212.7.8.0/255.255.255.0/eth0, hosting node rac2</w:t>
      </w:r>
    </w:p>
    <w:p w:rsidR="00813833" w:rsidRDefault="00813833" w:rsidP="00B937C5">
      <w:pPr>
        <w:ind w:left="0"/>
        <w:rPr>
          <w:sz w:val="24"/>
          <w:szCs w:val="24"/>
        </w:rPr>
      </w:pP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8. </w:t>
      </w:r>
      <w:r w:rsidRPr="00BC1584">
        <w:rPr>
          <w:rFonts w:ascii="宋体" w:hAnsi="宋体" w:cs="宋体" w:hint="eastAsia"/>
          <w:kern w:val="0"/>
          <w:sz w:val="24"/>
          <w:szCs w:val="24"/>
        </w:rPr>
        <w:t>启动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r w:rsidRPr="00BC1584">
        <w:rPr>
          <w:rFonts w:ascii="宋体" w:hAnsi="宋体" w:cs="宋体" w:hint="eastAsia"/>
          <w:kern w:val="0"/>
          <w:sz w:val="24"/>
          <w:szCs w:val="24"/>
        </w:rPr>
        <w:t>和其它资源</w:t>
      </w:r>
      <w:r w:rsidRPr="00BC1584">
        <w:rPr>
          <w:rFonts w:eastAsia="Times New Roman" w:cs="Times New Roman"/>
          <w:kern w:val="0"/>
          <w:sz w:val="24"/>
          <w:szCs w:val="24"/>
        </w:rPr>
        <w:br/>
      </w:r>
      <w:r w:rsidRPr="00BC1584">
        <w:rPr>
          <w:rFonts w:eastAsia="Times New Roman" w:cs="Times New Roman"/>
          <w:kern w:val="0"/>
          <w:sz w:val="24"/>
          <w:szCs w:val="24"/>
        </w:rPr>
        <w:br/>
      </w:r>
      <w:r w:rsidRPr="00BC1584">
        <w:rPr>
          <w:rFonts w:ascii="宋体" w:hAnsi="宋体" w:cs="宋体" w:hint="eastAsia"/>
          <w:kern w:val="0"/>
          <w:sz w:val="24"/>
          <w:szCs w:val="24"/>
        </w:rPr>
        <w:t>对于版本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10g </w:t>
      </w:r>
      <w:r w:rsidRPr="00BC1584">
        <w:rPr>
          <w:rFonts w:ascii="宋体" w:hAnsi="宋体" w:cs="宋体" w:hint="eastAsia"/>
          <w:kern w:val="0"/>
          <w:sz w:val="24"/>
          <w:szCs w:val="24"/>
        </w:rPr>
        <w:t>和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11gR1, </w:t>
      </w:r>
      <w:r w:rsidRPr="00BC1584">
        <w:rPr>
          <w:rFonts w:ascii="宋体" w:hAnsi="宋体" w:cs="宋体" w:hint="eastAsia"/>
          <w:kern w:val="0"/>
          <w:sz w:val="24"/>
          <w:szCs w:val="24"/>
        </w:rPr>
        <w:t>使用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Oracle </w:t>
      </w:r>
      <w:r w:rsidRPr="00BC1584">
        <w:rPr>
          <w:rFonts w:ascii="宋体" w:hAnsi="宋体" w:cs="宋体" w:hint="eastAsia"/>
          <w:kern w:val="0"/>
          <w:sz w:val="24"/>
          <w:szCs w:val="24"/>
        </w:rPr>
        <w:t>集群管理软件的拥有者执行下面的命令</w:t>
      </w:r>
      <w:r w:rsidRPr="00BC1584">
        <w:rPr>
          <w:rFonts w:ascii="宋体" w:hAnsi="宋体" w:cs="宋体"/>
          <w:kern w:val="0"/>
          <w:sz w:val="24"/>
          <w:szCs w:val="24"/>
        </w:rPr>
        <w:t>：</w:t>
      </w:r>
    </w:p>
    <w:p w:rsidR="00BC1584" w:rsidRPr="00BC1584" w:rsidRDefault="00BC1584" w:rsidP="00BC1584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-n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node_name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      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asm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-n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node_name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               (</w:t>
      </w:r>
      <w:r w:rsidRPr="00BC1584">
        <w:rPr>
          <w:rFonts w:ascii="宋体" w:hAnsi="宋体" w:cs="宋体" w:hint="eastAsia"/>
          <w:kern w:val="0"/>
          <w:sz w:val="24"/>
          <w:szCs w:val="24"/>
        </w:rPr>
        <w:t>对于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10.2.0.3 </w:t>
      </w:r>
      <w:r w:rsidRPr="00BC1584">
        <w:rPr>
          <w:rFonts w:ascii="宋体" w:hAnsi="宋体" w:cs="宋体" w:hint="eastAsia"/>
          <w:kern w:val="0"/>
          <w:sz w:val="24"/>
          <w:szCs w:val="24"/>
        </w:rPr>
        <w:t>及以上版本，可以忽略</w:t>
      </w:r>
      <w:r w:rsidRPr="00BC1584">
        <w:rPr>
          <w:rFonts w:eastAsia="Times New Roman" w:cs="Times New Roman"/>
          <w:kern w:val="0"/>
          <w:sz w:val="24"/>
          <w:szCs w:val="24"/>
        </w:rPr>
        <w:t>)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instance -d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dbanme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 -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i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inst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   (</w:t>
      </w:r>
      <w:r w:rsidRPr="00BC1584">
        <w:rPr>
          <w:rFonts w:ascii="宋体" w:hAnsi="宋体" w:cs="宋体" w:hint="eastAsia"/>
          <w:kern w:val="0"/>
          <w:sz w:val="24"/>
          <w:szCs w:val="24"/>
        </w:rPr>
        <w:t>对于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10.2.0.3 </w:t>
      </w:r>
      <w:r w:rsidRPr="00BC1584">
        <w:rPr>
          <w:rFonts w:ascii="宋体" w:hAnsi="宋体" w:cs="宋体" w:hint="eastAsia"/>
          <w:kern w:val="0"/>
          <w:sz w:val="24"/>
          <w:szCs w:val="24"/>
        </w:rPr>
        <w:t>及以上版本，可以忽略</w:t>
      </w:r>
      <w:r w:rsidRPr="00BC1584">
        <w:rPr>
          <w:rFonts w:eastAsia="Times New Roman" w:cs="Times New Roman"/>
          <w:kern w:val="0"/>
          <w:sz w:val="24"/>
          <w:szCs w:val="24"/>
        </w:rPr>
        <w:t>)</w:t>
      </w:r>
      <w:r w:rsidRPr="00BC1584">
        <w:rPr>
          <w:rFonts w:eastAsia="Times New Roman" w:cs="Times New Roman"/>
          <w:kern w:val="0"/>
          <w:sz w:val="24"/>
          <w:szCs w:val="24"/>
        </w:rPr>
        <w:br/>
      </w:r>
      <w:r w:rsidRPr="00BC1584">
        <w:rPr>
          <w:rFonts w:eastAsia="Times New Roman" w:cs="Times New Roman"/>
          <w:kern w:val="0"/>
          <w:sz w:val="24"/>
          <w:szCs w:val="24"/>
        </w:rPr>
        <w:br/>
      </w:r>
      <w:r w:rsidRPr="00BC1584">
        <w:rPr>
          <w:rFonts w:ascii="宋体" w:hAnsi="宋体" w:cs="宋体" w:hint="eastAsia"/>
          <w:kern w:val="0"/>
          <w:sz w:val="24"/>
          <w:szCs w:val="24"/>
        </w:rPr>
        <w:t>例如：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-n racnode1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asm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-n racnode1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instance -d RACDB -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i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RACDB1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ascii="宋体" w:hAnsi="宋体" w:cs="宋体" w:hint="eastAsia"/>
          <w:kern w:val="0"/>
          <w:sz w:val="24"/>
          <w:szCs w:val="24"/>
        </w:rPr>
        <w:t>对于版本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11gR2, </w:t>
      </w:r>
      <w:r w:rsidRPr="00BC1584">
        <w:rPr>
          <w:rFonts w:ascii="宋体" w:hAnsi="宋体" w:cs="宋体" w:hint="eastAsia"/>
          <w:kern w:val="0"/>
          <w:sz w:val="24"/>
          <w:szCs w:val="24"/>
        </w:rPr>
        <w:t>使用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Grid Infrastructure </w:t>
      </w:r>
      <w:r w:rsidRPr="00BC1584">
        <w:rPr>
          <w:rFonts w:ascii="宋体" w:hAnsi="宋体" w:cs="宋体" w:hint="eastAsia"/>
          <w:kern w:val="0"/>
          <w:sz w:val="24"/>
          <w:szCs w:val="24"/>
        </w:rPr>
        <w:t>的拥有者执行下面的命令</w:t>
      </w:r>
      <w:r w:rsidRPr="00BC1584">
        <w:rPr>
          <w:rFonts w:ascii="宋体" w:hAnsi="宋体" w:cs="宋体"/>
          <w:kern w:val="0"/>
          <w:sz w:val="24"/>
          <w:szCs w:val="24"/>
        </w:rPr>
        <w:t>：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vip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-n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node_name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listener -n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node_name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start instance -d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db_name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 -n &lt;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node_name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>&gt; (</w:t>
      </w:r>
      <w:r w:rsidRPr="00BC1584">
        <w:rPr>
          <w:rFonts w:ascii="宋体" w:hAnsi="宋体" w:cs="宋体" w:hint="eastAsia"/>
          <w:kern w:val="0"/>
          <w:sz w:val="24"/>
          <w:szCs w:val="24"/>
        </w:rPr>
        <w:t>可以忽略</w:t>
      </w:r>
      <w:r w:rsidRPr="00BC1584">
        <w:rPr>
          <w:rFonts w:eastAsia="Times New Roman" w:cs="Times New Roman"/>
          <w:kern w:val="0"/>
          <w:sz w:val="24"/>
          <w:szCs w:val="24"/>
        </w:rPr>
        <w:t>)</w:t>
      </w:r>
    </w:p>
    <w:p w:rsidR="00BC1584" w:rsidRPr="00BC1584" w:rsidRDefault="00BC1584" w:rsidP="00BC1584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ascii="宋体" w:hAnsi="宋体" w:cs="宋体" w:hint="eastAsia"/>
          <w:color w:val="FF0000"/>
          <w:kern w:val="0"/>
          <w:sz w:val="24"/>
          <w:szCs w:val="24"/>
        </w:rPr>
        <w:t>案例</w:t>
      </w:r>
      <w:r w:rsidRPr="00BC1584">
        <w:rPr>
          <w:rFonts w:ascii="宋体" w:hAnsi="宋体" w:cs="宋体"/>
          <w:color w:val="FF0000"/>
          <w:kern w:val="0"/>
          <w:sz w:val="24"/>
          <w:szCs w:val="24"/>
        </w:rPr>
        <w:t>：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start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vip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-n rac1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srart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vip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-n rac2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start listener -n rac1</w:t>
      </w:r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>srvctl</w:t>
      </w:r>
      <w:proofErr w:type="spellEnd"/>
      <w:r w:rsidRPr="00BC1584">
        <w:rPr>
          <w:rFonts w:eastAsia="Times New Roman" w:cs="Times New Roman"/>
          <w:color w:val="FF0000"/>
          <w:kern w:val="0"/>
          <w:sz w:val="24"/>
          <w:szCs w:val="24"/>
        </w:rPr>
        <w:t xml:space="preserve"> start listener -n rac2</w:t>
      </w:r>
    </w:p>
    <w:p w:rsid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ascii="宋体" w:hAnsi="宋体" w:cs="宋体" w:hint="eastAsia"/>
          <w:kern w:val="0"/>
          <w:sz w:val="24"/>
          <w:szCs w:val="24"/>
        </w:rPr>
        <w:t>注意</w:t>
      </w:r>
      <w:r w:rsidRPr="00BC1584">
        <w:rPr>
          <w:rFonts w:eastAsia="Times New Roman" w:cs="Times New Roman"/>
          <w:kern w:val="0"/>
          <w:sz w:val="24"/>
          <w:szCs w:val="24"/>
        </w:rPr>
        <w:t>:</w:t>
      </w:r>
      <w:r w:rsidRPr="00BC1584">
        <w:rPr>
          <w:rFonts w:ascii="宋体" w:hAnsi="宋体" w:cs="宋体" w:hint="eastAsia"/>
          <w:kern w:val="0"/>
          <w:sz w:val="24"/>
          <w:szCs w:val="24"/>
        </w:rPr>
        <w:t>如果网络的属性做了修改，比如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netmask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r w:rsidRPr="00BC1584">
        <w:rPr>
          <w:rFonts w:ascii="宋体" w:hAnsi="宋体" w:cs="宋体" w:hint="eastAsia"/>
          <w:kern w:val="0"/>
          <w:sz w:val="24"/>
          <w:szCs w:val="24"/>
        </w:rPr>
        <w:t>等做了修改，需要重新启动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nodeapps</w:t>
      </w:r>
      <w:proofErr w:type="spellEnd"/>
    </w:p>
    <w:p w:rsidR="00BC1584" w:rsidRP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9. </w:t>
      </w:r>
      <w:r w:rsidRPr="00BC1584">
        <w:rPr>
          <w:rFonts w:ascii="宋体" w:hAnsi="宋体" w:cs="宋体" w:hint="eastAsia"/>
          <w:kern w:val="0"/>
          <w:sz w:val="24"/>
          <w:szCs w:val="24"/>
        </w:rPr>
        <w:t>验证新的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VIP </w:t>
      </w:r>
      <w:r w:rsidRPr="00BC1584">
        <w:rPr>
          <w:rFonts w:ascii="宋体" w:hAnsi="宋体" w:cs="宋体" w:hint="eastAsia"/>
          <w:kern w:val="0"/>
          <w:sz w:val="24"/>
          <w:szCs w:val="24"/>
        </w:rPr>
        <w:t>状态为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ONLINE </w:t>
      </w:r>
      <w:r w:rsidRPr="00BC1584">
        <w:rPr>
          <w:rFonts w:ascii="宋体" w:hAnsi="宋体" w:cs="宋体" w:hint="eastAsia"/>
          <w:kern w:val="0"/>
          <w:sz w:val="24"/>
          <w:szCs w:val="24"/>
        </w:rPr>
        <w:t>并且已经绑定到集群公网网</w:t>
      </w:r>
      <w:r w:rsidRPr="00BC1584">
        <w:rPr>
          <w:rFonts w:ascii="宋体" w:hAnsi="宋体" w:cs="宋体"/>
          <w:kern w:val="0"/>
          <w:sz w:val="24"/>
          <w:szCs w:val="24"/>
        </w:rPr>
        <w:t>卡</w:t>
      </w:r>
    </w:p>
    <w:p w:rsidR="00BC1584" w:rsidRPr="00BC1584" w:rsidRDefault="00BC1584" w:rsidP="00BC1584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BC1584">
        <w:rPr>
          <w:rFonts w:eastAsia="Times New Roman" w:cs="Times New Roman"/>
          <w:kern w:val="0"/>
          <w:sz w:val="24"/>
          <w:szCs w:val="24"/>
        </w:rPr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crs_stat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-t (</w:t>
      </w:r>
      <w:r w:rsidRPr="00BC1584">
        <w:rPr>
          <w:rFonts w:ascii="宋体" w:hAnsi="宋体" w:cs="宋体" w:hint="eastAsia"/>
          <w:kern w:val="0"/>
          <w:sz w:val="24"/>
          <w:szCs w:val="24"/>
        </w:rPr>
        <w:t>对于版本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11gR2</w:t>
      </w:r>
      <w:r w:rsidRPr="00BC1584">
        <w:rPr>
          <w:rFonts w:ascii="宋体" w:hAnsi="宋体" w:cs="宋体" w:hint="eastAsia"/>
          <w:kern w:val="0"/>
          <w:sz w:val="24"/>
          <w:szCs w:val="24"/>
        </w:rPr>
        <w:t>，使用命令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crsctl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stat res –t)</w:t>
      </w:r>
      <w:r w:rsidRPr="00BC1584">
        <w:rPr>
          <w:rFonts w:eastAsia="Times New Roman" w:cs="Times New Roman"/>
          <w:kern w:val="0"/>
          <w:sz w:val="24"/>
          <w:szCs w:val="24"/>
        </w:rPr>
        <w:br/>
      </w:r>
      <w:r w:rsidRPr="00BC1584">
        <w:rPr>
          <w:rFonts w:eastAsia="Times New Roman" w:cs="Times New Roman"/>
          <w:kern w:val="0"/>
          <w:sz w:val="24"/>
          <w:szCs w:val="24"/>
        </w:rPr>
        <w:br/>
      </w:r>
      <w:r w:rsidRPr="00BC1584">
        <w:rPr>
          <w:rFonts w:eastAsia="Times New Roman" w:cs="Times New Roman"/>
          <w:kern w:val="0"/>
          <w:sz w:val="24"/>
          <w:szCs w:val="24"/>
        </w:rPr>
        <w:lastRenderedPageBreak/>
        <w:t xml:space="preserve">$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ifconfig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-a</w:t>
      </w:r>
      <w:r w:rsidRPr="00BC1584">
        <w:rPr>
          <w:rFonts w:eastAsia="Times New Roman" w:cs="Times New Roman"/>
          <w:kern w:val="0"/>
          <w:sz w:val="24"/>
          <w:szCs w:val="24"/>
        </w:rPr>
        <w:br/>
        <w:t xml:space="preserve">(HP </w:t>
      </w:r>
      <w:r w:rsidRPr="00BC1584">
        <w:rPr>
          <w:rFonts w:ascii="宋体" w:hAnsi="宋体" w:cs="宋体" w:hint="eastAsia"/>
          <w:kern w:val="0"/>
          <w:sz w:val="24"/>
          <w:szCs w:val="24"/>
        </w:rPr>
        <w:t>平台请使用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BC1584">
        <w:rPr>
          <w:rFonts w:eastAsia="Times New Roman" w:cs="Times New Roman"/>
          <w:kern w:val="0"/>
          <w:sz w:val="24"/>
          <w:szCs w:val="24"/>
        </w:rPr>
        <w:t>netstat</w:t>
      </w:r>
      <w:proofErr w:type="spellEnd"/>
      <w:r w:rsidRPr="00BC1584">
        <w:rPr>
          <w:rFonts w:eastAsia="Times New Roman" w:cs="Times New Roman"/>
          <w:kern w:val="0"/>
          <w:sz w:val="24"/>
          <w:szCs w:val="24"/>
        </w:rPr>
        <w:t xml:space="preserve"> –in, Windows </w:t>
      </w:r>
      <w:r w:rsidRPr="00BC1584">
        <w:rPr>
          <w:rFonts w:ascii="宋体" w:hAnsi="宋体" w:cs="宋体" w:hint="eastAsia"/>
          <w:kern w:val="0"/>
          <w:sz w:val="24"/>
          <w:szCs w:val="24"/>
        </w:rPr>
        <w:t>平台请使用</w:t>
      </w:r>
      <w:r w:rsidRPr="00BC1584">
        <w:rPr>
          <w:rFonts w:eastAsia="Times New Roman" w:cs="Times New Roman"/>
          <w:kern w:val="0"/>
          <w:sz w:val="24"/>
          <w:szCs w:val="24"/>
        </w:rPr>
        <w:t xml:space="preserve"> ipconfig /all)</w:t>
      </w:r>
    </w:p>
    <w:p w:rsidR="00BC1584" w:rsidRDefault="00BC1584" w:rsidP="00BC1584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kern w:val="0"/>
          <w:sz w:val="24"/>
          <w:szCs w:val="24"/>
        </w:rPr>
        <w:t>案例：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--------------------------------------------------------------------------------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Cluster Resources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--------------------------------------------------------------------------------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proofErr w:type="gramStart"/>
      <w:r w:rsidRPr="00E90915">
        <w:rPr>
          <w:color w:val="FF0000"/>
          <w:sz w:val="20"/>
          <w:szCs w:val="20"/>
        </w:rPr>
        <w:t>ora.LISTENER</w:t>
      </w:r>
      <w:proofErr w:type="gramEnd"/>
      <w:r w:rsidRPr="00E90915">
        <w:rPr>
          <w:color w:val="FF0000"/>
          <w:sz w:val="20"/>
          <w:szCs w:val="20"/>
        </w:rPr>
        <w:t>_SCAN1.lsnr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proofErr w:type="spellStart"/>
      <w:r w:rsidRPr="00E90915">
        <w:rPr>
          <w:color w:val="FF0000"/>
          <w:sz w:val="20"/>
          <w:szCs w:val="20"/>
        </w:rPr>
        <w:t>ora.cvu</w:t>
      </w:r>
      <w:proofErr w:type="spellEnd"/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proofErr w:type="gramStart"/>
      <w:r w:rsidRPr="00E90915">
        <w:rPr>
          <w:color w:val="FF0000"/>
          <w:sz w:val="20"/>
          <w:szCs w:val="20"/>
        </w:rPr>
        <w:t>ora.oc</w:t>
      </w:r>
      <w:proofErr w:type="gramEnd"/>
      <w:r w:rsidRPr="00E90915">
        <w:rPr>
          <w:color w:val="FF0000"/>
          <w:sz w:val="20"/>
          <w:szCs w:val="20"/>
        </w:rPr>
        <w:t>4j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proofErr w:type="spellStart"/>
      <w:proofErr w:type="gramStart"/>
      <w:r w:rsidRPr="00E90915">
        <w:rPr>
          <w:color w:val="FF0000"/>
          <w:sz w:val="20"/>
          <w:szCs w:val="20"/>
        </w:rPr>
        <w:t>ora.orcl</w:t>
      </w:r>
      <w:proofErr w:type="gramEnd"/>
      <w:r w:rsidRPr="00E90915">
        <w:rPr>
          <w:color w:val="FF0000"/>
          <w:sz w:val="20"/>
          <w:szCs w:val="20"/>
        </w:rPr>
        <w:t>.db</w:t>
      </w:r>
      <w:proofErr w:type="spellEnd"/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Instance Shutdown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2        OFFLINE </w:t>
      </w:r>
      <w:proofErr w:type="spellStart"/>
      <w:r w:rsidRPr="00E90915">
        <w:rPr>
          <w:color w:val="FF0000"/>
          <w:sz w:val="20"/>
          <w:szCs w:val="20"/>
        </w:rPr>
        <w:t>OFFLINE</w:t>
      </w:r>
      <w:proofErr w:type="spellEnd"/>
      <w:r w:rsidRPr="00E90915">
        <w:rPr>
          <w:color w:val="FF0000"/>
          <w:sz w:val="20"/>
          <w:szCs w:val="20"/>
        </w:rPr>
        <w:t xml:space="preserve">          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ora.rac1.vip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rac1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ora.rac2.vip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>ora.scan1.vip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1        </w:t>
      </w:r>
      <w:proofErr w:type="gramStart"/>
      <w:r w:rsidRPr="00E90915">
        <w:rPr>
          <w:color w:val="FF0000"/>
          <w:sz w:val="20"/>
          <w:szCs w:val="20"/>
        </w:rPr>
        <w:t xml:space="preserve">ONLINE  </w:t>
      </w:r>
      <w:proofErr w:type="spellStart"/>
      <w:r w:rsidRPr="00E90915">
        <w:rPr>
          <w:color w:val="FF0000"/>
          <w:sz w:val="20"/>
          <w:szCs w:val="20"/>
        </w:rPr>
        <w:t>ONLINE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     rac2                                         </w:t>
      </w:r>
    </w:p>
    <w:p w:rsidR="00BC1584" w:rsidRPr="00E90915" w:rsidRDefault="00BC1584" w:rsidP="00BC1584">
      <w:pPr>
        <w:ind w:left="0"/>
        <w:rPr>
          <w:color w:val="FF0000"/>
          <w:sz w:val="24"/>
          <w:szCs w:val="24"/>
        </w:rPr>
      </w:pP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# </w:t>
      </w:r>
      <w:proofErr w:type="spellStart"/>
      <w:r w:rsidRPr="00E90915">
        <w:rPr>
          <w:color w:val="FF0000"/>
          <w:sz w:val="20"/>
          <w:szCs w:val="20"/>
        </w:rPr>
        <w:t>ifconfig</w:t>
      </w:r>
      <w:proofErr w:type="spellEnd"/>
      <w:r w:rsidRPr="00E90915">
        <w:rPr>
          <w:color w:val="FF0000"/>
          <w:sz w:val="20"/>
          <w:szCs w:val="20"/>
        </w:rPr>
        <w:t xml:space="preserve"> -a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eth0      Link </w:t>
      </w:r>
      <w:proofErr w:type="spellStart"/>
      <w:proofErr w:type="gramStart"/>
      <w:r w:rsidRPr="00E90915">
        <w:rPr>
          <w:color w:val="FF0000"/>
          <w:sz w:val="20"/>
          <w:szCs w:val="20"/>
        </w:rPr>
        <w:t>encap:Ethernet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</w:t>
      </w:r>
      <w:proofErr w:type="spellStart"/>
      <w:r w:rsidRPr="00E90915">
        <w:rPr>
          <w:color w:val="FF0000"/>
          <w:sz w:val="20"/>
          <w:szCs w:val="20"/>
        </w:rPr>
        <w:t>HWaddr</w:t>
      </w:r>
      <w:proofErr w:type="spellEnd"/>
      <w:r w:rsidRPr="00E90915">
        <w:rPr>
          <w:color w:val="FF0000"/>
          <w:sz w:val="20"/>
          <w:szCs w:val="20"/>
        </w:rPr>
        <w:t xml:space="preserve"> 3C:4A:92:DC:58:E8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</w:t>
      </w:r>
      <w:proofErr w:type="spellStart"/>
      <w:r w:rsidRPr="00E90915">
        <w:rPr>
          <w:color w:val="FF0000"/>
          <w:sz w:val="20"/>
          <w:szCs w:val="20"/>
        </w:rPr>
        <w:t>inet</w:t>
      </w:r>
      <w:proofErr w:type="spellEnd"/>
      <w:r w:rsidRPr="00E90915">
        <w:rPr>
          <w:color w:val="FF0000"/>
          <w:sz w:val="20"/>
          <w:szCs w:val="20"/>
        </w:rPr>
        <w:t xml:space="preserve"> addr:212.7.8.</w:t>
      </w:r>
      <w:proofErr w:type="gramStart"/>
      <w:r w:rsidR="007242E1">
        <w:rPr>
          <w:rFonts w:hint="eastAsia"/>
          <w:color w:val="FF0000"/>
          <w:sz w:val="20"/>
          <w:szCs w:val="20"/>
        </w:rPr>
        <w:t>102</w:t>
      </w:r>
      <w:r w:rsidRPr="00E90915">
        <w:rPr>
          <w:color w:val="FF0000"/>
          <w:sz w:val="20"/>
          <w:szCs w:val="20"/>
        </w:rPr>
        <w:t xml:space="preserve">  Bcast</w:t>
      </w:r>
      <w:proofErr w:type="gramEnd"/>
      <w:r w:rsidRPr="00E90915">
        <w:rPr>
          <w:color w:val="FF0000"/>
          <w:sz w:val="20"/>
          <w:szCs w:val="20"/>
        </w:rPr>
        <w:t>:212.7.8.255  Mask:255.255.255.0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inet6 </w:t>
      </w:r>
      <w:proofErr w:type="spellStart"/>
      <w:r w:rsidRPr="00E90915">
        <w:rPr>
          <w:color w:val="FF0000"/>
          <w:sz w:val="20"/>
          <w:szCs w:val="20"/>
        </w:rPr>
        <w:t>addr</w:t>
      </w:r>
      <w:proofErr w:type="spellEnd"/>
      <w:r w:rsidRPr="00E90915">
        <w:rPr>
          <w:color w:val="FF0000"/>
          <w:sz w:val="20"/>
          <w:szCs w:val="20"/>
        </w:rPr>
        <w:t>: fe80::3e4a:92</w:t>
      </w:r>
      <w:proofErr w:type="gramStart"/>
      <w:r w:rsidRPr="00E90915">
        <w:rPr>
          <w:color w:val="FF0000"/>
          <w:sz w:val="20"/>
          <w:szCs w:val="20"/>
        </w:rPr>
        <w:t>ff:fedc</w:t>
      </w:r>
      <w:proofErr w:type="gramEnd"/>
      <w:r w:rsidRPr="00E90915">
        <w:rPr>
          <w:color w:val="FF0000"/>
          <w:sz w:val="20"/>
          <w:szCs w:val="20"/>
        </w:rPr>
        <w:t xml:space="preserve">:58e8/64 </w:t>
      </w:r>
      <w:proofErr w:type="spellStart"/>
      <w:r w:rsidRPr="00E90915">
        <w:rPr>
          <w:color w:val="FF0000"/>
          <w:sz w:val="20"/>
          <w:szCs w:val="20"/>
        </w:rPr>
        <w:t>Scope:Link</w:t>
      </w:r>
      <w:proofErr w:type="spellEnd"/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UP BROADCAST RUNNING </w:t>
      </w:r>
      <w:proofErr w:type="gramStart"/>
      <w:r w:rsidRPr="00E90915">
        <w:rPr>
          <w:color w:val="FF0000"/>
          <w:sz w:val="20"/>
          <w:szCs w:val="20"/>
        </w:rPr>
        <w:t>MULTICAST  MTU</w:t>
      </w:r>
      <w:proofErr w:type="gramEnd"/>
      <w:r w:rsidRPr="00E90915">
        <w:rPr>
          <w:color w:val="FF0000"/>
          <w:sz w:val="20"/>
          <w:szCs w:val="20"/>
        </w:rPr>
        <w:t>:1500  Metric:1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RX packets:25867623457 errors:0 dropped:0 overruns:0 frame:0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TX packets:26105723940 errors:0 dropped:0 overruns:0 carrier:0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collisions:0 txqueuelen:1000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RX bytes:6781525632114 (6.1 </w:t>
      </w:r>
      <w:proofErr w:type="spellStart"/>
      <w:proofErr w:type="gramStart"/>
      <w:r w:rsidRPr="00E90915">
        <w:rPr>
          <w:color w:val="FF0000"/>
          <w:sz w:val="20"/>
          <w:szCs w:val="20"/>
        </w:rPr>
        <w:t>TiB</w:t>
      </w:r>
      <w:proofErr w:type="spellEnd"/>
      <w:r w:rsidRPr="00E90915">
        <w:rPr>
          <w:color w:val="FF0000"/>
          <w:sz w:val="20"/>
          <w:szCs w:val="20"/>
        </w:rPr>
        <w:t>)  TX</w:t>
      </w:r>
      <w:proofErr w:type="gramEnd"/>
      <w:r w:rsidRPr="00E90915">
        <w:rPr>
          <w:color w:val="FF0000"/>
          <w:sz w:val="20"/>
          <w:szCs w:val="20"/>
        </w:rPr>
        <w:t xml:space="preserve"> bytes:39590763583929 (36.0 </w:t>
      </w:r>
      <w:proofErr w:type="spellStart"/>
      <w:r w:rsidRPr="00E90915">
        <w:rPr>
          <w:color w:val="FF0000"/>
          <w:sz w:val="20"/>
          <w:szCs w:val="20"/>
        </w:rPr>
        <w:t>TiB</w:t>
      </w:r>
      <w:proofErr w:type="spellEnd"/>
      <w:r w:rsidRPr="00E90915">
        <w:rPr>
          <w:color w:val="FF0000"/>
          <w:sz w:val="20"/>
          <w:szCs w:val="20"/>
        </w:rPr>
        <w:t>)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lastRenderedPageBreak/>
        <w:t xml:space="preserve">          Interrupt:186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eth0:1    Link </w:t>
      </w:r>
      <w:proofErr w:type="spellStart"/>
      <w:proofErr w:type="gramStart"/>
      <w:r w:rsidRPr="00E90915">
        <w:rPr>
          <w:color w:val="FF0000"/>
          <w:sz w:val="20"/>
          <w:szCs w:val="20"/>
        </w:rPr>
        <w:t>encap:Ethernet</w:t>
      </w:r>
      <w:proofErr w:type="spellEnd"/>
      <w:proofErr w:type="gramEnd"/>
      <w:r w:rsidRPr="00E90915">
        <w:rPr>
          <w:color w:val="FF0000"/>
          <w:sz w:val="20"/>
          <w:szCs w:val="20"/>
        </w:rPr>
        <w:t xml:space="preserve">  </w:t>
      </w:r>
      <w:proofErr w:type="spellStart"/>
      <w:r w:rsidRPr="00E90915">
        <w:rPr>
          <w:color w:val="FF0000"/>
          <w:sz w:val="20"/>
          <w:szCs w:val="20"/>
        </w:rPr>
        <w:t>HWaddr</w:t>
      </w:r>
      <w:proofErr w:type="spellEnd"/>
      <w:r w:rsidRPr="00E90915">
        <w:rPr>
          <w:color w:val="FF0000"/>
          <w:sz w:val="20"/>
          <w:szCs w:val="20"/>
        </w:rPr>
        <w:t xml:space="preserve"> 3C:4A:92:DC:58:E8  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</w:t>
      </w:r>
      <w:proofErr w:type="spellStart"/>
      <w:r w:rsidRPr="00E90915">
        <w:rPr>
          <w:color w:val="FF0000"/>
          <w:sz w:val="20"/>
          <w:szCs w:val="20"/>
        </w:rPr>
        <w:t>inet</w:t>
      </w:r>
      <w:proofErr w:type="spellEnd"/>
      <w:r w:rsidRPr="00E90915">
        <w:rPr>
          <w:color w:val="FF0000"/>
          <w:sz w:val="20"/>
          <w:szCs w:val="20"/>
        </w:rPr>
        <w:t xml:space="preserve"> addr:212.7.8.</w:t>
      </w:r>
      <w:proofErr w:type="gramStart"/>
      <w:r>
        <w:rPr>
          <w:rFonts w:hint="eastAsia"/>
          <w:color w:val="FF0000"/>
          <w:sz w:val="20"/>
          <w:szCs w:val="20"/>
        </w:rPr>
        <w:t>104</w:t>
      </w:r>
      <w:r w:rsidRPr="00E90915">
        <w:rPr>
          <w:color w:val="FF0000"/>
          <w:sz w:val="20"/>
          <w:szCs w:val="20"/>
        </w:rPr>
        <w:t xml:space="preserve">  Bcast</w:t>
      </w:r>
      <w:proofErr w:type="gramEnd"/>
      <w:r w:rsidRPr="00E90915">
        <w:rPr>
          <w:color w:val="FF0000"/>
          <w:sz w:val="20"/>
          <w:szCs w:val="20"/>
        </w:rPr>
        <w:t>:212.7.8.255  Mask:255.255.255.0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UP BROADCAST RUNNING </w:t>
      </w:r>
      <w:proofErr w:type="gramStart"/>
      <w:r w:rsidRPr="00E90915">
        <w:rPr>
          <w:color w:val="FF0000"/>
          <w:sz w:val="20"/>
          <w:szCs w:val="20"/>
        </w:rPr>
        <w:t>MULTICAST  MTU</w:t>
      </w:r>
      <w:proofErr w:type="gramEnd"/>
      <w:r w:rsidRPr="00E90915">
        <w:rPr>
          <w:color w:val="FF0000"/>
          <w:sz w:val="20"/>
          <w:szCs w:val="20"/>
        </w:rPr>
        <w:t>:1500  Metric:1</w:t>
      </w:r>
    </w:p>
    <w:p w:rsidR="00BC1584" w:rsidRPr="00E90915" w:rsidRDefault="00BC1584" w:rsidP="00BC1584">
      <w:pPr>
        <w:ind w:left="0"/>
        <w:rPr>
          <w:color w:val="FF0000"/>
          <w:sz w:val="20"/>
          <w:szCs w:val="20"/>
        </w:rPr>
      </w:pPr>
      <w:r w:rsidRPr="00E90915">
        <w:rPr>
          <w:color w:val="FF0000"/>
          <w:sz w:val="20"/>
          <w:szCs w:val="20"/>
        </w:rPr>
        <w:t xml:space="preserve">          Interrupt:186</w:t>
      </w:r>
    </w:p>
    <w:p w:rsidR="00CD52C6" w:rsidRPr="00CD52C6" w:rsidRDefault="00CD52C6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 w:hint="eastAsia"/>
          <w:kern w:val="0"/>
          <w:sz w:val="24"/>
          <w:szCs w:val="24"/>
        </w:rPr>
      </w:pPr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10. </w:t>
      </w:r>
      <w:r w:rsidRPr="00CD52C6">
        <w:rPr>
          <w:rFonts w:ascii="宋体" w:hAnsi="宋体" w:cs="宋体" w:hint="eastAsia"/>
          <w:kern w:val="0"/>
          <w:sz w:val="24"/>
          <w:szCs w:val="24"/>
        </w:rPr>
        <w:t>如果集群中的其它节点也需要类似的改变，请重复同样的步骤。</w:t>
      </w:r>
    </w:p>
    <w:p w:rsidR="00CD52C6" w:rsidRDefault="00CD52C6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kern w:val="0"/>
          <w:sz w:val="24"/>
          <w:szCs w:val="24"/>
        </w:rPr>
      </w:pPr>
      <w:r w:rsidRPr="00CD52C6">
        <w:rPr>
          <w:rFonts w:ascii="宋体" w:hAnsi="宋体" w:cs="宋体" w:hint="eastAsia"/>
          <w:kern w:val="0"/>
          <w:sz w:val="24"/>
          <w:szCs w:val="24"/>
        </w:rPr>
        <w:t>其它</w:t>
      </w:r>
    </w:p>
    <w:p w:rsidR="00BC1584" w:rsidRDefault="00CD52C6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kern w:val="0"/>
          <w:sz w:val="24"/>
          <w:szCs w:val="24"/>
        </w:rPr>
      </w:pPr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11. </w:t>
      </w:r>
      <w:r w:rsidRPr="00CD52C6">
        <w:rPr>
          <w:rFonts w:ascii="宋体" w:hAnsi="宋体" w:cs="宋体" w:hint="eastAsia"/>
          <w:kern w:val="0"/>
          <w:sz w:val="24"/>
          <w:szCs w:val="24"/>
        </w:rPr>
        <w:t>如果需要，修改</w:t>
      </w:r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CD52C6">
        <w:rPr>
          <w:rFonts w:eastAsia="Times New Roman" w:cs="Times New Roman" w:hint="eastAsia"/>
          <w:kern w:val="0"/>
          <w:sz w:val="24"/>
          <w:szCs w:val="24"/>
        </w:rPr>
        <w:t>listener.ora</w:t>
      </w:r>
      <w:proofErr w:type="spellEnd"/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, </w:t>
      </w:r>
      <w:proofErr w:type="spellStart"/>
      <w:r w:rsidRPr="00CD52C6">
        <w:rPr>
          <w:rFonts w:eastAsia="Times New Roman" w:cs="Times New Roman" w:hint="eastAsia"/>
          <w:kern w:val="0"/>
          <w:sz w:val="24"/>
          <w:szCs w:val="24"/>
        </w:rPr>
        <w:t>tnsnames.ora</w:t>
      </w:r>
      <w:proofErr w:type="spellEnd"/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 </w:t>
      </w:r>
      <w:r w:rsidRPr="00CD52C6">
        <w:rPr>
          <w:rFonts w:ascii="宋体" w:hAnsi="宋体" w:cs="宋体" w:hint="eastAsia"/>
          <w:kern w:val="0"/>
          <w:sz w:val="24"/>
          <w:szCs w:val="24"/>
        </w:rPr>
        <w:t>和</w:t>
      </w:r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 LOCAL_LISTENER/REMOTE_LISTENER </w:t>
      </w:r>
      <w:r w:rsidRPr="00CD52C6">
        <w:rPr>
          <w:rFonts w:ascii="宋体" w:hAnsi="宋体" w:cs="宋体" w:hint="eastAsia"/>
          <w:kern w:val="0"/>
          <w:sz w:val="24"/>
          <w:szCs w:val="24"/>
        </w:rPr>
        <w:t>参数反应</w:t>
      </w:r>
      <w:r w:rsidRPr="00CD52C6">
        <w:rPr>
          <w:rFonts w:eastAsia="Times New Roman" w:cs="Times New Roman" w:hint="eastAsia"/>
          <w:kern w:val="0"/>
          <w:sz w:val="24"/>
          <w:szCs w:val="24"/>
        </w:rPr>
        <w:t xml:space="preserve"> VIP </w:t>
      </w:r>
      <w:r w:rsidRPr="00CD52C6">
        <w:rPr>
          <w:rFonts w:ascii="宋体" w:hAnsi="宋体" w:cs="宋体" w:hint="eastAsia"/>
          <w:kern w:val="0"/>
          <w:sz w:val="24"/>
          <w:szCs w:val="24"/>
        </w:rPr>
        <w:t>的改变。</w:t>
      </w:r>
    </w:p>
    <w:p w:rsidR="00CD52C6" w:rsidRPr="00CD52C6" w:rsidRDefault="00CD52C6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="宋体" w:hAnsi="宋体" w:cs="宋体"/>
          <w:color w:val="FF0000"/>
          <w:kern w:val="0"/>
          <w:sz w:val="24"/>
          <w:szCs w:val="24"/>
        </w:rPr>
      </w:pPr>
      <w:r w:rsidRPr="00CD52C6">
        <w:rPr>
          <w:rFonts w:ascii="宋体" w:hAnsi="宋体" w:cs="宋体" w:hint="eastAsia"/>
          <w:color w:val="FF0000"/>
          <w:kern w:val="0"/>
          <w:sz w:val="24"/>
          <w:szCs w:val="24"/>
        </w:rPr>
        <w:t>案列：</w:t>
      </w:r>
    </w:p>
    <w:p w:rsidR="00CD52C6" w:rsidRPr="00CD52C6" w:rsidRDefault="00CD52C6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 xml:space="preserve">alter system set </w:t>
      </w:r>
      <w:proofErr w:type="spellStart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local_listener</w:t>
      </w:r>
      <w:proofErr w:type="spellEnd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 xml:space="preserve">='(ADDRESS = (PROTOCOL = </w:t>
      </w:r>
      <w:proofErr w:type="gramStart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TCP)(</w:t>
      </w:r>
      <w:proofErr w:type="gramEnd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 xml:space="preserve">HOST = 212.7.8.104)(PORT = 1521))' </w:t>
      </w:r>
      <w:proofErr w:type="spellStart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sid</w:t>
      </w:r>
      <w:proofErr w:type="spellEnd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='orcl1';</w:t>
      </w:r>
    </w:p>
    <w:p w:rsidR="00CD52C6" w:rsidRDefault="00CD52C6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 xml:space="preserve">alter system set </w:t>
      </w:r>
      <w:proofErr w:type="spellStart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local_listener</w:t>
      </w:r>
      <w:proofErr w:type="spellEnd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 xml:space="preserve">='(ADDRESS = (PROTOCOL = </w:t>
      </w:r>
      <w:proofErr w:type="gramStart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TCP)(</w:t>
      </w:r>
      <w:proofErr w:type="gramEnd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 xml:space="preserve">HOST = 212.7.8.105)(PORT = 1521))' </w:t>
      </w:r>
      <w:proofErr w:type="spellStart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sid</w:t>
      </w:r>
      <w:proofErr w:type="spellEnd"/>
      <w:r w:rsidRPr="00CD52C6">
        <w:rPr>
          <w:rFonts w:eastAsia="Times New Roman" w:cs="Times New Roman"/>
          <w:color w:val="FF0000"/>
          <w:kern w:val="0"/>
          <w:sz w:val="24"/>
          <w:szCs w:val="24"/>
        </w:rPr>
        <w:t>='orcl2';</w:t>
      </w:r>
    </w:p>
    <w:p w:rsidR="00F46412" w:rsidRDefault="00F46412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eastAsia="Times New Roman" w:cs="Times New Roman"/>
          <w:color w:val="FF0000"/>
          <w:kern w:val="0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注意：</w:t>
      </w:r>
    </w:p>
    <w:p w:rsidR="00F46412" w:rsidRPr="0033184F" w:rsidRDefault="00F46412" w:rsidP="00CD52C6">
      <w:pPr>
        <w:topLinePunct w:val="0"/>
        <w:adjustRightInd/>
        <w:snapToGrid/>
        <w:spacing w:before="100" w:beforeAutospacing="1" w:after="100" w:afterAutospacing="1" w:line="240" w:lineRule="auto"/>
        <w:ind w:left="0"/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在11gR2中监听是grid用户创建，监听的地址不需要修改，</w:t>
      </w:r>
      <w:r w:rsidR="0033184F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agent会自动捕获对应的PUBLIC ID，</w:t>
      </w:r>
      <w:r w:rsidR="0033184F">
        <w:rPr>
          <w:rFonts w:asciiTheme="minorEastAsia" w:eastAsiaTheme="minorEastAsia" w:hAnsiTheme="minorEastAsia" w:cs="Times New Roman"/>
          <w:color w:val="FF0000"/>
          <w:kern w:val="0"/>
          <w:sz w:val="24"/>
          <w:szCs w:val="24"/>
        </w:rPr>
        <w:t>VIP</w:t>
      </w:r>
      <w:r w:rsidR="0033184F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放到监听中。如果需要手动修改的话，</w:t>
      </w:r>
      <w:r w:rsidR="0033184F" w:rsidRPr="0033184F">
        <w:rPr>
          <w:rFonts w:asciiTheme="minorEastAsia" w:eastAsiaTheme="minorEastAsia" w:hAnsiTheme="minorEastAsia" w:cs="Times New Roman"/>
          <w:color w:val="FF0000"/>
          <w:kern w:val="0"/>
          <w:sz w:val="24"/>
          <w:szCs w:val="24"/>
        </w:rPr>
        <w:t>Grid用户下</w:t>
      </w:r>
      <w:proofErr w:type="spellStart"/>
      <w:r w:rsidR="0033184F" w:rsidRPr="0033184F">
        <w:rPr>
          <w:rFonts w:asciiTheme="minorEastAsia" w:eastAsiaTheme="minorEastAsia" w:hAnsiTheme="minorEastAsia" w:cs="Times New Roman"/>
          <w:color w:val="FF0000"/>
          <w:kern w:val="0"/>
          <w:sz w:val="24"/>
          <w:szCs w:val="24"/>
        </w:rPr>
        <w:t>netca</w:t>
      </w:r>
      <w:proofErr w:type="spellEnd"/>
      <w:r w:rsidR="0033184F" w:rsidRPr="0033184F">
        <w:rPr>
          <w:rFonts w:asciiTheme="minorEastAsia" w:eastAsiaTheme="minorEastAsia" w:hAnsiTheme="minorEastAsia" w:cs="Times New Roman"/>
          <w:color w:val="FF0000"/>
          <w:kern w:val="0"/>
          <w:sz w:val="24"/>
          <w:szCs w:val="24"/>
        </w:rPr>
        <w:t>，图形化界面修改。也可以手工修</w:t>
      </w:r>
      <w:r w:rsidR="0033184F" w:rsidRPr="0033184F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改</w:t>
      </w:r>
      <w:r w:rsidR="0033184F" w:rsidRPr="0033184F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监听的参数文件</w:t>
      </w:r>
      <w:proofErr w:type="spellStart"/>
      <w:r w:rsidR="0033184F" w:rsidRPr="0033184F">
        <w:rPr>
          <w:rFonts w:asciiTheme="minorEastAsia" w:eastAsiaTheme="minorEastAsia" w:hAnsiTheme="minorEastAsia" w:cs="Times New Roman"/>
          <w:b/>
          <w:bCs/>
          <w:color w:val="FF0000"/>
          <w:kern w:val="0"/>
          <w:sz w:val="24"/>
          <w:szCs w:val="24"/>
        </w:rPr>
        <w:t>Gridhome</w:t>
      </w:r>
      <w:proofErr w:type="spellEnd"/>
      <w:r w:rsidR="0033184F" w:rsidRPr="0033184F">
        <w:rPr>
          <w:rFonts w:asciiTheme="minorEastAsia" w:eastAsiaTheme="minorEastAsia" w:hAnsiTheme="minorEastAsia" w:cs="Times New Roman"/>
          <w:b/>
          <w:bCs/>
          <w:color w:val="FF0000"/>
          <w:kern w:val="0"/>
          <w:sz w:val="24"/>
          <w:szCs w:val="24"/>
        </w:rPr>
        <w:t>/network/admin</w:t>
      </w:r>
      <w:r w:rsidR="0033184F" w:rsidRPr="0033184F">
        <w:rPr>
          <w:rFonts w:asciiTheme="minorEastAsia" w:eastAsiaTheme="minorEastAsia" w:hAnsiTheme="minorEastAsia" w:cs="Times New Roman" w:hint="eastAsia"/>
          <w:color w:val="FF0000"/>
          <w:kern w:val="0"/>
          <w:sz w:val="24"/>
          <w:szCs w:val="24"/>
        </w:rPr>
        <w:t>/</w:t>
      </w:r>
      <w:proofErr w:type="spellStart"/>
      <w:r w:rsidR="0033184F" w:rsidRPr="0033184F">
        <w:rPr>
          <w:rFonts w:asciiTheme="minorEastAsia" w:eastAsiaTheme="minorEastAsia" w:hAnsiTheme="minorEastAsia" w:cs="Times New Roman"/>
          <w:color w:val="FF0000"/>
          <w:kern w:val="0"/>
          <w:sz w:val="24"/>
          <w:szCs w:val="24"/>
        </w:rPr>
        <w:t>endpoints_listener.ora</w:t>
      </w:r>
      <w:proofErr w:type="spellEnd"/>
    </w:p>
    <w:p w:rsidR="00CD52C6" w:rsidRPr="00BC1584" w:rsidRDefault="00CD52C6" w:rsidP="00CD52C6">
      <w:pPr>
        <w:pStyle w:val="1"/>
        <w:rPr>
          <w:rFonts w:asciiTheme="minorEastAsia" w:eastAsiaTheme="minorEastAsia" w:hAnsiTheme="minorEastAsia" w:cs="Times New Roman" w:hint="eastAsia"/>
          <w:kern w:val="0"/>
          <w:sz w:val="24"/>
          <w:szCs w:val="24"/>
        </w:rPr>
      </w:pPr>
      <w:bookmarkStart w:id="4" w:name="_Toc457848301"/>
      <w:bookmarkStart w:id="5" w:name="_GoBack"/>
      <w:bookmarkEnd w:id="5"/>
      <w:r>
        <w:t>情况</w:t>
      </w:r>
      <w:r>
        <w:t>5</w:t>
      </w:r>
      <w:r>
        <w:t xml:space="preserve"> </w:t>
      </w:r>
      <w:r>
        <w:t>修改</w:t>
      </w:r>
      <w:r>
        <w:t xml:space="preserve"> SCAN VIP </w:t>
      </w:r>
      <w:r>
        <w:t>相关的公网信息</w:t>
      </w:r>
      <w:bookmarkEnd w:id="4"/>
    </w:p>
    <w:p w:rsidR="00B937C5" w:rsidRDefault="00CC1E63" w:rsidP="00BC1584">
      <w:pPr>
        <w:ind w:left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检查当前的</w:t>
      </w:r>
      <w:r>
        <w:rPr>
          <w:rFonts w:hint="eastAsia"/>
        </w:rPr>
        <w:t>scan</w:t>
      </w:r>
      <w:r>
        <w:t xml:space="preserve">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地址</w:t>
      </w:r>
    </w:p>
    <w:p w:rsidR="00CC1E63" w:rsidRDefault="00CC1E63" w:rsidP="00CC1E63">
      <w:pPr>
        <w:ind w:left="0"/>
        <w:rPr>
          <w:color w:val="000000"/>
        </w:rPr>
      </w:pPr>
      <w:r>
        <w:rPr>
          <w:color w:val="000000"/>
        </w:rPr>
        <w:t>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 scan</w:t>
      </w:r>
    </w:p>
    <w:p w:rsidR="00CC1E63" w:rsidRDefault="00CC1E63" w:rsidP="00CC1E63">
      <w:pPr>
        <w:ind w:left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停止</w:t>
      </w:r>
      <w:r>
        <w:rPr>
          <w:rFonts w:hint="eastAsia"/>
          <w:color w:val="000000"/>
        </w:rPr>
        <w:t>scan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监听和</w:t>
      </w:r>
      <w:r>
        <w:rPr>
          <w:rFonts w:hint="eastAsia"/>
          <w:color w:val="000000"/>
        </w:rPr>
        <w:t>scan</w:t>
      </w:r>
    </w:p>
    <w:p w:rsidR="00CC1E63" w:rsidRDefault="00CC1E63" w:rsidP="00CC1E63">
      <w:pPr>
        <w:ind w:left="0"/>
        <w:rPr>
          <w:color w:val="000000"/>
        </w:rPr>
      </w:pPr>
      <w:r>
        <w:rPr>
          <w:color w:val="000000"/>
        </w:rPr>
        <w:lastRenderedPageBreak/>
        <w:t>$GRID_HOME/bin/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 xml:space="preserve"> stop </w:t>
      </w:r>
      <w:proofErr w:type="spellStart"/>
      <w:r>
        <w:rPr>
          <w:color w:val="000000"/>
        </w:rPr>
        <w:t>scan_listener</w:t>
      </w:r>
      <w:proofErr w:type="spellEnd"/>
      <w:r>
        <w:rPr>
          <w:color w:val="000000"/>
        </w:rPr>
        <w:br/>
        <w:t>$GRID_HOME/bin/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 xml:space="preserve"> stop scan</w:t>
      </w:r>
    </w:p>
    <w:p w:rsidR="00CC1E63" w:rsidRDefault="00CC1E63" w:rsidP="00CC1E63">
      <w:pPr>
        <w:ind w:left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操作系统层面修改</w:t>
      </w:r>
      <w:r>
        <w:rPr>
          <w:rFonts w:hint="eastAsia"/>
          <w:color w:val="000000"/>
        </w:rPr>
        <w:t>scan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ip</w:t>
      </w:r>
      <w:proofErr w:type="spellEnd"/>
      <w:r>
        <w:rPr>
          <w:rFonts w:hint="eastAsia"/>
          <w:color w:val="000000"/>
        </w:rPr>
        <w:t>解析</w:t>
      </w:r>
    </w:p>
    <w:p w:rsidR="00CC1E63" w:rsidRPr="00CC1E63" w:rsidRDefault="00CC1E63" w:rsidP="00CC1E63">
      <w:pPr>
        <w:ind w:left="0"/>
        <w:rPr>
          <w:color w:val="FF0000"/>
        </w:rPr>
      </w:pPr>
      <w:r w:rsidRPr="00CC1E63">
        <w:rPr>
          <w:color w:val="FF0000"/>
        </w:rPr>
        <w:t>V</w:t>
      </w:r>
      <w:r w:rsidRPr="00CC1E63">
        <w:rPr>
          <w:rFonts w:hint="eastAsia"/>
          <w:color w:val="FF0000"/>
        </w:rPr>
        <w:t>i</w:t>
      </w:r>
      <w:r w:rsidRPr="00CC1E63">
        <w:rPr>
          <w:color w:val="FF0000"/>
        </w:rPr>
        <w:t xml:space="preserve"> /</w:t>
      </w:r>
      <w:proofErr w:type="spellStart"/>
      <w:r w:rsidRPr="00CC1E63">
        <w:rPr>
          <w:color w:val="FF0000"/>
        </w:rPr>
        <w:t>etc</w:t>
      </w:r>
      <w:proofErr w:type="spellEnd"/>
      <w:r w:rsidRPr="00CC1E63">
        <w:rPr>
          <w:color w:val="FF0000"/>
        </w:rPr>
        <w:t>/hosts</w:t>
      </w:r>
    </w:p>
    <w:p w:rsidR="00CC1E63" w:rsidRDefault="00CC1E63" w:rsidP="00CC1E63">
      <w:pPr>
        <w:ind w:left="0"/>
        <w:rPr>
          <w:color w:val="FF0000"/>
        </w:rPr>
      </w:pPr>
      <w:r w:rsidRPr="00CC1E63">
        <w:rPr>
          <w:color w:val="FF0000"/>
        </w:rPr>
        <w:t>212.7.8.106</w:t>
      </w:r>
      <w:r w:rsidRPr="00CC1E63">
        <w:rPr>
          <w:color w:val="FF0000"/>
        </w:rPr>
        <w:tab/>
        <w:t>scan-</w:t>
      </w:r>
      <w:proofErr w:type="spellStart"/>
      <w:r w:rsidRPr="00CC1E63">
        <w:rPr>
          <w:color w:val="FF0000"/>
        </w:rPr>
        <w:t>ip</w:t>
      </w:r>
      <w:proofErr w:type="spellEnd"/>
    </w:p>
    <w:p w:rsidR="00CC1E63" w:rsidRPr="00CC1E63" w:rsidRDefault="00CC1E63" w:rsidP="00CC1E63">
      <w:pPr>
        <w:ind w:left="0"/>
      </w:pPr>
      <w:r w:rsidRPr="00CC1E63">
        <w:t xml:space="preserve">4 </w:t>
      </w:r>
      <w:r w:rsidRPr="00CC1E63">
        <w:rPr>
          <w:rFonts w:hint="eastAsia"/>
        </w:rPr>
        <w:t>刷新</w:t>
      </w:r>
      <w:r w:rsidRPr="00CC1E63">
        <w:rPr>
          <w:rFonts w:hint="eastAsia"/>
        </w:rPr>
        <w:t>scan</w:t>
      </w:r>
      <w:r w:rsidRPr="00CC1E63">
        <w:t xml:space="preserve"> </w:t>
      </w:r>
      <w:proofErr w:type="spellStart"/>
      <w:r w:rsidRPr="00CC1E63">
        <w:rPr>
          <w:rFonts w:hint="eastAsia"/>
        </w:rPr>
        <w:t>vip</w:t>
      </w:r>
      <w:proofErr w:type="spellEnd"/>
      <w:r w:rsidRPr="00CC1E63">
        <w:rPr>
          <w:rFonts w:hint="eastAsia"/>
        </w:rPr>
        <w:t>地址信息</w:t>
      </w:r>
    </w:p>
    <w:p w:rsidR="00CC1E63" w:rsidRDefault="00CC1E63" w:rsidP="00CC1E63">
      <w:pPr>
        <w:ind w:left="0"/>
        <w:rPr>
          <w:rStyle w:val="afff2"/>
          <w:b/>
          <w:bCs/>
          <w:color w:val="000000"/>
        </w:rPr>
      </w:pPr>
      <w:r>
        <w:rPr>
          <w:color w:val="000000"/>
        </w:rPr>
        <w:t>$GRID_HOME/bin/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 xml:space="preserve"> modify scan -n </w:t>
      </w:r>
      <w:proofErr w:type="spellStart"/>
      <w:r>
        <w:rPr>
          <w:rStyle w:val="afff2"/>
          <w:b/>
          <w:bCs/>
          <w:color w:val="000000"/>
        </w:rPr>
        <w:t>scan_name</w:t>
      </w:r>
      <w:proofErr w:type="spellEnd"/>
    </w:p>
    <w:p w:rsidR="00CC1E63" w:rsidRDefault="00CC1E63" w:rsidP="00CC1E63">
      <w:pPr>
        <w:ind w:left="0"/>
        <w:rPr>
          <w:rStyle w:val="afff2"/>
          <w:b/>
          <w:bCs/>
          <w:color w:val="000000"/>
        </w:rPr>
      </w:pPr>
    </w:p>
    <w:p w:rsidR="00CC1E63" w:rsidRPr="00CC1E63" w:rsidRDefault="00CC1E63" w:rsidP="00CC1E63">
      <w:pPr>
        <w:ind w:left="0"/>
        <w:rPr>
          <w:rStyle w:val="afff2"/>
          <w:rFonts w:hint="eastAsia"/>
          <w:bCs/>
          <w:i w:val="0"/>
          <w:color w:val="000000"/>
        </w:rPr>
      </w:pPr>
      <w:r w:rsidRPr="00CC1E63">
        <w:rPr>
          <w:rStyle w:val="afff2"/>
          <w:rFonts w:hint="eastAsia"/>
          <w:bCs/>
          <w:i w:val="0"/>
          <w:color w:val="000000"/>
        </w:rPr>
        <w:t>5</w:t>
      </w:r>
      <w:r w:rsidRPr="00CC1E63">
        <w:rPr>
          <w:rStyle w:val="afff2"/>
          <w:bCs/>
          <w:i w:val="0"/>
          <w:color w:val="000000"/>
        </w:rPr>
        <w:t xml:space="preserve"> </w:t>
      </w:r>
      <w:r>
        <w:rPr>
          <w:rStyle w:val="afff2"/>
          <w:rFonts w:hint="eastAsia"/>
          <w:bCs/>
          <w:i w:val="0"/>
          <w:color w:val="000000"/>
        </w:rPr>
        <w:t>检查</w:t>
      </w:r>
      <w:r>
        <w:rPr>
          <w:rStyle w:val="afff2"/>
          <w:rFonts w:hint="eastAsia"/>
          <w:bCs/>
          <w:i w:val="0"/>
          <w:color w:val="000000"/>
        </w:rPr>
        <w:t>scan</w:t>
      </w:r>
      <w:r>
        <w:rPr>
          <w:rStyle w:val="afff2"/>
          <w:rFonts w:hint="eastAsia"/>
          <w:bCs/>
          <w:i w:val="0"/>
          <w:color w:val="000000"/>
        </w:rPr>
        <w:t>配置</w:t>
      </w:r>
    </w:p>
    <w:p w:rsidR="00CC1E63" w:rsidRDefault="00CC1E63" w:rsidP="00CC1E63">
      <w:pPr>
        <w:ind w:left="0"/>
        <w:rPr>
          <w:color w:val="000000"/>
        </w:rPr>
      </w:pPr>
      <w:r>
        <w:rPr>
          <w:color w:val="000000"/>
        </w:rPr>
        <w:t>$GRID_HOME/bin/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 scan</w:t>
      </w:r>
    </w:p>
    <w:p w:rsidR="00CC1E63" w:rsidRDefault="00CC1E63" w:rsidP="00CC1E63">
      <w:pPr>
        <w:ind w:left="0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启动</w:t>
      </w:r>
      <w:r>
        <w:rPr>
          <w:rFonts w:hint="eastAsia"/>
          <w:color w:val="000000"/>
        </w:rPr>
        <w:t>scan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scan</w:t>
      </w:r>
      <w:r>
        <w:rPr>
          <w:rFonts w:hint="eastAsia"/>
          <w:color w:val="000000"/>
        </w:rPr>
        <w:t>监听</w:t>
      </w:r>
    </w:p>
    <w:p w:rsidR="00CC1E63" w:rsidRDefault="00CC1E63" w:rsidP="00CC1E63">
      <w:pPr>
        <w:ind w:left="0"/>
        <w:rPr>
          <w:color w:val="000000"/>
        </w:rPr>
      </w:pPr>
      <w:r>
        <w:rPr>
          <w:color w:val="000000"/>
        </w:rPr>
        <w:t>$GRID_HOME/bin/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 xml:space="preserve"> start scan</w:t>
      </w:r>
      <w:r>
        <w:rPr>
          <w:color w:val="000000"/>
        </w:rPr>
        <w:br/>
        <w:t>$GRID_HOME/bin/</w:t>
      </w:r>
      <w:proofErr w:type="spellStart"/>
      <w:r>
        <w:rPr>
          <w:color w:val="000000"/>
        </w:rPr>
        <w:t>srvctl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scan_listener</w:t>
      </w:r>
      <w:proofErr w:type="spellEnd"/>
    </w:p>
    <w:p w:rsidR="00CC1E63" w:rsidRPr="00CC1E63" w:rsidRDefault="00CC1E63" w:rsidP="00CC1E63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如果</w:t>
      </w:r>
      <w:r>
        <w:rPr>
          <w:rFonts w:hint="eastAsia"/>
          <w:color w:val="000000"/>
        </w:rPr>
        <w:t>scan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vip</w:t>
      </w:r>
      <w:proofErr w:type="spellEnd"/>
      <w:r>
        <w:rPr>
          <w:rFonts w:hint="eastAsia"/>
          <w:color w:val="000000"/>
        </w:rPr>
        <w:t>被更改，需要更新</w:t>
      </w:r>
      <w:r>
        <w:rPr>
          <w:rFonts w:hint="eastAsia"/>
          <w:color w:val="000000"/>
        </w:rPr>
        <w:t>scan</w:t>
      </w:r>
      <w:r>
        <w:rPr>
          <w:rFonts w:hint="eastAsia"/>
          <w:color w:val="000000"/>
        </w:rPr>
        <w:t>监听</w:t>
      </w:r>
    </w:p>
    <w:p w:rsidR="00CC1E63" w:rsidRPr="00CC1E63" w:rsidRDefault="00CC1E63" w:rsidP="00CC1E63">
      <w:pPr>
        <w:topLinePunct w:val="0"/>
        <w:adjustRightInd/>
        <w:snapToGrid/>
        <w:spacing w:before="0" w:after="0" w:line="240" w:lineRule="auto"/>
        <w:ind w:left="0"/>
        <w:rPr>
          <w:rFonts w:eastAsia="Times New Roman" w:cs="Times New Roman"/>
          <w:kern w:val="0"/>
          <w:sz w:val="24"/>
          <w:szCs w:val="24"/>
        </w:rPr>
      </w:pPr>
      <w:r w:rsidRPr="00CC1E63">
        <w:rPr>
          <w:rFonts w:eastAsia="Times New Roman" w:cs="Times New Roman"/>
          <w:color w:val="000000"/>
          <w:kern w:val="0"/>
          <w:sz w:val="24"/>
          <w:szCs w:val="24"/>
        </w:rPr>
        <w:t>$GRID_HOME/bin/</w:t>
      </w:r>
      <w:proofErr w:type="spellStart"/>
      <w:r w:rsidRPr="00CC1E63">
        <w:rPr>
          <w:rFonts w:eastAsia="Times New Roman" w:cs="Times New Roman"/>
          <w:color w:val="000000"/>
          <w:kern w:val="0"/>
          <w:sz w:val="24"/>
          <w:szCs w:val="24"/>
        </w:rPr>
        <w:t>srvctl</w:t>
      </w:r>
      <w:proofErr w:type="spellEnd"/>
      <w:r w:rsidRPr="00CC1E63">
        <w:rPr>
          <w:rFonts w:eastAsia="Times New Roman" w:cs="Times New Roman"/>
          <w:color w:val="000000"/>
          <w:kern w:val="0"/>
          <w:sz w:val="24"/>
          <w:szCs w:val="24"/>
        </w:rPr>
        <w:t xml:space="preserve"> modify </w:t>
      </w:r>
      <w:proofErr w:type="spellStart"/>
      <w:r w:rsidRPr="00CC1E63">
        <w:rPr>
          <w:rFonts w:eastAsia="Times New Roman" w:cs="Times New Roman"/>
          <w:color w:val="000000"/>
          <w:kern w:val="0"/>
          <w:sz w:val="24"/>
          <w:szCs w:val="24"/>
        </w:rPr>
        <w:t>scan_listener</w:t>
      </w:r>
      <w:proofErr w:type="spellEnd"/>
      <w:r w:rsidRPr="00CC1E63">
        <w:rPr>
          <w:rFonts w:eastAsia="Times New Roman" w:cs="Times New Roman"/>
          <w:color w:val="000000"/>
          <w:kern w:val="0"/>
          <w:sz w:val="24"/>
          <w:szCs w:val="24"/>
        </w:rPr>
        <w:t xml:space="preserve"> -u</w:t>
      </w:r>
    </w:p>
    <w:p w:rsidR="00CC1E63" w:rsidRDefault="00CC1E63" w:rsidP="00CC1E63">
      <w:pPr>
        <w:ind w:left="0"/>
        <w:rPr>
          <w:rStyle w:val="afff2"/>
          <w:bCs/>
          <w:i w:val="0"/>
          <w:color w:val="000000"/>
        </w:rPr>
      </w:pPr>
    </w:p>
    <w:p w:rsidR="00026D78" w:rsidRPr="00026D78" w:rsidRDefault="00026D78" w:rsidP="00CC1E63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rFonts w:hint="eastAsia"/>
          <w:bCs/>
          <w:i w:val="0"/>
          <w:color w:val="FF0000"/>
        </w:rPr>
        <w:t>注意：如果修改完</w:t>
      </w:r>
      <w:r w:rsidRPr="00026D78">
        <w:rPr>
          <w:rStyle w:val="afff2"/>
          <w:rFonts w:hint="eastAsia"/>
          <w:bCs/>
          <w:i w:val="0"/>
          <w:color w:val="FF0000"/>
        </w:rPr>
        <w:t>scan</w:t>
      </w:r>
      <w:r w:rsidRPr="00026D78">
        <w:rPr>
          <w:rStyle w:val="afff2"/>
          <w:bCs/>
          <w:i w:val="0"/>
          <w:color w:val="FF0000"/>
        </w:rPr>
        <w:t xml:space="preserve"> </w:t>
      </w:r>
      <w:proofErr w:type="spellStart"/>
      <w:r w:rsidRPr="00026D78">
        <w:rPr>
          <w:rStyle w:val="afff2"/>
          <w:rFonts w:hint="eastAsia"/>
          <w:bCs/>
          <w:i w:val="0"/>
          <w:color w:val="FF0000"/>
        </w:rPr>
        <w:t>vip</w:t>
      </w:r>
      <w:proofErr w:type="spellEnd"/>
      <w:r w:rsidRPr="00026D78">
        <w:rPr>
          <w:rStyle w:val="afff2"/>
          <w:rFonts w:hint="eastAsia"/>
          <w:bCs/>
          <w:i w:val="0"/>
          <w:color w:val="FF0000"/>
        </w:rPr>
        <w:t>后</w:t>
      </w:r>
      <w:r w:rsidRPr="00026D78">
        <w:rPr>
          <w:rStyle w:val="afff2"/>
          <w:rFonts w:hint="eastAsia"/>
          <w:bCs/>
          <w:i w:val="0"/>
          <w:color w:val="FF0000"/>
        </w:rPr>
        <w:t>scan</w:t>
      </w:r>
      <w:r w:rsidRPr="00026D78">
        <w:rPr>
          <w:rStyle w:val="afff2"/>
          <w:bCs/>
          <w:i w:val="0"/>
          <w:color w:val="FF0000"/>
        </w:rPr>
        <w:t xml:space="preserve"> </w:t>
      </w:r>
      <w:r w:rsidRPr="00026D78">
        <w:rPr>
          <w:rStyle w:val="afff2"/>
          <w:rFonts w:hint="eastAsia"/>
          <w:bCs/>
          <w:i w:val="0"/>
          <w:color w:val="FF0000"/>
        </w:rPr>
        <w:t>listener</w:t>
      </w:r>
      <w:r w:rsidRPr="00026D78">
        <w:rPr>
          <w:rStyle w:val="afff2"/>
          <w:rFonts w:hint="eastAsia"/>
          <w:bCs/>
          <w:i w:val="0"/>
          <w:color w:val="FF0000"/>
        </w:rPr>
        <w:t>没有注册的服务，且客户端使用</w:t>
      </w:r>
      <w:r w:rsidRPr="00026D78">
        <w:rPr>
          <w:rStyle w:val="afff2"/>
          <w:rFonts w:hint="eastAsia"/>
          <w:bCs/>
          <w:i w:val="0"/>
          <w:color w:val="FF0000"/>
        </w:rPr>
        <w:t>scan</w:t>
      </w:r>
      <w:r w:rsidRPr="00026D78">
        <w:rPr>
          <w:rStyle w:val="afff2"/>
          <w:bCs/>
          <w:i w:val="0"/>
          <w:color w:val="FF0000"/>
        </w:rPr>
        <w:t xml:space="preserve"> </w:t>
      </w:r>
      <w:proofErr w:type="spellStart"/>
      <w:r w:rsidRPr="00026D78">
        <w:rPr>
          <w:rStyle w:val="afff2"/>
          <w:rFonts w:hint="eastAsia"/>
          <w:bCs/>
          <w:i w:val="0"/>
          <w:color w:val="FF0000"/>
        </w:rPr>
        <w:t>ip</w:t>
      </w:r>
      <w:proofErr w:type="spellEnd"/>
      <w:r w:rsidRPr="00026D78">
        <w:rPr>
          <w:rStyle w:val="afff2"/>
          <w:rFonts w:hint="eastAsia"/>
          <w:bCs/>
          <w:i w:val="0"/>
          <w:color w:val="FF0000"/>
        </w:rPr>
        <w:t>连接数据库报错</w:t>
      </w:r>
    </w:p>
    <w:p w:rsidR="00026D78" w:rsidRPr="00026D78" w:rsidRDefault="00026D78" w:rsidP="00CC1E63">
      <w:pPr>
        <w:ind w:left="0"/>
        <w:rPr>
          <w:rStyle w:val="afff2"/>
          <w:rFonts w:hint="eastAsia"/>
          <w:bCs/>
          <w:i w:val="0"/>
          <w:color w:val="FF0000"/>
        </w:rPr>
      </w:pPr>
      <w:r w:rsidRPr="00026D78">
        <w:rPr>
          <w:color w:val="FF0000"/>
        </w:rPr>
        <w:t>ORA-12545 or ORA-12537</w:t>
      </w:r>
      <w:r>
        <w:rPr>
          <w:rFonts w:hint="eastAsia"/>
          <w:color w:val="FF0000"/>
        </w:rPr>
        <w:t>时</w:t>
      </w:r>
    </w:p>
    <w:p w:rsidR="00026D78" w:rsidRDefault="00026D78" w:rsidP="00CC1E63">
      <w:pPr>
        <w:ind w:left="0"/>
        <w:rPr>
          <w:rStyle w:val="afff2"/>
          <w:bCs/>
          <w:i w:val="0"/>
          <w:color w:val="FF0000"/>
        </w:rPr>
      </w:pPr>
      <w:r>
        <w:rPr>
          <w:rStyle w:val="afff2"/>
          <w:rFonts w:hint="eastAsia"/>
          <w:bCs/>
          <w:i w:val="0"/>
          <w:color w:val="FF0000"/>
        </w:rPr>
        <w:t>参考</w:t>
      </w:r>
      <w:proofErr w:type="spellStart"/>
      <w:r>
        <w:rPr>
          <w:rStyle w:val="afff2"/>
          <w:rFonts w:hint="eastAsia"/>
          <w:bCs/>
          <w:i w:val="0"/>
          <w:color w:val="FF0000"/>
        </w:rPr>
        <w:t>mos</w:t>
      </w:r>
      <w:proofErr w:type="spellEnd"/>
      <w:r>
        <w:rPr>
          <w:rStyle w:val="afff2"/>
          <w:rFonts w:hint="eastAsia"/>
          <w:bCs/>
          <w:i w:val="0"/>
          <w:color w:val="FF0000"/>
        </w:rPr>
        <w:t>文章</w:t>
      </w:r>
    </w:p>
    <w:p w:rsidR="00026D78" w:rsidRPr="00026D78" w:rsidRDefault="00026D78" w:rsidP="00026D78">
      <w:pPr>
        <w:ind w:left="0"/>
        <w:rPr>
          <w:rStyle w:val="afff2"/>
          <w:rFonts w:hint="eastAsia"/>
          <w:bCs/>
          <w:i w:val="0"/>
          <w:color w:val="FF0000"/>
        </w:rPr>
      </w:pPr>
      <w:r w:rsidRPr="00026D78">
        <w:rPr>
          <w:color w:val="FF0000"/>
        </w:rPr>
        <w:t>ORA-12545 or ORA-12537 While Connecting to RAC through SCAN name (Doc ID 970619.1)</w:t>
      </w:r>
    </w:p>
    <w:p w:rsidR="00026D78" w:rsidRPr="00026D78" w:rsidRDefault="00026D78" w:rsidP="00CC1E63">
      <w:pPr>
        <w:ind w:left="0"/>
        <w:rPr>
          <w:rStyle w:val="afff2"/>
          <w:rFonts w:ascii="宋体" w:hAnsi="宋体" w:cs="宋体" w:hint="eastAsia"/>
          <w:i w:val="0"/>
          <w:iCs w:val="0"/>
          <w:color w:val="FF0000"/>
        </w:rPr>
      </w:pPr>
      <w:r w:rsidRPr="00026D78">
        <w:rPr>
          <w:rStyle w:val="afff2"/>
          <w:rFonts w:hint="eastAsia"/>
          <w:bCs/>
          <w:i w:val="0"/>
          <w:color w:val="FF0000"/>
        </w:rPr>
        <w:t>需要</w:t>
      </w:r>
      <w:r w:rsidRPr="00026D78">
        <w:rPr>
          <w:color w:val="FF0000"/>
        </w:rPr>
        <w:t>把数据库实例参数</w:t>
      </w:r>
      <w:proofErr w:type="spellStart"/>
      <w:r w:rsidR="00E54380">
        <w:rPr>
          <w:rFonts w:hint="eastAsia"/>
          <w:color w:val="FF0000"/>
        </w:rPr>
        <w:t>remote</w:t>
      </w:r>
      <w:r w:rsidRPr="00026D78">
        <w:rPr>
          <w:color w:val="FF0000"/>
        </w:rPr>
        <w:t>_listener</w:t>
      </w:r>
      <w:proofErr w:type="spellEnd"/>
      <w:r w:rsidRPr="00026D78">
        <w:rPr>
          <w:color w:val="FF0000"/>
        </w:rPr>
        <w:t>内的</w:t>
      </w:r>
      <w:r w:rsidRPr="00026D78">
        <w:rPr>
          <w:color w:val="FF0000"/>
        </w:rPr>
        <w:t>host</w:t>
      </w:r>
      <w:r w:rsidRPr="00026D78">
        <w:rPr>
          <w:color w:val="FF0000"/>
        </w:rPr>
        <w:t>改为</w:t>
      </w:r>
      <w:proofErr w:type="spellStart"/>
      <w:r w:rsidRPr="00026D78">
        <w:rPr>
          <w:color w:val="FF0000"/>
        </w:rPr>
        <w:t>vip</w:t>
      </w:r>
      <w:proofErr w:type="spellEnd"/>
      <w:r w:rsidRPr="00026D78">
        <w:rPr>
          <w:color w:val="FF0000"/>
        </w:rPr>
        <w:t>的</w:t>
      </w:r>
      <w:r w:rsidRPr="00026D78">
        <w:rPr>
          <w:color w:val="FF0000"/>
        </w:rPr>
        <w:t>IP</w:t>
      </w:r>
      <w:r w:rsidRPr="00026D78">
        <w:rPr>
          <w:color w:val="FF0000"/>
        </w:rPr>
        <w:t>地址即</w:t>
      </w:r>
      <w:r w:rsidRPr="00026D78">
        <w:rPr>
          <w:rFonts w:ascii="宋体" w:hAnsi="宋体" w:cs="宋体" w:hint="eastAsia"/>
          <w:color w:val="FF0000"/>
        </w:rPr>
        <w:t>可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proofErr w:type="spellStart"/>
      <w:r w:rsidRPr="00026D78">
        <w:rPr>
          <w:rStyle w:val="afff2"/>
          <w:bCs/>
          <w:i w:val="0"/>
          <w:color w:val="FF0000"/>
        </w:rPr>
        <w:t>lsnrctl</w:t>
      </w:r>
      <w:proofErr w:type="spellEnd"/>
      <w:r w:rsidRPr="00026D78">
        <w:rPr>
          <w:rStyle w:val="afff2"/>
          <w:bCs/>
          <w:i w:val="0"/>
          <w:color w:val="FF0000"/>
        </w:rPr>
        <w:t xml:space="preserve"> status LISTENER_SCAN1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LSNRCTL for Linux: Version 11.2.0.4.0 - Production on 30-JUL-2016 23:36:51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Copyright (c) 1991, 2013, Oracle.  All rights reserved.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Connecting to (DESCRIPTION=(ADDRESS=(PROTOCOL=</w:t>
      </w:r>
      <w:proofErr w:type="gramStart"/>
      <w:r w:rsidRPr="00026D78">
        <w:rPr>
          <w:rStyle w:val="afff2"/>
          <w:bCs/>
          <w:i w:val="0"/>
          <w:color w:val="FF0000"/>
        </w:rPr>
        <w:t>IPC)(</w:t>
      </w:r>
      <w:proofErr w:type="gramEnd"/>
      <w:r w:rsidRPr="00026D78">
        <w:rPr>
          <w:rStyle w:val="afff2"/>
          <w:bCs/>
          <w:i w:val="0"/>
          <w:color w:val="FF0000"/>
        </w:rPr>
        <w:t>KEY=LISTENER_SCAN1)))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STATUS of the LISTENER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------------------------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Alias                     LISTENER_SCAN1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Version                   TNSLSNR for Linux: Version 11.2.0.4.0 - Production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Start Date                30-JUL-2016 23:20:58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lastRenderedPageBreak/>
        <w:t>Uptime                    0 days 0 hr. 15 min. 52 sec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Trace Level               off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Security                  ON: Local OS Authentication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SNMP                      OFF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Listener Parameter File   /u01/</w:t>
      </w:r>
      <w:proofErr w:type="spellStart"/>
      <w:r w:rsidRPr="00026D78">
        <w:rPr>
          <w:rStyle w:val="afff2"/>
          <w:bCs/>
          <w:i w:val="0"/>
          <w:color w:val="FF0000"/>
        </w:rPr>
        <w:t>crs</w:t>
      </w:r>
      <w:proofErr w:type="spellEnd"/>
      <w:r w:rsidRPr="00026D78">
        <w:rPr>
          <w:rStyle w:val="afff2"/>
          <w:bCs/>
          <w:i w:val="0"/>
          <w:color w:val="FF0000"/>
        </w:rPr>
        <w:t>/oracle/product/11.2.0/crs_1/network/admin/</w:t>
      </w:r>
      <w:proofErr w:type="spellStart"/>
      <w:r w:rsidRPr="00026D78">
        <w:rPr>
          <w:rStyle w:val="afff2"/>
          <w:bCs/>
          <w:i w:val="0"/>
          <w:color w:val="FF0000"/>
        </w:rPr>
        <w:t>listener.ora</w:t>
      </w:r>
      <w:proofErr w:type="spellEnd"/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Listener Log File         /u01/crs/oracle/product/11.2.0/crs_1/log/diag/tnslsnr/rac2/listener_scan1/alert/log.xml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Listening Endpoints Summary...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 xml:space="preserve">  (DESCRIPTION=(ADDRESS=(PROTOCOL=</w:t>
      </w:r>
      <w:proofErr w:type="spellStart"/>
      <w:proofErr w:type="gramStart"/>
      <w:r w:rsidRPr="00026D78">
        <w:rPr>
          <w:rStyle w:val="afff2"/>
          <w:bCs/>
          <w:i w:val="0"/>
          <w:color w:val="FF0000"/>
        </w:rPr>
        <w:t>ipc</w:t>
      </w:r>
      <w:proofErr w:type="spellEnd"/>
      <w:r w:rsidRPr="00026D78">
        <w:rPr>
          <w:rStyle w:val="afff2"/>
          <w:bCs/>
          <w:i w:val="0"/>
          <w:color w:val="FF0000"/>
        </w:rPr>
        <w:t>)(</w:t>
      </w:r>
      <w:proofErr w:type="gramEnd"/>
      <w:r w:rsidRPr="00026D78">
        <w:rPr>
          <w:rStyle w:val="afff2"/>
          <w:bCs/>
          <w:i w:val="0"/>
          <w:color w:val="FF0000"/>
        </w:rPr>
        <w:t>KEY=LISTENER_SCAN1)))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 xml:space="preserve">  (DESCRIPTION=(ADDRESS=(PROTOCOL=</w:t>
      </w:r>
      <w:proofErr w:type="gramStart"/>
      <w:r w:rsidRPr="00026D78">
        <w:rPr>
          <w:rStyle w:val="afff2"/>
          <w:bCs/>
          <w:i w:val="0"/>
          <w:color w:val="FF0000"/>
        </w:rPr>
        <w:t>tcp)(</w:t>
      </w:r>
      <w:proofErr w:type="gramEnd"/>
      <w:r w:rsidRPr="00026D78">
        <w:rPr>
          <w:rStyle w:val="afff2"/>
          <w:bCs/>
          <w:i w:val="0"/>
          <w:color w:val="FF0000"/>
        </w:rPr>
        <w:t>HOST=212.7.8.106)(PORT=1521)))</w:t>
      </w:r>
    </w:p>
    <w:p w:rsidR="00026D78" w:rsidRP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The listener supports no services</w:t>
      </w:r>
    </w:p>
    <w:p w:rsidR="00026D78" w:rsidRDefault="00026D78" w:rsidP="00026D78">
      <w:pPr>
        <w:ind w:left="0"/>
        <w:rPr>
          <w:rStyle w:val="afff2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>The command completed successfully</w:t>
      </w:r>
    </w:p>
    <w:p w:rsidR="00026D78" w:rsidRPr="00026D78" w:rsidRDefault="00026D78" w:rsidP="00026D78">
      <w:pPr>
        <w:ind w:left="0"/>
        <w:rPr>
          <w:rStyle w:val="afff2"/>
          <w:rFonts w:hint="eastAsia"/>
          <w:bCs/>
          <w:i w:val="0"/>
          <w:color w:val="FF0000"/>
        </w:rPr>
      </w:pPr>
    </w:p>
    <w:p w:rsidR="00026D78" w:rsidRPr="00026D78" w:rsidRDefault="00026D78" w:rsidP="00CC1E63">
      <w:pPr>
        <w:ind w:left="0"/>
        <w:rPr>
          <w:rStyle w:val="afff2"/>
          <w:rFonts w:hint="eastAsia"/>
          <w:bCs/>
          <w:i w:val="0"/>
          <w:color w:val="FF0000"/>
        </w:rPr>
      </w:pPr>
      <w:r w:rsidRPr="00026D78">
        <w:rPr>
          <w:rStyle w:val="afff2"/>
          <w:bCs/>
          <w:i w:val="0"/>
          <w:color w:val="FF0000"/>
        </w:rPr>
        <w:t xml:space="preserve">alter system set </w:t>
      </w:r>
      <w:proofErr w:type="spellStart"/>
      <w:r w:rsidRPr="00026D78">
        <w:rPr>
          <w:rStyle w:val="afff2"/>
          <w:bCs/>
          <w:i w:val="0"/>
          <w:color w:val="FF0000"/>
        </w:rPr>
        <w:t>remote_listener</w:t>
      </w:r>
      <w:proofErr w:type="spellEnd"/>
      <w:r w:rsidRPr="00026D78">
        <w:rPr>
          <w:rStyle w:val="afff2"/>
          <w:bCs/>
          <w:i w:val="0"/>
          <w:color w:val="FF0000"/>
        </w:rPr>
        <w:t xml:space="preserve">='(ADDRESS = (PROTOCOL = </w:t>
      </w:r>
      <w:proofErr w:type="gramStart"/>
      <w:r w:rsidRPr="00026D78">
        <w:rPr>
          <w:rStyle w:val="afff2"/>
          <w:bCs/>
          <w:i w:val="0"/>
          <w:color w:val="FF0000"/>
        </w:rPr>
        <w:t>TCP)(</w:t>
      </w:r>
      <w:proofErr w:type="gramEnd"/>
      <w:r w:rsidRPr="00026D78">
        <w:rPr>
          <w:rStyle w:val="afff2"/>
          <w:bCs/>
          <w:i w:val="0"/>
          <w:color w:val="FF0000"/>
        </w:rPr>
        <w:t>HOST = 212.7.8.</w:t>
      </w:r>
      <w:r>
        <w:rPr>
          <w:rStyle w:val="afff2"/>
          <w:rFonts w:hint="eastAsia"/>
          <w:bCs/>
          <w:i w:val="0"/>
          <w:color w:val="FF0000"/>
        </w:rPr>
        <w:t>106</w:t>
      </w:r>
      <w:r w:rsidRPr="00026D78">
        <w:rPr>
          <w:rStyle w:val="afff2"/>
          <w:bCs/>
          <w:i w:val="0"/>
          <w:color w:val="FF0000"/>
        </w:rPr>
        <w:t>)(PORT = 1521))';</w:t>
      </w:r>
    </w:p>
    <w:p w:rsidR="002F5BF2" w:rsidRDefault="002F5BF2" w:rsidP="00B937C5">
      <w:pPr>
        <w:pStyle w:val="1"/>
        <w:rPr>
          <w:rFonts w:hint="eastAsia"/>
        </w:rPr>
      </w:pPr>
      <w:bookmarkStart w:id="6" w:name="_Toc457848302"/>
      <w:r>
        <w:rPr>
          <w:rFonts w:hint="eastAsia"/>
        </w:rPr>
        <w:t>参考</w:t>
      </w:r>
      <w:bookmarkEnd w:id="6"/>
    </w:p>
    <w:p w:rsidR="00715F91" w:rsidRDefault="00715F91" w:rsidP="00715F91">
      <w:pPr>
        <w:pStyle w:val="ab"/>
        <w:spacing w:line="360" w:lineRule="auto"/>
        <w:ind w:left="0"/>
        <w:rPr>
          <w:rFonts w:hint="eastAsia"/>
        </w:rPr>
      </w:pPr>
      <w:r>
        <w:rPr>
          <w:rFonts w:hint="eastAsia"/>
        </w:rPr>
        <w:t>如何修改集群的公网信息（包括</w:t>
      </w:r>
      <w:r>
        <w:rPr>
          <w:rFonts w:hint="eastAsia"/>
        </w:rPr>
        <w:t xml:space="preserve"> VIP</w:t>
      </w:r>
      <w:r>
        <w:rPr>
          <w:rFonts w:hint="eastAsia"/>
        </w:rPr>
        <w:t>）</w:t>
      </w:r>
      <w:r>
        <w:rPr>
          <w:rFonts w:hint="eastAsia"/>
        </w:rPr>
        <w:t xml:space="preserve"> (Doc ID 1674442.1)</w:t>
      </w:r>
    </w:p>
    <w:p w:rsidR="00715F91" w:rsidRDefault="00715F91" w:rsidP="00715F91">
      <w:pPr>
        <w:pStyle w:val="ab"/>
        <w:spacing w:line="360" w:lineRule="auto"/>
        <w:ind w:left="0"/>
        <w:rPr>
          <w:rFonts w:hint="eastAsia"/>
        </w:rPr>
      </w:pPr>
      <w:r>
        <w:rPr>
          <w:rFonts w:hint="eastAsia"/>
        </w:rPr>
        <w:t xml:space="preserve">How to Modify Public Network Information including VIP in Oracle </w:t>
      </w:r>
      <w:proofErr w:type="spellStart"/>
      <w:r>
        <w:rPr>
          <w:rFonts w:hint="eastAsia"/>
        </w:rPr>
        <w:t>Clusterware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文档</w:t>
      </w:r>
      <w:r>
        <w:rPr>
          <w:rFonts w:hint="eastAsia"/>
        </w:rPr>
        <w:t xml:space="preserve"> ID 276434.1)</w:t>
      </w:r>
    </w:p>
    <w:p w:rsidR="00715F91" w:rsidRDefault="00715F91" w:rsidP="00715F91">
      <w:pPr>
        <w:pStyle w:val="ab"/>
        <w:spacing w:line="360" w:lineRule="auto"/>
        <w:ind w:left="0"/>
      </w:pPr>
      <w:r>
        <w:t>How to Modify SCAN Setting or SCAN Listener Port after Installation (Doc ID 972500.1)</w:t>
      </w:r>
    </w:p>
    <w:p w:rsidR="00565E8C" w:rsidRPr="00565E8C" w:rsidRDefault="00565E8C" w:rsidP="00565E8C">
      <w:pPr>
        <w:ind w:left="0"/>
        <w:rPr>
          <w:iCs/>
          <w:sz w:val="24"/>
          <w:szCs w:val="24"/>
        </w:rPr>
      </w:pPr>
      <w:r w:rsidRPr="00565E8C">
        <w:rPr>
          <w:sz w:val="24"/>
          <w:szCs w:val="24"/>
        </w:rPr>
        <w:t>ORA-12545 or ORA-12537 While Connecting to RAC through SCAN name (Doc ID 970619.1)</w:t>
      </w:r>
    </w:p>
    <w:p w:rsidR="00565E8C" w:rsidRDefault="00565E8C" w:rsidP="00715F91">
      <w:pPr>
        <w:pStyle w:val="ab"/>
        <w:spacing w:line="360" w:lineRule="auto"/>
        <w:ind w:left="0"/>
      </w:pPr>
    </w:p>
    <w:sectPr w:rsidR="00565E8C" w:rsidSect="00425B98">
      <w:footerReference w:type="default" r:id="rId8"/>
      <w:type w:val="oddPage"/>
      <w:pgSz w:w="11906" w:h="16838"/>
      <w:pgMar w:top="1440" w:right="74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8A6" w:rsidRDefault="004F18A6">
      <w:r>
        <w:separator/>
      </w:r>
    </w:p>
  </w:endnote>
  <w:endnote w:type="continuationSeparator" w:id="0">
    <w:p w:rsidR="004F18A6" w:rsidRDefault="004F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62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3469"/>
      <w:gridCol w:w="3005"/>
    </w:tblGrid>
    <w:tr w:rsidR="003D0D1B">
      <w:tc>
        <w:tcPr>
          <w:tcW w:w="1542" w:type="pct"/>
        </w:tcPr>
        <w:p w:rsidR="003D0D1B" w:rsidRDefault="003D0D1B" w:rsidP="00DC1AA3">
          <w:pPr>
            <w:pStyle w:val="a8"/>
            <w:jc w:val="left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>
            <w:rPr>
              <w:noProof/>
            </w:rPr>
            <w:t>2016-08-01</w:t>
          </w:r>
          <w:r>
            <w:fldChar w:fldCharType="end"/>
          </w:r>
        </w:p>
      </w:tc>
      <w:tc>
        <w:tcPr>
          <w:tcW w:w="1853" w:type="pct"/>
        </w:tcPr>
        <w:p w:rsidR="003D0D1B" w:rsidRDefault="003D0D1B" w:rsidP="00190809">
          <w:pPr>
            <w:pStyle w:val="a8"/>
            <w:ind w:firstLineChars="200" w:firstLine="442"/>
          </w:pPr>
          <w:proofErr w:type="spellStart"/>
          <w:r>
            <w:rPr>
              <w:rFonts w:hint="eastAsia"/>
            </w:rPr>
            <w:t>HighGo</w:t>
          </w:r>
          <w:proofErr w:type="spellEnd"/>
        </w:p>
      </w:tc>
      <w:tc>
        <w:tcPr>
          <w:tcW w:w="1605" w:type="pct"/>
        </w:tcPr>
        <w:p w:rsidR="003D0D1B" w:rsidRDefault="003D0D1B" w:rsidP="00D7763C">
          <w:pPr>
            <w:pStyle w:val="a8"/>
            <w:ind w:firstLine="360"/>
            <w:jc w:val="right"/>
          </w:pPr>
          <w:r>
            <w:rPr>
              <w:rFonts w:hint="eastAsia"/>
            </w:rPr>
            <w:t>·</w:t>
          </w: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A14CC">
            <w:rPr>
              <w:noProof/>
            </w:rPr>
            <w:t>19</w:t>
          </w:r>
          <w:r>
            <w:fldChar w:fldCharType="end"/>
          </w:r>
          <w:r>
            <w:t>, Total</w:t>
          </w:r>
          <w:fldSimple w:instr=" NUMPAGES  \* Arabic  \* MERGEFORMAT ">
            <w:r w:rsidR="00FA14CC">
              <w:rPr>
                <w:noProof/>
              </w:rPr>
              <w:t>19</w:t>
            </w:r>
          </w:fldSimple>
        </w:p>
      </w:tc>
    </w:tr>
  </w:tbl>
  <w:p w:rsidR="003D0D1B" w:rsidRDefault="003D0D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8A6" w:rsidRDefault="004F18A6">
      <w:r>
        <w:separator/>
      </w:r>
    </w:p>
  </w:footnote>
  <w:footnote w:type="continuationSeparator" w:id="0">
    <w:p w:rsidR="004F18A6" w:rsidRDefault="004F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8850499"/>
    <w:multiLevelType w:val="hybridMultilevel"/>
    <w:tmpl w:val="F38AB054"/>
    <w:lvl w:ilvl="0" w:tplc="F122574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BB128EA"/>
    <w:multiLevelType w:val="hybridMultilevel"/>
    <w:tmpl w:val="349A4662"/>
    <w:lvl w:ilvl="0" w:tplc="5E0A3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927437"/>
    <w:multiLevelType w:val="multilevel"/>
    <w:tmpl w:val="452E5C46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0CE27EF4"/>
    <w:multiLevelType w:val="hybridMultilevel"/>
    <w:tmpl w:val="07EE9526"/>
    <w:lvl w:ilvl="0" w:tplc="24DC87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10414C0E"/>
    <w:multiLevelType w:val="hybridMultilevel"/>
    <w:tmpl w:val="4D56725C"/>
    <w:lvl w:ilvl="0" w:tplc="84D2EE86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29F120B"/>
    <w:multiLevelType w:val="singleLevel"/>
    <w:tmpl w:val="CA12BCEE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4C92496"/>
    <w:multiLevelType w:val="hybridMultilevel"/>
    <w:tmpl w:val="E8D01BB6"/>
    <w:lvl w:ilvl="0" w:tplc="5DFC0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171657A1"/>
    <w:multiLevelType w:val="multilevel"/>
    <w:tmpl w:val="C4AA3CC8"/>
    <w:lvl w:ilvl="0">
      <w:start w:val="1"/>
      <w:numFmt w:val="decimal"/>
      <w:suff w:val="nothing"/>
      <w:lvlText w:val="%1 "/>
      <w:lvlJc w:val="left"/>
      <w:pPr>
        <w:ind w:left="4536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1" w15:restartNumberingAfterBreak="0">
    <w:nsid w:val="19882B0D"/>
    <w:multiLevelType w:val="multilevel"/>
    <w:tmpl w:val="A94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DAB5C0E"/>
    <w:multiLevelType w:val="hybridMultilevel"/>
    <w:tmpl w:val="48008378"/>
    <w:lvl w:ilvl="0" w:tplc="D6040AB0">
      <w:start w:val="1"/>
      <w:numFmt w:val="japaneseCounting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7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rPr>
        <w:rFonts w:ascii="Arial" w:eastAsia="黑体" w:hAnsi="Arial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Arial" w:hint="default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</w:abstractNum>
  <w:abstractNum w:abstractNumId="29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0" w15:restartNumberingAfterBreak="0">
    <w:nsid w:val="463C3DB5"/>
    <w:multiLevelType w:val="hybridMultilevel"/>
    <w:tmpl w:val="59BA9CB6"/>
    <w:lvl w:ilvl="0" w:tplc="B71AECF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8045E08"/>
    <w:multiLevelType w:val="hybridMultilevel"/>
    <w:tmpl w:val="640C93E4"/>
    <w:lvl w:ilvl="0" w:tplc="9D9288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8F7"/>
    <w:multiLevelType w:val="hybridMultilevel"/>
    <w:tmpl w:val="ED104792"/>
    <w:lvl w:ilvl="0" w:tplc="CEA40AD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8EDDFA">
      <w:start w:val="1"/>
      <w:numFmt w:val="upperRoman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768A6264"/>
    <w:multiLevelType w:val="hybridMultilevel"/>
    <w:tmpl w:val="A5BEFBD0"/>
    <w:lvl w:ilvl="0" w:tplc="B3C40B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773C35"/>
    <w:multiLevelType w:val="hybridMultilevel"/>
    <w:tmpl w:val="2CB47D36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2520" w:firstLine="0"/>
        </w:pPr>
        <w:rPr>
          <w:rFonts w:ascii="Tms Rmn" w:hAnsi="Tms Rmn" w:hint="default"/>
        </w:rPr>
      </w:lvl>
    </w:lvlOverride>
  </w:num>
  <w:num w:numId="4">
    <w:abstractNumId w:val="18"/>
  </w:num>
  <w:num w:numId="5">
    <w:abstractNumId w:val="1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Helv" w:hAnsi="Helv" w:hint="default"/>
        </w:rPr>
      </w:lvl>
    </w:lvlOverride>
  </w:num>
  <w:num w:numId="6">
    <w:abstractNumId w:val="19"/>
  </w:num>
  <w:num w:numId="7">
    <w:abstractNumId w:val="23"/>
  </w:num>
  <w:num w:numId="8">
    <w:abstractNumId w:val="14"/>
  </w:num>
  <w:num w:numId="9">
    <w:abstractNumId w:val="32"/>
  </w:num>
  <w:num w:numId="10">
    <w:abstractNumId w:val="17"/>
  </w:num>
  <w:num w:numId="11">
    <w:abstractNumId w:val="13"/>
  </w:num>
  <w:num w:numId="12">
    <w:abstractNumId w:val="11"/>
  </w:num>
  <w:num w:numId="13">
    <w:abstractNumId w:val="36"/>
  </w:num>
  <w:num w:numId="14">
    <w:abstractNumId w:val="16"/>
  </w:num>
  <w:num w:numId="15">
    <w:abstractNumId w:val="20"/>
  </w:num>
  <w:num w:numId="16">
    <w:abstractNumId w:val="33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7"/>
  </w:num>
  <w:num w:numId="28">
    <w:abstractNumId w:val="25"/>
  </w:num>
  <w:num w:numId="29">
    <w:abstractNumId w:val="34"/>
  </w:num>
  <w:num w:numId="30">
    <w:abstractNumId w:val="30"/>
  </w:num>
  <w:num w:numId="31">
    <w:abstractNumId w:val="24"/>
  </w:num>
  <w:num w:numId="32">
    <w:abstractNumId w:val="22"/>
  </w:num>
  <w:num w:numId="33">
    <w:abstractNumId w:val="15"/>
  </w:num>
  <w:num w:numId="34">
    <w:abstractNumId w:val="29"/>
  </w:num>
  <w:num w:numId="35">
    <w:abstractNumId w:val="26"/>
  </w:num>
  <w:num w:numId="36">
    <w:abstractNumId w:val="20"/>
  </w:num>
  <w:num w:numId="37">
    <w:abstractNumId w:val="35"/>
  </w:num>
  <w:num w:numId="38">
    <w:abstractNumId w:val="31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1"/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59"/>
    <w:rsid w:val="00000907"/>
    <w:rsid w:val="00005E41"/>
    <w:rsid w:val="00006D1B"/>
    <w:rsid w:val="00010C49"/>
    <w:rsid w:val="0001391B"/>
    <w:rsid w:val="00014EA9"/>
    <w:rsid w:val="00016635"/>
    <w:rsid w:val="0002360F"/>
    <w:rsid w:val="00023DE9"/>
    <w:rsid w:val="000245FF"/>
    <w:rsid w:val="00026D78"/>
    <w:rsid w:val="000320C2"/>
    <w:rsid w:val="00032A17"/>
    <w:rsid w:val="00033652"/>
    <w:rsid w:val="00035CCA"/>
    <w:rsid w:val="00040E4C"/>
    <w:rsid w:val="00043143"/>
    <w:rsid w:val="00044CED"/>
    <w:rsid w:val="000450CF"/>
    <w:rsid w:val="000471F1"/>
    <w:rsid w:val="000473D9"/>
    <w:rsid w:val="00050ED4"/>
    <w:rsid w:val="00052BDE"/>
    <w:rsid w:val="0005406F"/>
    <w:rsid w:val="000546A7"/>
    <w:rsid w:val="00055BC1"/>
    <w:rsid w:val="00061462"/>
    <w:rsid w:val="000614B2"/>
    <w:rsid w:val="00062D07"/>
    <w:rsid w:val="00062E4E"/>
    <w:rsid w:val="00063472"/>
    <w:rsid w:val="00065190"/>
    <w:rsid w:val="00065306"/>
    <w:rsid w:val="00065965"/>
    <w:rsid w:val="00066DE0"/>
    <w:rsid w:val="00067E67"/>
    <w:rsid w:val="00071B4F"/>
    <w:rsid w:val="0007266F"/>
    <w:rsid w:val="0007635C"/>
    <w:rsid w:val="0007657C"/>
    <w:rsid w:val="0007658B"/>
    <w:rsid w:val="00080995"/>
    <w:rsid w:val="00080BD3"/>
    <w:rsid w:val="00080E92"/>
    <w:rsid w:val="000812E1"/>
    <w:rsid w:val="00084597"/>
    <w:rsid w:val="00084DF2"/>
    <w:rsid w:val="00085E36"/>
    <w:rsid w:val="00087005"/>
    <w:rsid w:val="00087068"/>
    <w:rsid w:val="00090F4B"/>
    <w:rsid w:val="00090FF7"/>
    <w:rsid w:val="0009218D"/>
    <w:rsid w:val="00095B4E"/>
    <w:rsid w:val="00096F2E"/>
    <w:rsid w:val="000A4A71"/>
    <w:rsid w:val="000A4F54"/>
    <w:rsid w:val="000A57FA"/>
    <w:rsid w:val="000A7558"/>
    <w:rsid w:val="000A75C2"/>
    <w:rsid w:val="000A7E6C"/>
    <w:rsid w:val="000B05EE"/>
    <w:rsid w:val="000B06BA"/>
    <w:rsid w:val="000B09D1"/>
    <w:rsid w:val="000B0D47"/>
    <w:rsid w:val="000B24F6"/>
    <w:rsid w:val="000B6028"/>
    <w:rsid w:val="000B6224"/>
    <w:rsid w:val="000B65C3"/>
    <w:rsid w:val="000C02A6"/>
    <w:rsid w:val="000C0CC2"/>
    <w:rsid w:val="000C147D"/>
    <w:rsid w:val="000C190E"/>
    <w:rsid w:val="000C21D1"/>
    <w:rsid w:val="000C4C91"/>
    <w:rsid w:val="000C57E8"/>
    <w:rsid w:val="000C6213"/>
    <w:rsid w:val="000D1EF5"/>
    <w:rsid w:val="000D21A0"/>
    <w:rsid w:val="000D2D3B"/>
    <w:rsid w:val="000D433B"/>
    <w:rsid w:val="000D5D0F"/>
    <w:rsid w:val="000E0550"/>
    <w:rsid w:val="000E0A65"/>
    <w:rsid w:val="000E15F2"/>
    <w:rsid w:val="000E193D"/>
    <w:rsid w:val="000E1F17"/>
    <w:rsid w:val="000E419A"/>
    <w:rsid w:val="000E4DD1"/>
    <w:rsid w:val="000E509F"/>
    <w:rsid w:val="000F3FAB"/>
    <w:rsid w:val="000F4432"/>
    <w:rsid w:val="000F475F"/>
    <w:rsid w:val="000F5BAE"/>
    <w:rsid w:val="000F6AEE"/>
    <w:rsid w:val="000F7A79"/>
    <w:rsid w:val="000F7E59"/>
    <w:rsid w:val="00100995"/>
    <w:rsid w:val="0010278A"/>
    <w:rsid w:val="0010320E"/>
    <w:rsid w:val="00107EA2"/>
    <w:rsid w:val="00110B01"/>
    <w:rsid w:val="00116086"/>
    <w:rsid w:val="00116590"/>
    <w:rsid w:val="00116D2A"/>
    <w:rsid w:val="00117969"/>
    <w:rsid w:val="00120D28"/>
    <w:rsid w:val="00130792"/>
    <w:rsid w:val="00130DD9"/>
    <w:rsid w:val="0013184D"/>
    <w:rsid w:val="00135E21"/>
    <w:rsid w:val="00135EB9"/>
    <w:rsid w:val="00136130"/>
    <w:rsid w:val="00140271"/>
    <w:rsid w:val="00140F21"/>
    <w:rsid w:val="00143C75"/>
    <w:rsid w:val="00145E6C"/>
    <w:rsid w:val="001472EC"/>
    <w:rsid w:val="00150C78"/>
    <w:rsid w:val="00151AD5"/>
    <w:rsid w:val="00154649"/>
    <w:rsid w:val="00155F6C"/>
    <w:rsid w:val="00157032"/>
    <w:rsid w:val="00162082"/>
    <w:rsid w:val="00162357"/>
    <w:rsid w:val="001645D1"/>
    <w:rsid w:val="001646BE"/>
    <w:rsid w:val="00165FC8"/>
    <w:rsid w:val="001660E8"/>
    <w:rsid w:val="00171BED"/>
    <w:rsid w:val="00173156"/>
    <w:rsid w:val="0017365D"/>
    <w:rsid w:val="00173FF0"/>
    <w:rsid w:val="00174319"/>
    <w:rsid w:val="00174DAB"/>
    <w:rsid w:val="00175386"/>
    <w:rsid w:val="00186B2D"/>
    <w:rsid w:val="00190586"/>
    <w:rsid w:val="00190809"/>
    <w:rsid w:val="00193534"/>
    <w:rsid w:val="00193E00"/>
    <w:rsid w:val="00194CBA"/>
    <w:rsid w:val="001A151C"/>
    <w:rsid w:val="001A3B2F"/>
    <w:rsid w:val="001A70A0"/>
    <w:rsid w:val="001A73FA"/>
    <w:rsid w:val="001A7455"/>
    <w:rsid w:val="001B3CA1"/>
    <w:rsid w:val="001B4770"/>
    <w:rsid w:val="001C6F5C"/>
    <w:rsid w:val="001D0AEC"/>
    <w:rsid w:val="001D12FC"/>
    <w:rsid w:val="001D2455"/>
    <w:rsid w:val="001D354C"/>
    <w:rsid w:val="001D4EC3"/>
    <w:rsid w:val="001D7882"/>
    <w:rsid w:val="001E05DD"/>
    <w:rsid w:val="001E455A"/>
    <w:rsid w:val="001E5DAE"/>
    <w:rsid w:val="001F3B40"/>
    <w:rsid w:val="001F4AED"/>
    <w:rsid w:val="001F6AB4"/>
    <w:rsid w:val="0020444D"/>
    <w:rsid w:val="0020768B"/>
    <w:rsid w:val="00207F8C"/>
    <w:rsid w:val="00211B63"/>
    <w:rsid w:val="00211F72"/>
    <w:rsid w:val="00213058"/>
    <w:rsid w:val="00214C2B"/>
    <w:rsid w:val="0021676A"/>
    <w:rsid w:val="002218E4"/>
    <w:rsid w:val="0022262D"/>
    <w:rsid w:val="00223E75"/>
    <w:rsid w:val="00224CC9"/>
    <w:rsid w:val="00225118"/>
    <w:rsid w:val="002273BC"/>
    <w:rsid w:val="00231986"/>
    <w:rsid w:val="00234CD9"/>
    <w:rsid w:val="00235F68"/>
    <w:rsid w:val="0023626E"/>
    <w:rsid w:val="00236B19"/>
    <w:rsid w:val="00237900"/>
    <w:rsid w:val="00246B32"/>
    <w:rsid w:val="00250B75"/>
    <w:rsid w:val="00251EA1"/>
    <w:rsid w:val="00251F63"/>
    <w:rsid w:val="00252B0B"/>
    <w:rsid w:val="00252CE2"/>
    <w:rsid w:val="00254811"/>
    <w:rsid w:val="00254858"/>
    <w:rsid w:val="00257734"/>
    <w:rsid w:val="00257B5E"/>
    <w:rsid w:val="00261FA3"/>
    <w:rsid w:val="002632D6"/>
    <w:rsid w:val="00264D95"/>
    <w:rsid w:val="002653D8"/>
    <w:rsid w:val="00266145"/>
    <w:rsid w:val="00270B8E"/>
    <w:rsid w:val="00270DF7"/>
    <w:rsid w:val="002715B1"/>
    <w:rsid w:val="002741D1"/>
    <w:rsid w:val="00275ECC"/>
    <w:rsid w:val="00281F60"/>
    <w:rsid w:val="00282214"/>
    <w:rsid w:val="0028333C"/>
    <w:rsid w:val="002862CA"/>
    <w:rsid w:val="0028639C"/>
    <w:rsid w:val="00287209"/>
    <w:rsid w:val="00290A68"/>
    <w:rsid w:val="00290A94"/>
    <w:rsid w:val="0029121A"/>
    <w:rsid w:val="002914AF"/>
    <w:rsid w:val="0029192C"/>
    <w:rsid w:val="0029376B"/>
    <w:rsid w:val="00294972"/>
    <w:rsid w:val="002954AE"/>
    <w:rsid w:val="00297305"/>
    <w:rsid w:val="0029758E"/>
    <w:rsid w:val="00297856"/>
    <w:rsid w:val="002A0126"/>
    <w:rsid w:val="002A11F3"/>
    <w:rsid w:val="002A1945"/>
    <w:rsid w:val="002A28F8"/>
    <w:rsid w:val="002A35D2"/>
    <w:rsid w:val="002A52F6"/>
    <w:rsid w:val="002A531F"/>
    <w:rsid w:val="002A69D3"/>
    <w:rsid w:val="002A71F0"/>
    <w:rsid w:val="002B0C8F"/>
    <w:rsid w:val="002B0ED2"/>
    <w:rsid w:val="002B2700"/>
    <w:rsid w:val="002B4AF4"/>
    <w:rsid w:val="002C13E5"/>
    <w:rsid w:val="002C26BD"/>
    <w:rsid w:val="002C4939"/>
    <w:rsid w:val="002C51A6"/>
    <w:rsid w:val="002C6C6D"/>
    <w:rsid w:val="002C7126"/>
    <w:rsid w:val="002D0C68"/>
    <w:rsid w:val="002D2798"/>
    <w:rsid w:val="002D485E"/>
    <w:rsid w:val="002D65DF"/>
    <w:rsid w:val="002D6B36"/>
    <w:rsid w:val="002E37CF"/>
    <w:rsid w:val="002E3D43"/>
    <w:rsid w:val="002E4CED"/>
    <w:rsid w:val="002E6791"/>
    <w:rsid w:val="002F1132"/>
    <w:rsid w:val="002F161C"/>
    <w:rsid w:val="002F2E8F"/>
    <w:rsid w:val="002F35BC"/>
    <w:rsid w:val="002F5BF2"/>
    <w:rsid w:val="002F7E80"/>
    <w:rsid w:val="00301906"/>
    <w:rsid w:val="00302E78"/>
    <w:rsid w:val="003034BB"/>
    <w:rsid w:val="00303A72"/>
    <w:rsid w:val="00304A37"/>
    <w:rsid w:val="00304EE3"/>
    <w:rsid w:val="00305446"/>
    <w:rsid w:val="003063F3"/>
    <w:rsid w:val="00310348"/>
    <w:rsid w:val="00310B6D"/>
    <w:rsid w:val="00311B9E"/>
    <w:rsid w:val="003136BC"/>
    <w:rsid w:val="00315CAF"/>
    <w:rsid w:val="00316570"/>
    <w:rsid w:val="00317195"/>
    <w:rsid w:val="003200B3"/>
    <w:rsid w:val="00323ACD"/>
    <w:rsid w:val="00324762"/>
    <w:rsid w:val="00325741"/>
    <w:rsid w:val="003265FC"/>
    <w:rsid w:val="003311DB"/>
    <w:rsid w:val="003316AA"/>
    <w:rsid w:val="0033184F"/>
    <w:rsid w:val="0033391A"/>
    <w:rsid w:val="0033586E"/>
    <w:rsid w:val="0034218C"/>
    <w:rsid w:val="003451E5"/>
    <w:rsid w:val="003456CD"/>
    <w:rsid w:val="003469CA"/>
    <w:rsid w:val="00346F56"/>
    <w:rsid w:val="00350752"/>
    <w:rsid w:val="00350A83"/>
    <w:rsid w:val="0035165C"/>
    <w:rsid w:val="00351A72"/>
    <w:rsid w:val="003534C4"/>
    <w:rsid w:val="00354AA4"/>
    <w:rsid w:val="00355214"/>
    <w:rsid w:val="00355585"/>
    <w:rsid w:val="00356088"/>
    <w:rsid w:val="0036023E"/>
    <w:rsid w:val="00361EBB"/>
    <w:rsid w:val="00362F25"/>
    <w:rsid w:val="00364D67"/>
    <w:rsid w:val="003653FF"/>
    <w:rsid w:val="00365BAF"/>
    <w:rsid w:val="0037029E"/>
    <w:rsid w:val="00371259"/>
    <w:rsid w:val="0037137D"/>
    <w:rsid w:val="00372A15"/>
    <w:rsid w:val="00377125"/>
    <w:rsid w:val="00377FC8"/>
    <w:rsid w:val="00381D9B"/>
    <w:rsid w:val="003847FF"/>
    <w:rsid w:val="003850A9"/>
    <w:rsid w:val="0038560A"/>
    <w:rsid w:val="00385F9C"/>
    <w:rsid w:val="00394379"/>
    <w:rsid w:val="003944DA"/>
    <w:rsid w:val="0039577F"/>
    <w:rsid w:val="0039586E"/>
    <w:rsid w:val="00397D76"/>
    <w:rsid w:val="003A0A36"/>
    <w:rsid w:val="003A2AEB"/>
    <w:rsid w:val="003A33F6"/>
    <w:rsid w:val="003A64B4"/>
    <w:rsid w:val="003B0B77"/>
    <w:rsid w:val="003B224D"/>
    <w:rsid w:val="003B3C39"/>
    <w:rsid w:val="003B4ECF"/>
    <w:rsid w:val="003B56DE"/>
    <w:rsid w:val="003B6AFF"/>
    <w:rsid w:val="003B6E9E"/>
    <w:rsid w:val="003C228B"/>
    <w:rsid w:val="003D0C66"/>
    <w:rsid w:val="003D0D1B"/>
    <w:rsid w:val="003D2BBC"/>
    <w:rsid w:val="003D617A"/>
    <w:rsid w:val="003D6E41"/>
    <w:rsid w:val="003D7042"/>
    <w:rsid w:val="003D7AA7"/>
    <w:rsid w:val="003D7C66"/>
    <w:rsid w:val="003E01D9"/>
    <w:rsid w:val="003E3E6E"/>
    <w:rsid w:val="003E4DA7"/>
    <w:rsid w:val="003E57C9"/>
    <w:rsid w:val="003E6FF5"/>
    <w:rsid w:val="003F448E"/>
    <w:rsid w:val="003F6FC7"/>
    <w:rsid w:val="00400130"/>
    <w:rsid w:val="00400464"/>
    <w:rsid w:val="00401A4A"/>
    <w:rsid w:val="0040207A"/>
    <w:rsid w:val="0040312F"/>
    <w:rsid w:val="00403BA6"/>
    <w:rsid w:val="00404367"/>
    <w:rsid w:val="0040548F"/>
    <w:rsid w:val="004056C0"/>
    <w:rsid w:val="004066D9"/>
    <w:rsid w:val="00406A7B"/>
    <w:rsid w:val="00406D33"/>
    <w:rsid w:val="004135D3"/>
    <w:rsid w:val="00413B99"/>
    <w:rsid w:val="004146FA"/>
    <w:rsid w:val="0041626D"/>
    <w:rsid w:val="00417AC4"/>
    <w:rsid w:val="00420025"/>
    <w:rsid w:val="00420675"/>
    <w:rsid w:val="00421995"/>
    <w:rsid w:val="00423964"/>
    <w:rsid w:val="004255DE"/>
    <w:rsid w:val="00425B98"/>
    <w:rsid w:val="00425BA1"/>
    <w:rsid w:val="00426E61"/>
    <w:rsid w:val="00427FA1"/>
    <w:rsid w:val="00431798"/>
    <w:rsid w:val="004338B6"/>
    <w:rsid w:val="004347A8"/>
    <w:rsid w:val="00435544"/>
    <w:rsid w:val="00436E7C"/>
    <w:rsid w:val="00442432"/>
    <w:rsid w:val="004432F7"/>
    <w:rsid w:val="00443362"/>
    <w:rsid w:val="00443606"/>
    <w:rsid w:val="0044760B"/>
    <w:rsid w:val="00450221"/>
    <w:rsid w:val="004518B8"/>
    <w:rsid w:val="00451C9D"/>
    <w:rsid w:val="004528CB"/>
    <w:rsid w:val="00455340"/>
    <w:rsid w:val="00455F06"/>
    <w:rsid w:val="00457A13"/>
    <w:rsid w:val="0046042E"/>
    <w:rsid w:val="00463303"/>
    <w:rsid w:val="00466ABB"/>
    <w:rsid w:val="00470C64"/>
    <w:rsid w:val="0047163C"/>
    <w:rsid w:val="00473048"/>
    <w:rsid w:val="0047365F"/>
    <w:rsid w:val="00477AD4"/>
    <w:rsid w:val="00480CA1"/>
    <w:rsid w:val="0048266D"/>
    <w:rsid w:val="00484235"/>
    <w:rsid w:val="004848D5"/>
    <w:rsid w:val="00486CE7"/>
    <w:rsid w:val="004910C7"/>
    <w:rsid w:val="00492805"/>
    <w:rsid w:val="00495B3D"/>
    <w:rsid w:val="0049658C"/>
    <w:rsid w:val="0049758C"/>
    <w:rsid w:val="004A2CA7"/>
    <w:rsid w:val="004A5F72"/>
    <w:rsid w:val="004B44FF"/>
    <w:rsid w:val="004B5FC2"/>
    <w:rsid w:val="004C1013"/>
    <w:rsid w:val="004C40C1"/>
    <w:rsid w:val="004D0410"/>
    <w:rsid w:val="004D3A24"/>
    <w:rsid w:val="004D5142"/>
    <w:rsid w:val="004E03ED"/>
    <w:rsid w:val="004E296B"/>
    <w:rsid w:val="004E57C7"/>
    <w:rsid w:val="004E5CAF"/>
    <w:rsid w:val="004E5D7D"/>
    <w:rsid w:val="004E5DA6"/>
    <w:rsid w:val="004E743C"/>
    <w:rsid w:val="004E7D02"/>
    <w:rsid w:val="004F072B"/>
    <w:rsid w:val="004F0F91"/>
    <w:rsid w:val="004F146E"/>
    <w:rsid w:val="004F18A6"/>
    <w:rsid w:val="004F417E"/>
    <w:rsid w:val="004F570E"/>
    <w:rsid w:val="004F57DD"/>
    <w:rsid w:val="004F5D48"/>
    <w:rsid w:val="004F61B5"/>
    <w:rsid w:val="00506B98"/>
    <w:rsid w:val="00506F0A"/>
    <w:rsid w:val="00507357"/>
    <w:rsid w:val="005116EC"/>
    <w:rsid w:val="00520B9A"/>
    <w:rsid w:val="00520FB0"/>
    <w:rsid w:val="00521733"/>
    <w:rsid w:val="00523180"/>
    <w:rsid w:val="00523585"/>
    <w:rsid w:val="00523717"/>
    <w:rsid w:val="005252D7"/>
    <w:rsid w:val="00526C78"/>
    <w:rsid w:val="0052700F"/>
    <w:rsid w:val="0053397B"/>
    <w:rsid w:val="00545C9F"/>
    <w:rsid w:val="00547D60"/>
    <w:rsid w:val="00550610"/>
    <w:rsid w:val="005507FE"/>
    <w:rsid w:val="00551722"/>
    <w:rsid w:val="00554C2E"/>
    <w:rsid w:val="00555917"/>
    <w:rsid w:val="00555EA3"/>
    <w:rsid w:val="00557047"/>
    <w:rsid w:val="0056056A"/>
    <w:rsid w:val="00560EFF"/>
    <w:rsid w:val="005610EA"/>
    <w:rsid w:val="00561945"/>
    <w:rsid w:val="00565163"/>
    <w:rsid w:val="00565E8C"/>
    <w:rsid w:val="00570204"/>
    <w:rsid w:val="00570390"/>
    <w:rsid w:val="00571C08"/>
    <w:rsid w:val="00571F88"/>
    <w:rsid w:val="00576195"/>
    <w:rsid w:val="005807E9"/>
    <w:rsid w:val="00582AC8"/>
    <w:rsid w:val="005840DA"/>
    <w:rsid w:val="00586D35"/>
    <w:rsid w:val="0058710A"/>
    <w:rsid w:val="00590320"/>
    <w:rsid w:val="00590697"/>
    <w:rsid w:val="0059223B"/>
    <w:rsid w:val="00592A00"/>
    <w:rsid w:val="005932E6"/>
    <w:rsid w:val="00594A0A"/>
    <w:rsid w:val="00594D8E"/>
    <w:rsid w:val="00595A6E"/>
    <w:rsid w:val="005961E7"/>
    <w:rsid w:val="005967BB"/>
    <w:rsid w:val="00596BE8"/>
    <w:rsid w:val="0059732B"/>
    <w:rsid w:val="0059763B"/>
    <w:rsid w:val="005977B4"/>
    <w:rsid w:val="00597A86"/>
    <w:rsid w:val="005A224A"/>
    <w:rsid w:val="005A2A82"/>
    <w:rsid w:val="005A46BA"/>
    <w:rsid w:val="005A58F7"/>
    <w:rsid w:val="005A6516"/>
    <w:rsid w:val="005B29BA"/>
    <w:rsid w:val="005B3223"/>
    <w:rsid w:val="005B37B9"/>
    <w:rsid w:val="005B3D74"/>
    <w:rsid w:val="005B4A01"/>
    <w:rsid w:val="005B6354"/>
    <w:rsid w:val="005C0E2A"/>
    <w:rsid w:val="005C12EF"/>
    <w:rsid w:val="005C3FBD"/>
    <w:rsid w:val="005C4048"/>
    <w:rsid w:val="005C6395"/>
    <w:rsid w:val="005C714E"/>
    <w:rsid w:val="005C75FB"/>
    <w:rsid w:val="005C7735"/>
    <w:rsid w:val="005D14F0"/>
    <w:rsid w:val="005D1AA1"/>
    <w:rsid w:val="005D2516"/>
    <w:rsid w:val="005D451F"/>
    <w:rsid w:val="005D50D7"/>
    <w:rsid w:val="005D537D"/>
    <w:rsid w:val="005D5EBA"/>
    <w:rsid w:val="005D5F9D"/>
    <w:rsid w:val="005E2982"/>
    <w:rsid w:val="005E3D44"/>
    <w:rsid w:val="005E56DD"/>
    <w:rsid w:val="005E5D5D"/>
    <w:rsid w:val="005F2258"/>
    <w:rsid w:val="005F3463"/>
    <w:rsid w:val="005F659A"/>
    <w:rsid w:val="005F75B8"/>
    <w:rsid w:val="005F7D03"/>
    <w:rsid w:val="0060058E"/>
    <w:rsid w:val="006025AC"/>
    <w:rsid w:val="0060284B"/>
    <w:rsid w:val="00602905"/>
    <w:rsid w:val="006049B7"/>
    <w:rsid w:val="006061E9"/>
    <w:rsid w:val="006076FC"/>
    <w:rsid w:val="00607A61"/>
    <w:rsid w:val="0061001A"/>
    <w:rsid w:val="00610CD8"/>
    <w:rsid w:val="006129A3"/>
    <w:rsid w:val="0061386E"/>
    <w:rsid w:val="00613E11"/>
    <w:rsid w:val="006143EA"/>
    <w:rsid w:val="00617CD8"/>
    <w:rsid w:val="00617D51"/>
    <w:rsid w:val="006237E9"/>
    <w:rsid w:val="00625F50"/>
    <w:rsid w:val="00630AC1"/>
    <w:rsid w:val="0063211E"/>
    <w:rsid w:val="00632F0C"/>
    <w:rsid w:val="006347E7"/>
    <w:rsid w:val="00634AD7"/>
    <w:rsid w:val="0063567F"/>
    <w:rsid w:val="0063617C"/>
    <w:rsid w:val="006374BE"/>
    <w:rsid w:val="006418A9"/>
    <w:rsid w:val="00644FD3"/>
    <w:rsid w:val="0064648E"/>
    <w:rsid w:val="00647F23"/>
    <w:rsid w:val="00647F8C"/>
    <w:rsid w:val="006512DB"/>
    <w:rsid w:val="00651395"/>
    <w:rsid w:val="00652099"/>
    <w:rsid w:val="006523C8"/>
    <w:rsid w:val="006533B9"/>
    <w:rsid w:val="00657A87"/>
    <w:rsid w:val="00660AC2"/>
    <w:rsid w:val="00660B96"/>
    <w:rsid w:val="00661F24"/>
    <w:rsid w:val="006633B2"/>
    <w:rsid w:val="00664E09"/>
    <w:rsid w:val="0066640A"/>
    <w:rsid w:val="00671117"/>
    <w:rsid w:val="00672073"/>
    <w:rsid w:val="00675324"/>
    <w:rsid w:val="00675489"/>
    <w:rsid w:val="00675752"/>
    <w:rsid w:val="00675E19"/>
    <w:rsid w:val="006768C0"/>
    <w:rsid w:val="00682070"/>
    <w:rsid w:val="00683048"/>
    <w:rsid w:val="00685373"/>
    <w:rsid w:val="00691228"/>
    <w:rsid w:val="00691FEA"/>
    <w:rsid w:val="00692960"/>
    <w:rsid w:val="0069444B"/>
    <w:rsid w:val="00697DD2"/>
    <w:rsid w:val="006A265E"/>
    <w:rsid w:val="006A6FE4"/>
    <w:rsid w:val="006A776F"/>
    <w:rsid w:val="006B1322"/>
    <w:rsid w:val="006B45D9"/>
    <w:rsid w:val="006B53A1"/>
    <w:rsid w:val="006B54A4"/>
    <w:rsid w:val="006B7C13"/>
    <w:rsid w:val="006C2A7C"/>
    <w:rsid w:val="006C53C7"/>
    <w:rsid w:val="006C60E1"/>
    <w:rsid w:val="006C7366"/>
    <w:rsid w:val="006D00CF"/>
    <w:rsid w:val="006D23F3"/>
    <w:rsid w:val="006D4A5C"/>
    <w:rsid w:val="006D4E9B"/>
    <w:rsid w:val="006D5899"/>
    <w:rsid w:val="006D60AE"/>
    <w:rsid w:val="006E0E21"/>
    <w:rsid w:val="006E0EDE"/>
    <w:rsid w:val="006E1CDA"/>
    <w:rsid w:val="006E2949"/>
    <w:rsid w:val="006E3CC0"/>
    <w:rsid w:val="006E6404"/>
    <w:rsid w:val="006E7415"/>
    <w:rsid w:val="006F0D92"/>
    <w:rsid w:val="006F1C62"/>
    <w:rsid w:val="006F7312"/>
    <w:rsid w:val="006F7EB5"/>
    <w:rsid w:val="0070159C"/>
    <w:rsid w:val="00705825"/>
    <w:rsid w:val="007064F1"/>
    <w:rsid w:val="007065B3"/>
    <w:rsid w:val="007101D1"/>
    <w:rsid w:val="007108B2"/>
    <w:rsid w:val="00711759"/>
    <w:rsid w:val="00711F79"/>
    <w:rsid w:val="007126F0"/>
    <w:rsid w:val="00712DA7"/>
    <w:rsid w:val="0071591E"/>
    <w:rsid w:val="00715F91"/>
    <w:rsid w:val="0071690E"/>
    <w:rsid w:val="007172D9"/>
    <w:rsid w:val="00720106"/>
    <w:rsid w:val="00720481"/>
    <w:rsid w:val="0072218A"/>
    <w:rsid w:val="00722FF0"/>
    <w:rsid w:val="007242E1"/>
    <w:rsid w:val="007259FA"/>
    <w:rsid w:val="00726784"/>
    <w:rsid w:val="00730813"/>
    <w:rsid w:val="007355FC"/>
    <w:rsid w:val="00736F44"/>
    <w:rsid w:val="00737E34"/>
    <w:rsid w:val="00745213"/>
    <w:rsid w:val="0074536E"/>
    <w:rsid w:val="00746EA2"/>
    <w:rsid w:val="00753728"/>
    <w:rsid w:val="0076720A"/>
    <w:rsid w:val="00772104"/>
    <w:rsid w:val="00777B65"/>
    <w:rsid w:val="007819DC"/>
    <w:rsid w:val="00781F5C"/>
    <w:rsid w:val="00786CD4"/>
    <w:rsid w:val="00794BD4"/>
    <w:rsid w:val="00795253"/>
    <w:rsid w:val="00797039"/>
    <w:rsid w:val="007A1397"/>
    <w:rsid w:val="007A46AF"/>
    <w:rsid w:val="007A4F18"/>
    <w:rsid w:val="007A6FF0"/>
    <w:rsid w:val="007B49A1"/>
    <w:rsid w:val="007B4AA0"/>
    <w:rsid w:val="007B5231"/>
    <w:rsid w:val="007B5C41"/>
    <w:rsid w:val="007C2D97"/>
    <w:rsid w:val="007C339A"/>
    <w:rsid w:val="007C5389"/>
    <w:rsid w:val="007C5C1E"/>
    <w:rsid w:val="007C6A65"/>
    <w:rsid w:val="007D0B1A"/>
    <w:rsid w:val="007D1A94"/>
    <w:rsid w:val="007D56F9"/>
    <w:rsid w:val="007D7030"/>
    <w:rsid w:val="007D799F"/>
    <w:rsid w:val="007E014F"/>
    <w:rsid w:val="007E065A"/>
    <w:rsid w:val="007E0B57"/>
    <w:rsid w:val="007E0DAA"/>
    <w:rsid w:val="007E7342"/>
    <w:rsid w:val="007E7A7B"/>
    <w:rsid w:val="007F165D"/>
    <w:rsid w:val="007F23E0"/>
    <w:rsid w:val="007F3380"/>
    <w:rsid w:val="007F33F2"/>
    <w:rsid w:val="007F4058"/>
    <w:rsid w:val="007F405F"/>
    <w:rsid w:val="007F56B1"/>
    <w:rsid w:val="007F698A"/>
    <w:rsid w:val="007F7717"/>
    <w:rsid w:val="00803C74"/>
    <w:rsid w:val="008065A1"/>
    <w:rsid w:val="008072D9"/>
    <w:rsid w:val="00807465"/>
    <w:rsid w:val="00813456"/>
    <w:rsid w:val="00813833"/>
    <w:rsid w:val="00821AF5"/>
    <w:rsid w:val="008240BD"/>
    <w:rsid w:val="00824EDA"/>
    <w:rsid w:val="00825DCE"/>
    <w:rsid w:val="00832001"/>
    <w:rsid w:val="00834E41"/>
    <w:rsid w:val="00835168"/>
    <w:rsid w:val="00835260"/>
    <w:rsid w:val="008366CE"/>
    <w:rsid w:val="00837A7B"/>
    <w:rsid w:val="00837B50"/>
    <w:rsid w:val="00840444"/>
    <w:rsid w:val="008423D5"/>
    <w:rsid w:val="00843378"/>
    <w:rsid w:val="0084383A"/>
    <w:rsid w:val="00844643"/>
    <w:rsid w:val="00844766"/>
    <w:rsid w:val="0084576B"/>
    <w:rsid w:val="00850662"/>
    <w:rsid w:val="00850A9A"/>
    <w:rsid w:val="00851095"/>
    <w:rsid w:val="00852504"/>
    <w:rsid w:val="008530F1"/>
    <w:rsid w:val="00855D71"/>
    <w:rsid w:val="00856BA0"/>
    <w:rsid w:val="0085765E"/>
    <w:rsid w:val="008611E6"/>
    <w:rsid w:val="00861CF1"/>
    <w:rsid w:val="008627EC"/>
    <w:rsid w:val="00862FE7"/>
    <w:rsid w:val="008642C1"/>
    <w:rsid w:val="00867B65"/>
    <w:rsid w:val="00870BC1"/>
    <w:rsid w:val="00874E63"/>
    <w:rsid w:val="00876661"/>
    <w:rsid w:val="00877F92"/>
    <w:rsid w:val="008804C6"/>
    <w:rsid w:val="00881725"/>
    <w:rsid w:val="008859B8"/>
    <w:rsid w:val="00887506"/>
    <w:rsid w:val="0088780D"/>
    <w:rsid w:val="00891038"/>
    <w:rsid w:val="008913C2"/>
    <w:rsid w:val="00892272"/>
    <w:rsid w:val="00892841"/>
    <w:rsid w:val="00895B71"/>
    <w:rsid w:val="00895E86"/>
    <w:rsid w:val="008A01DF"/>
    <w:rsid w:val="008A24CE"/>
    <w:rsid w:val="008A24EE"/>
    <w:rsid w:val="008A3512"/>
    <w:rsid w:val="008B3D28"/>
    <w:rsid w:val="008B4279"/>
    <w:rsid w:val="008B4DE1"/>
    <w:rsid w:val="008B60EA"/>
    <w:rsid w:val="008C2416"/>
    <w:rsid w:val="008C2E1F"/>
    <w:rsid w:val="008C493E"/>
    <w:rsid w:val="008C4FB3"/>
    <w:rsid w:val="008D1DA7"/>
    <w:rsid w:val="008D4019"/>
    <w:rsid w:val="008D55AB"/>
    <w:rsid w:val="008D6B0A"/>
    <w:rsid w:val="008D6CBB"/>
    <w:rsid w:val="008D7076"/>
    <w:rsid w:val="008D770F"/>
    <w:rsid w:val="008E0B8F"/>
    <w:rsid w:val="008E11D4"/>
    <w:rsid w:val="008E1E21"/>
    <w:rsid w:val="008E2C02"/>
    <w:rsid w:val="008E459D"/>
    <w:rsid w:val="008F03B6"/>
    <w:rsid w:val="008F16B4"/>
    <w:rsid w:val="008F4A73"/>
    <w:rsid w:val="008F4ABE"/>
    <w:rsid w:val="008F5F3C"/>
    <w:rsid w:val="008F5FEC"/>
    <w:rsid w:val="008F65BE"/>
    <w:rsid w:val="008F70F0"/>
    <w:rsid w:val="008F7533"/>
    <w:rsid w:val="00903E3B"/>
    <w:rsid w:val="00904430"/>
    <w:rsid w:val="00907292"/>
    <w:rsid w:val="00907883"/>
    <w:rsid w:val="009111EF"/>
    <w:rsid w:val="00912F6E"/>
    <w:rsid w:val="009201F1"/>
    <w:rsid w:val="0092374F"/>
    <w:rsid w:val="009246B2"/>
    <w:rsid w:val="0092780B"/>
    <w:rsid w:val="00927FC8"/>
    <w:rsid w:val="00930A10"/>
    <w:rsid w:val="009344A5"/>
    <w:rsid w:val="009375D8"/>
    <w:rsid w:val="00937976"/>
    <w:rsid w:val="00941A4C"/>
    <w:rsid w:val="00943CB0"/>
    <w:rsid w:val="00946116"/>
    <w:rsid w:val="00950B1D"/>
    <w:rsid w:val="00950FE2"/>
    <w:rsid w:val="009512E8"/>
    <w:rsid w:val="00953279"/>
    <w:rsid w:val="009537B1"/>
    <w:rsid w:val="00954D45"/>
    <w:rsid w:val="0096031B"/>
    <w:rsid w:val="009609C1"/>
    <w:rsid w:val="0096293F"/>
    <w:rsid w:val="009662FC"/>
    <w:rsid w:val="00966300"/>
    <w:rsid w:val="00966BA5"/>
    <w:rsid w:val="0096719F"/>
    <w:rsid w:val="00967CEC"/>
    <w:rsid w:val="009737E8"/>
    <w:rsid w:val="00973F97"/>
    <w:rsid w:val="009745D2"/>
    <w:rsid w:val="009768F8"/>
    <w:rsid w:val="00977216"/>
    <w:rsid w:val="009802C1"/>
    <w:rsid w:val="00983DFE"/>
    <w:rsid w:val="00985D6C"/>
    <w:rsid w:val="00986564"/>
    <w:rsid w:val="00991EB4"/>
    <w:rsid w:val="009976EA"/>
    <w:rsid w:val="00997DC0"/>
    <w:rsid w:val="009A4F38"/>
    <w:rsid w:val="009A59D0"/>
    <w:rsid w:val="009A5EC5"/>
    <w:rsid w:val="009A5FBB"/>
    <w:rsid w:val="009A77FC"/>
    <w:rsid w:val="009A7C01"/>
    <w:rsid w:val="009B0E4A"/>
    <w:rsid w:val="009B142A"/>
    <w:rsid w:val="009B35F0"/>
    <w:rsid w:val="009B4094"/>
    <w:rsid w:val="009B5914"/>
    <w:rsid w:val="009B777F"/>
    <w:rsid w:val="009C0BCF"/>
    <w:rsid w:val="009C3E5C"/>
    <w:rsid w:val="009C490C"/>
    <w:rsid w:val="009C4FD6"/>
    <w:rsid w:val="009C508D"/>
    <w:rsid w:val="009C51AE"/>
    <w:rsid w:val="009C745C"/>
    <w:rsid w:val="009D2CA6"/>
    <w:rsid w:val="009D3035"/>
    <w:rsid w:val="009D7801"/>
    <w:rsid w:val="009E0854"/>
    <w:rsid w:val="009E3942"/>
    <w:rsid w:val="009E4BF4"/>
    <w:rsid w:val="009E7D2C"/>
    <w:rsid w:val="009F05C1"/>
    <w:rsid w:val="009F0950"/>
    <w:rsid w:val="009F3EBD"/>
    <w:rsid w:val="00A03558"/>
    <w:rsid w:val="00A06A32"/>
    <w:rsid w:val="00A072E2"/>
    <w:rsid w:val="00A10A51"/>
    <w:rsid w:val="00A17A1B"/>
    <w:rsid w:val="00A21639"/>
    <w:rsid w:val="00A224FD"/>
    <w:rsid w:val="00A22B31"/>
    <w:rsid w:val="00A23F31"/>
    <w:rsid w:val="00A258F8"/>
    <w:rsid w:val="00A262A1"/>
    <w:rsid w:val="00A26654"/>
    <w:rsid w:val="00A30785"/>
    <w:rsid w:val="00A35C3C"/>
    <w:rsid w:val="00A36A23"/>
    <w:rsid w:val="00A37ED8"/>
    <w:rsid w:val="00A4063E"/>
    <w:rsid w:val="00A4207E"/>
    <w:rsid w:val="00A440C0"/>
    <w:rsid w:val="00A44708"/>
    <w:rsid w:val="00A57CA1"/>
    <w:rsid w:val="00A604F4"/>
    <w:rsid w:val="00A60A4C"/>
    <w:rsid w:val="00A6242C"/>
    <w:rsid w:val="00A646C4"/>
    <w:rsid w:val="00A64A35"/>
    <w:rsid w:val="00A670F8"/>
    <w:rsid w:val="00A713AA"/>
    <w:rsid w:val="00A724AA"/>
    <w:rsid w:val="00A7634E"/>
    <w:rsid w:val="00A8505B"/>
    <w:rsid w:val="00A85701"/>
    <w:rsid w:val="00A90EF6"/>
    <w:rsid w:val="00A9420A"/>
    <w:rsid w:val="00A952F8"/>
    <w:rsid w:val="00A970A2"/>
    <w:rsid w:val="00A97904"/>
    <w:rsid w:val="00AA081B"/>
    <w:rsid w:val="00AA1425"/>
    <w:rsid w:val="00AA1882"/>
    <w:rsid w:val="00AA253D"/>
    <w:rsid w:val="00AA26EE"/>
    <w:rsid w:val="00AA5CD0"/>
    <w:rsid w:val="00AA700E"/>
    <w:rsid w:val="00AA76BD"/>
    <w:rsid w:val="00AB0D79"/>
    <w:rsid w:val="00AB1489"/>
    <w:rsid w:val="00AB1819"/>
    <w:rsid w:val="00AB1A74"/>
    <w:rsid w:val="00AB2402"/>
    <w:rsid w:val="00AB3406"/>
    <w:rsid w:val="00AB5283"/>
    <w:rsid w:val="00AB67C5"/>
    <w:rsid w:val="00AC2291"/>
    <w:rsid w:val="00AC39B0"/>
    <w:rsid w:val="00AC5783"/>
    <w:rsid w:val="00AC6232"/>
    <w:rsid w:val="00AC7EB1"/>
    <w:rsid w:val="00AD0A34"/>
    <w:rsid w:val="00AD2CF9"/>
    <w:rsid w:val="00AE2287"/>
    <w:rsid w:val="00AE29E8"/>
    <w:rsid w:val="00AE2F41"/>
    <w:rsid w:val="00AE510C"/>
    <w:rsid w:val="00AE5269"/>
    <w:rsid w:val="00AF0BED"/>
    <w:rsid w:val="00AF1FDB"/>
    <w:rsid w:val="00AF3AE3"/>
    <w:rsid w:val="00AF48B9"/>
    <w:rsid w:val="00AF5B02"/>
    <w:rsid w:val="00AF65CE"/>
    <w:rsid w:val="00AF67CF"/>
    <w:rsid w:val="00B00BAA"/>
    <w:rsid w:val="00B0407D"/>
    <w:rsid w:val="00B047F3"/>
    <w:rsid w:val="00B04DEC"/>
    <w:rsid w:val="00B06A30"/>
    <w:rsid w:val="00B07BB2"/>
    <w:rsid w:val="00B108D7"/>
    <w:rsid w:val="00B10F70"/>
    <w:rsid w:val="00B1364A"/>
    <w:rsid w:val="00B1409B"/>
    <w:rsid w:val="00B178B3"/>
    <w:rsid w:val="00B17D26"/>
    <w:rsid w:val="00B17D3A"/>
    <w:rsid w:val="00B17EB5"/>
    <w:rsid w:val="00B20BC2"/>
    <w:rsid w:val="00B2163E"/>
    <w:rsid w:val="00B22196"/>
    <w:rsid w:val="00B27309"/>
    <w:rsid w:val="00B32483"/>
    <w:rsid w:val="00B3643E"/>
    <w:rsid w:val="00B36583"/>
    <w:rsid w:val="00B37318"/>
    <w:rsid w:val="00B37504"/>
    <w:rsid w:val="00B40453"/>
    <w:rsid w:val="00B408AE"/>
    <w:rsid w:val="00B4207B"/>
    <w:rsid w:val="00B423DD"/>
    <w:rsid w:val="00B42B8D"/>
    <w:rsid w:val="00B47301"/>
    <w:rsid w:val="00B47529"/>
    <w:rsid w:val="00B50CBC"/>
    <w:rsid w:val="00B519A4"/>
    <w:rsid w:val="00B53201"/>
    <w:rsid w:val="00B53864"/>
    <w:rsid w:val="00B5746F"/>
    <w:rsid w:val="00B60A90"/>
    <w:rsid w:val="00B63164"/>
    <w:rsid w:val="00B639DC"/>
    <w:rsid w:val="00B66452"/>
    <w:rsid w:val="00B66AA6"/>
    <w:rsid w:val="00B66BBD"/>
    <w:rsid w:val="00B67718"/>
    <w:rsid w:val="00B707B5"/>
    <w:rsid w:val="00B73964"/>
    <w:rsid w:val="00B76DBF"/>
    <w:rsid w:val="00B80EDC"/>
    <w:rsid w:val="00B826DA"/>
    <w:rsid w:val="00B82C99"/>
    <w:rsid w:val="00B8431B"/>
    <w:rsid w:val="00B84FA9"/>
    <w:rsid w:val="00B8557E"/>
    <w:rsid w:val="00B8598F"/>
    <w:rsid w:val="00B863E0"/>
    <w:rsid w:val="00B9185E"/>
    <w:rsid w:val="00B921FC"/>
    <w:rsid w:val="00B92B27"/>
    <w:rsid w:val="00B930B4"/>
    <w:rsid w:val="00B937C5"/>
    <w:rsid w:val="00B97D27"/>
    <w:rsid w:val="00BA0283"/>
    <w:rsid w:val="00BA0E44"/>
    <w:rsid w:val="00BA2CB8"/>
    <w:rsid w:val="00BA3880"/>
    <w:rsid w:val="00BA740B"/>
    <w:rsid w:val="00BA7BC1"/>
    <w:rsid w:val="00BB155F"/>
    <w:rsid w:val="00BB1CF5"/>
    <w:rsid w:val="00BB2688"/>
    <w:rsid w:val="00BB28FD"/>
    <w:rsid w:val="00BB387D"/>
    <w:rsid w:val="00BB529B"/>
    <w:rsid w:val="00BC1584"/>
    <w:rsid w:val="00BC57A3"/>
    <w:rsid w:val="00BC6B92"/>
    <w:rsid w:val="00BC6C34"/>
    <w:rsid w:val="00BD0176"/>
    <w:rsid w:val="00BD0324"/>
    <w:rsid w:val="00BD24C7"/>
    <w:rsid w:val="00BD24F7"/>
    <w:rsid w:val="00BD4720"/>
    <w:rsid w:val="00BD5874"/>
    <w:rsid w:val="00BD6557"/>
    <w:rsid w:val="00BD6B2B"/>
    <w:rsid w:val="00BE0841"/>
    <w:rsid w:val="00BE0BC5"/>
    <w:rsid w:val="00BE15DE"/>
    <w:rsid w:val="00BE3519"/>
    <w:rsid w:val="00BE37A6"/>
    <w:rsid w:val="00BE5A56"/>
    <w:rsid w:val="00BF2841"/>
    <w:rsid w:val="00BF377A"/>
    <w:rsid w:val="00C018C9"/>
    <w:rsid w:val="00C01962"/>
    <w:rsid w:val="00C022D8"/>
    <w:rsid w:val="00C0405D"/>
    <w:rsid w:val="00C05A6C"/>
    <w:rsid w:val="00C07937"/>
    <w:rsid w:val="00C07B39"/>
    <w:rsid w:val="00C1301D"/>
    <w:rsid w:val="00C13E85"/>
    <w:rsid w:val="00C156C2"/>
    <w:rsid w:val="00C20221"/>
    <w:rsid w:val="00C2032F"/>
    <w:rsid w:val="00C21D36"/>
    <w:rsid w:val="00C278A1"/>
    <w:rsid w:val="00C31E41"/>
    <w:rsid w:val="00C34D1C"/>
    <w:rsid w:val="00C353F4"/>
    <w:rsid w:val="00C37EBB"/>
    <w:rsid w:val="00C40781"/>
    <w:rsid w:val="00C4083E"/>
    <w:rsid w:val="00C42244"/>
    <w:rsid w:val="00C432C8"/>
    <w:rsid w:val="00C451AA"/>
    <w:rsid w:val="00C461D8"/>
    <w:rsid w:val="00C46737"/>
    <w:rsid w:val="00C4780B"/>
    <w:rsid w:val="00C52599"/>
    <w:rsid w:val="00C549E0"/>
    <w:rsid w:val="00C54F23"/>
    <w:rsid w:val="00C551EF"/>
    <w:rsid w:val="00C57E11"/>
    <w:rsid w:val="00C606E4"/>
    <w:rsid w:val="00C61867"/>
    <w:rsid w:val="00C62140"/>
    <w:rsid w:val="00C62F56"/>
    <w:rsid w:val="00C655F0"/>
    <w:rsid w:val="00C67986"/>
    <w:rsid w:val="00C73D40"/>
    <w:rsid w:val="00C80DCB"/>
    <w:rsid w:val="00C83159"/>
    <w:rsid w:val="00C84983"/>
    <w:rsid w:val="00C85A29"/>
    <w:rsid w:val="00C85C32"/>
    <w:rsid w:val="00C87272"/>
    <w:rsid w:val="00C93DBF"/>
    <w:rsid w:val="00CA0953"/>
    <w:rsid w:val="00CA3591"/>
    <w:rsid w:val="00CA3EFB"/>
    <w:rsid w:val="00CA4D48"/>
    <w:rsid w:val="00CA5E76"/>
    <w:rsid w:val="00CA71E3"/>
    <w:rsid w:val="00CB484A"/>
    <w:rsid w:val="00CB52F2"/>
    <w:rsid w:val="00CB73A5"/>
    <w:rsid w:val="00CB774D"/>
    <w:rsid w:val="00CC02DA"/>
    <w:rsid w:val="00CC1E63"/>
    <w:rsid w:val="00CC28DC"/>
    <w:rsid w:val="00CC3E9D"/>
    <w:rsid w:val="00CC4566"/>
    <w:rsid w:val="00CC502B"/>
    <w:rsid w:val="00CC5D71"/>
    <w:rsid w:val="00CC660B"/>
    <w:rsid w:val="00CD02FD"/>
    <w:rsid w:val="00CD52C6"/>
    <w:rsid w:val="00CD575D"/>
    <w:rsid w:val="00CD7D97"/>
    <w:rsid w:val="00CE4BF6"/>
    <w:rsid w:val="00CE5852"/>
    <w:rsid w:val="00CE6728"/>
    <w:rsid w:val="00CE7C51"/>
    <w:rsid w:val="00CF0573"/>
    <w:rsid w:val="00CF0AA5"/>
    <w:rsid w:val="00CF6569"/>
    <w:rsid w:val="00CF6C59"/>
    <w:rsid w:val="00CF7725"/>
    <w:rsid w:val="00CF7963"/>
    <w:rsid w:val="00D000AB"/>
    <w:rsid w:val="00D02C99"/>
    <w:rsid w:val="00D0395F"/>
    <w:rsid w:val="00D058C5"/>
    <w:rsid w:val="00D05B0C"/>
    <w:rsid w:val="00D11AEB"/>
    <w:rsid w:val="00D11C81"/>
    <w:rsid w:val="00D13501"/>
    <w:rsid w:val="00D13A16"/>
    <w:rsid w:val="00D13DC4"/>
    <w:rsid w:val="00D14A71"/>
    <w:rsid w:val="00D15FD8"/>
    <w:rsid w:val="00D172E1"/>
    <w:rsid w:val="00D179DA"/>
    <w:rsid w:val="00D21C23"/>
    <w:rsid w:val="00D2489A"/>
    <w:rsid w:val="00D24B34"/>
    <w:rsid w:val="00D251FA"/>
    <w:rsid w:val="00D253A5"/>
    <w:rsid w:val="00D26044"/>
    <w:rsid w:val="00D317AF"/>
    <w:rsid w:val="00D336B1"/>
    <w:rsid w:val="00D34F70"/>
    <w:rsid w:val="00D37EC5"/>
    <w:rsid w:val="00D44497"/>
    <w:rsid w:val="00D446D6"/>
    <w:rsid w:val="00D44D8C"/>
    <w:rsid w:val="00D4503E"/>
    <w:rsid w:val="00D4772E"/>
    <w:rsid w:val="00D50317"/>
    <w:rsid w:val="00D505CE"/>
    <w:rsid w:val="00D51599"/>
    <w:rsid w:val="00D541E4"/>
    <w:rsid w:val="00D556CC"/>
    <w:rsid w:val="00D55A9E"/>
    <w:rsid w:val="00D605CC"/>
    <w:rsid w:val="00D61274"/>
    <w:rsid w:val="00D64B64"/>
    <w:rsid w:val="00D657E6"/>
    <w:rsid w:val="00D66214"/>
    <w:rsid w:val="00D66940"/>
    <w:rsid w:val="00D715E8"/>
    <w:rsid w:val="00D73CEF"/>
    <w:rsid w:val="00D76195"/>
    <w:rsid w:val="00D7763C"/>
    <w:rsid w:val="00D804CE"/>
    <w:rsid w:val="00D80513"/>
    <w:rsid w:val="00D82864"/>
    <w:rsid w:val="00D83593"/>
    <w:rsid w:val="00D83CDF"/>
    <w:rsid w:val="00D850C6"/>
    <w:rsid w:val="00D87130"/>
    <w:rsid w:val="00D879B7"/>
    <w:rsid w:val="00D92DA9"/>
    <w:rsid w:val="00DA381F"/>
    <w:rsid w:val="00DA50FE"/>
    <w:rsid w:val="00DA5D80"/>
    <w:rsid w:val="00DA6B87"/>
    <w:rsid w:val="00DA6CC1"/>
    <w:rsid w:val="00DA7E9A"/>
    <w:rsid w:val="00DB2453"/>
    <w:rsid w:val="00DB4368"/>
    <w:rsid w:val="00DB53EE"/>
    <w:rsid w:val="00DB58FC"/>
    <w:rsid w:val="00DB6206"/>
    <w:rsid w:val="00DB6C6B"/>
    <w:rsid w:val="00DB7B9F"/>
    <w:rsid w:val="00DC0D5F"/>
    <w:rsid w:val="00DC1AA3"/>
    <w:rsid w:val="00DC1B74"/>
    <w:rsid w:val="00DC20E5"/>
    <w:rsid w:val="00DC48A4"/>
    <w:rsid w:val="00DC4998"/>
    <w:rsid w:val="00DC51ED"/>
    <w:rsid w:val="00DC7544"/>
    <w:rsid w:val="00DC7998"/>
    <w:rsid w:val="00DD06AE"/>
    <w:rsid w:val="00DD1DCB"/>
    <w:rsid w:val="00DD3515"/>
    <w:rsid w:val="00DD3906"/>
    <w:rsid w:val="00DD54D5"/>
    <w:rsid w:val="00DD550E"/>
    <w:rsid w:val="00DD7C4C"/>
    <w:rsid w:val="00DE0265"/>
    <w:rsid w:val="00DE09CB"/>
    <w:rsid w:val="00DE5350"/>
    <w:rsid w:val="00DE59CE"/>
    <w:rsid w:val="00DE6822"/>
    <w:rsid w:val="00DE76D2"/>
    <w:rsid w:val="00DF008D"/>
    <w:rsid w:val="00DF016F"/>
    <w:rsid w:val="00DF4AC6"/>
    <w:rsid w:val="00DF7119"/>
    <w:rsid w:val="00DF74FA"/>
    <w:rsid w:val="00DF79E2"/>
    <w:rsid w:val="00E03923"/>
    <w:rsid w:val="00E05D51"/>
    <w:rsid w:val="00E074FE"/>
    <w:rsid w:val="00E1051D"/>
    <w:rsid w:val="00E10D59"/>
    <w:rsid w:val="00E122A1"/>
    <w:rsid w:val="00E1469F"/>
    <w:rsid w:val="00E148A1"/>
    <w:rsid w:val="00E160F3"/>
    <w:rsid w:val="00E163A3"/>
    <w:rsid w:val="00E16A2E"/>
    <w:rsid w:val="00E16E55"/>
    <w:rsid w:val="00E17332"/>
    <w:rsid w:val="00E17CEF"/>
    <w:rsid w:val="00E206AB"/>
    <w:rsid w:val="00E23D29"/>
    <w:rsid w:val="00E25A1D"/>
    <w:rsid w:val="00E3219D"/>
    <w:rsid w:val="00E33542"/>
    <w:rsid w:val="00E352FA"/>
    <w:rsid w:val="00E35E92"/>
    <w:rsid w:val="00E403F4"/>
    <w:rsid w:val="00E44A3B"/>
    <w:rsid w:val="00E47E50"/>
    <w:rsid w:val="00E50A97"/>
    <w:rsid w:val="00E53159"/>
    <w:rsid w:val="00E5423C"/>
    <w:rsid w:val="00E54380"/>
    <w:rsid w:val="00E54F90"/>
    <w:rsid w:val="00E55D4F"/>
    <w:rsid w:val="00E61975"/>
    <w:rsid w:val="00E61A87"/>
    <w:rsid w:val="00E61CEE"/>
    <w:rsid w:val="00E6341C"/>
    <w:rsid w:val="00E63A0D"/>
    <w:rsid w:val="00E65E56"/>
    <w:rsid w:val="00E66B6B"/>
    <w:rsid w:val="00E67456"/>
    <w:rsid w:val="00E74232"/>
    <w:rsid w:val="00E75959"/>
    <w:rsid w:val="00E75DE5"/>
    <w:rsid w:val="00E76B49"/>
    <w:rsid w:val="00E80373"/>
    <w:rsid w:val="00E8782C"/>
    <w:rsid w:val="00E87BD0"/>
    <w:rsid w:val="00E90915"/>
    <w:rsid w:val="00E90B8B"/>
    <w:rsid w:val="00E9221C"/>
    <w:rsid w:val="00E9295C"/>
    <w:rsid w:val="00E9589A"/>
    <w:rsid w:val="00E95D1F"/>
    <w:rsid w:val="00E97039"/>
    <w:rsid w:val="00E97FAE"/>
    <w:rsid w:val="00EA4DAB"/>
    <w:rsid w:val="00EA5D95"/>
    <w:rsid w:val="00EA7589"/>
    <w:rsid w:val="00EB1022"/>
    <w:rsid w:val="00EB630A"/>
    <w:rsid w:val="00EC0708"/>
    <w:rsid w:val="00EC09BC"/>
    <w:rsid w:val="00EC25EA"/>
    <w:rsid w:val="00EC272E"/>
    <w:rsid w:val="00EC34C0"/>
    <w:rsid w:val="00EC6A8A"/>
    <w:rsid w:val="00EC771E"/>
    <w:rsid w:val="00ED2F5C"/>
    <w:rsid w:val="00ED4354"/>
    <w:rsid w:val="00ED49F5"/>
    <w:rsid w:val="00ED57E5"/>
    <w:rsid w:val="00EE0A23"/>
    <w:rsid w:val="00EE0D15"/>
    <w:rsid w:val="00EE13BB"/>
    <w:rsid w:val="00EE18BF"/>
    <w:rsid w:val="00EE256E"/>
    <w:rsid w:val="00EE25B0"/>
    <w:rsid w:val="00EE38FE"/>
    <w:rsid w:val="00EE4A21"/>
    <w:rsid w:val="00EE78E0"/>
    <w:rsid w:val="00EF1DB3"/>
    <w:rsid w:val="00EF4101"/>
    <w:rsid w:val="00EF47DE"/>
    <w:rsid w:val="00EF542B"/>
    <w:rsid w:val="00EF5F2E"/>
    <w:rsid w:val="00F0272E"/>
    <w:rsid w:val="00F03FEF"/>
    <w:rsid w:val="00F04388"/>
    <w:rsid w:val="00F077FB"/>
    <w:rsid w:val="00F12636"/>
    <w:rsid w:val="00F1305C"/>
    <w:rsid w:val="00F135DD"/>
    <w:rsid w:val="00F20D95"/>
    <w:rsid w:val="00F211EF"/>
    <w:rsid w:val="00F22EBE"/>
    <w:rsid w:val="00F24C65"/>
    <w:rsid w:val="00F2526E"/>
    <w:rsid w:val="00F27D9F"/>
    <w:rsid w:val="00F301E0"/>
    <w:rsid w:val="00F31FF9"/>
    <w:rsid w:val="00F343C2"/>
    <w:rsid w:val="00F34E19"/>
    <w:rsid w:val="00F35D9A"/>
    <w:rsid w:val="00F417C0"/>
    <w:rsid w:val="00F42A5A"/>
    <w:rsid w:val="00F46412"/>
    <w:rsid w:val="00F46864"/>
    <w:rsid w:val="00F52494"/>
    <w:rsid w:val="00F52EFC"/>
    <w:rsid w:val="00F55CC3"/>
    <w:rsid w:val="00F64492"/>
    <w:rsid w:val="00F64C15"/>
    <w:rsid w:val="00F66498"/>
    <w:rsid w:val="00F66808"/>
    <w:rsid w:val="00F679E2"/>
    <w:rsid w:val="00F71123"/>
    <w:rsid w:val="00F7213F"/>
    <w:rsid w:val="00F726D1"/>
    <w:rsid w:val="00F74656"/>
    <w:rsid w:val="00F765EB"/>
    <w:rsid w:val="00F76909"/>
    <w:rsid w:val="00F77621"/>
    <w:rsid w:val="00F85440"/>
    <w:rsid w:val="00F86C92"/>
    <w:rsid w:val="00F90531"/>
    <w:rsid w:val="00F91474"/>
    <w:rsid w:val="00F9407D"/>
    <w:rsid w:val="00F9486D"/>
    <w:rsid w:val="00F96001"/>
    <w:rsid w:val="00F96A5B"/>
    <w:rsid w:val="00FA14CC"/>
    <w:rsid w:val="00FA5436"/>
    <w:rsid w:val="00FA6219"/>
    <w:rsid w:val="00FA6954"/>
    <w:rsid w:val="00FB017D"/>
    <w:rsid w:val="00FB2183"/>
    <w:rsid w:val="00FB3FEA"/>
    <w:rsid w:val="00FB5568"/>
    <w:rsid w:val="00FB5BF8"/>
    <w:rsid w:val="00FB60E1"/>
    <w:rsid w:val="00FB6982"/>
    <w:rsid w:val="00FC1035"/>
    <w:rsid w:val="00FC4B29"/>
    <w:rsid w:val="00FC5CF2"/>
    <w:rsid w:val="00FD01A4"/>
    <w:rsid w:val="00FD0E89"/>
    <w:rsid w:val="00FD275E"/>
    <w:rsid w:val="00FD34C8"/>
    <w:rsid w:val="00FD3CAE"/>
    <w:rsid w:val="00FD4026"/>
    <w:rsid w:val="00FE03DC"/>
    <w:rsid w:val="00FE12A1"/>
    <w:rsid w:val="00FE210C"/>
    <w:rsid w:val="00FE4B2F"/>
    <w:rsid w:val="00FE592B"/>
    <w:rsid w:val="00FF08A3"/>
    <w:rsid w:val="00FF0DBC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CE866"/>
  <w15:chartTrackingRefBased/>
  <w15:docId w15:val="{81238927-ACCA-490D-8F2C-AF037780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25B98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basedOn w:val="a3"/>
    <w:next w:val="21"/>
    <w:qFormat/>
    <w:rsid w:val="00715F91"/>
    <w:pPr>
      <w:keepNext/>
      <w:spacing w:before="800" w:after="400"/>
      <w:ind w:left="0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3"/>
    <w:next w:val="31"/>
    <w:qFormat/>
    <w:rsid w:val="00425B98"/>
    <w:pPr>
      <w:keepNext/>
      <w:keepLines/>
      <w:numPr>
        <w:ilvl w:val="1"/>
        <w:numId w:val="15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3"/>
    <w:next w:val="a3"/>
    <w:link w:val="32"/>
    <w:qFormat/>
    <w:rsid w:val="00425B98"/>
    <w:pPr>
      <w:keepNext/>
      <w:keepLines/>
      <w:numPr>
        <w:ilvl w:val="2"/>
        <w:numId w:val="15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3"/>
    <w:next w:val="a3"/>
    <w:qFormat/>
    <w:rsid w:val="00425B98"/>
    <w:pPr>
      <w:keepNext/>
      <w:keepLines/>
      <w:numPr>
        <w:ilvl w:val="4"/>
        <w:numId w:val="15"/>
      </w:numPr>
      <w:outlineLvl w:val="3"/>
    </w:pPr>
    <w:rPr>
      <w:rFonts w:eastAsia="黑体" w:cs="Times New Roman"/>
      <w:bCs/>
    </w:rPr>
  </w:style>
  <w:style w:type="paragraph" w:styleId="51">
    <w:name w:val="heading 5"/>
    <w:basedOn w:val="a3"/>
    <w:next w:val="a3"/>
    <w:qFormat/>
    <w:rsid w:val="00425B9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rsid w:val="00425B98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autoRedefine/>
    <w:qFormat/>
    <w:rsid w:val="00425B98"/>
    <w:pPr>
      <w:keepLines/>
      <w:outlineLvl w:val="6"/>
    </w:pPr>
    <w:rPr>
      <w:bCs w:val="0"/>
    </w:rPr>
  </w:style>
  <w:style w:type="paragraph" w:styleId="8">
    <w:name w:val="heading 8"/>
    <w:basedOn w:val="21"/>
    <w:next w:val="9"/>
    <w:autoRedefine/>
    <w:qFormat/>
    <w:rsid w:val="00425B98"/>
    <w:pPr>
      <w:outlineLvl w:val="7"/>
    </w:pPr>
    <w:rPr>
      <w:rFonts w:cs="Times New Roman"/>
    </w:rPr>
  </w:style>
  <w:style w:type="paragraph" w:styleId="9">
    <w:name w:val="heading 9"/>
    <w:basedOn w:val="31"/>
    <w:next w:val="a3"/>
    <w:autoRedefine/>
    <w:qFormat/>
    <w:rsid w:val="00425B98"/>
    <w:pPr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rsid w:val="00425B98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a8">
    <w:name w:val="footer"/>
    <w:basedOn w:val="HeadingLeft"/>
    <w:semiHidden/>
    <w:rsid w:val="00425B98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ParaCharCharCharChar">
    <w:name w:val="默认段落字体 Para Char Char Char Char"/>
    <w:basedOn w:val="a3"/>
    <w:semiHidden/>
    <w:rsid w:val="003316AA"/>
    <w:pPr>
      <w:adjustRightInd/>
      <w:spacing w:line="240" w:lineRule="auto"/>
      <w:jc w:val="both"/>
    </w:pPr>
    <w:rPr>
      <w:rFonts w:ascii="Arial" w:hAnsi="Arial"/>
      <w:sz w:val="22"/>
      <w:szCs w:val="22"/>
      <w:lang w:eastAsia="en-US"/>
    </w:rPr>
  </w:style>
  <w:style w:type="paragraph" w:customStyle="1" w:styleId="a9">
    <w:name w:val="封面文档标题"/>
    <w:basedOn w:val="a3"/>
    <w:rsid w:val="003316AA"/>
    <w:pPr>
      <w:jc w:val="center"/>
    </w:pPr>
    <w:rPr>
      <w:rFonts w:ascii="Arial" w:hAnsi="Arial"/>
      <w:b/>
      <w:bCs/>
      <w:sz w:val="56"/>
      <w:szCs w:val="56"/>
    </w:rPr>
  </w:style>
  <w:style w:type="paragraph" w:customStyle="1" w:styleId="aa">
    <w:name w:val="封面表格文本"/>
    <w:basedOn w:val="a3"/>
    <w:rsid w:val="003316AA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ab">
    <w:name w:val="缺省文本"/>
    <w:basedOn w:val="a3"/>
    <w:rsid w:val="003316AA"/>
    <w:pPr>
      <w:spacing w:line="240" w:lineRule="auto"/>
    </w:pPr>
    <w:rPr>
      <w:sz w:val="24"/>
      <w:szCs w:val="24"/>
    </w:rPr>
  </w:style>
  <w:style w:type="paragraph" w:customStyle="1" w:styleId="ac">
    <w:name w:val="封面华为技术"/>
    <w:basedOn w:val="a3"/>
    <w:autoRedefine/>
    <w:rsid w:val="00D804CE"/>
    <w:pPr>
      <w:keepNext/>
      <w:ind w:left="0" w:firstLineChars="350" w:firstLine="2951"/>
    </w:pPr>
    <w:rPr>
      <w:rFonts w:ascii="Arial" w:eastAsia="黑体" w:hAnsi="Arial"/>
      <w:b/>
      <w:sz w:val="84"/>
      <w:szCs w:val="84"/>
    </w:rPr>
  </w:style>
  <w:style w:type="paragraph" w:customStyle="1" w:styleId="CharCharCharCharChar1CharCharCharCharCharCharCharCharCharCharCharCharCharCharCharCharChar">
    <w:name w:val="Char Char Char Char Char1 Char Char Char Char Char Char Char Char Char Char Char Char Char Char Char Char Char"/>
    <w:basedOn w:val="a3"/>
    <w:semiHidden/>
    <w:rsid w:val="003316AA"/>
    <w:pPr>
      <w:adjustRightInd/>
      <w:spacing w:line="240" w:lineRule="auto"/>
      <w:jc w:val="both"/>
    </w:pPr>
    <w:rPr>
      <w:rFonts w:ascii="Arial" w:hAnsi="Arial"/>
      <w:szCs w:val="20"/>
    </w:rPr>
  </w:style>
  <w:style w:type="paragraph" w:customStyle="1" w:styleId="ad">
    <w:name w:val="表格文本"/>
    <w:rsid w:val="003316AA"/>
    <w:pPr>
      <w:tabs>
        <w:tab w:val="decimal" w:pos="0"/>
      </w:tabs>
    </w:pPr>
    <w:rPr>
      <w:rFonts w:ascii="Arial" w:hAnsi="Arial" w:cs="Arial"/>
      <w:noProof/>
      <w:sz w:val="21"/>
      <w:szCs w:val="21"/>
    </w:rPr>
  </w:style>
  <w:style w:type="paragraph" w:styleId="ae">
    <w:name w:val="Document Map"/>
    <w:basedOn w:val="a3"/>
    <w:semiHidden/>
    <w:rsid w:val="00425B98"/>
    <w:pPr>
      <w:shd w:val="clear" w:color="auto" w:fill="000080"/>
    </w:pPr>
  </w:style>
  <w:style w:type="paragraph" w:customStyle="1" w:styleId="a2">
    <w:name w:val="表头文本"/>
    <w:rsid w:val="003316AA"/>
    <w:pPr>
      <w:numPr>
        <w:ilvl w:val="7"/>
        <w:numId w:val="1"/>
      </w:numPr>
      <w:jc w:val="center"/>
    </w:pPr>
    <w:rPr>
      <w:rFonts w:ascii="Arial" w:hAnsi="Arial" w:cs="Arial"/>
      <w:b/>
      <w:bCs/>
      <w:sz w:val="21"/>
      <w:szCs w:val="21"/>
    </w:rPr>
  </w:style>
  <w:style w:type="paragraph" w:customStyle="1" w:styleId="af">
    <w:name w:val="修订记录"/>
    <w:basedOn w:val="a3"/>
    <w:rsid w:val="003316AA"/>
    <w:pPr>
      <w:pageBreakBefore/>
      <w:spacing w:before="300" w:after="150"/>
      <w:ind w:firstLineChars="200" w:firstLine="420"/>
      <w:jc w:val="center"/>
    </w:pPr>
    <w:rPr>
      <w:rFonts w:ascii="黑体" w:eastAsia="黑体" w:cs="黑体"/>
      <w:sz w:val="30"/>
      <w:szCs w:val="30"/>
    </w:rPr>
  </w:style>
  <w:style w:type="character" w:styleId="af0">
    <w:name w:val="Hyperlink"/>
    <w:uiPriority w:val="99"/>
    <w:rsid w:val="00425B98"/>
    <w:rPr>
      <w:color w:val="0000FF"/>
      <w:u w:val="none"/>
    </w:rPr>
  </w:style>
  <w:style w:type="paragraph" w:styleId="HTML">
    <w:name w:val="HTML Preformatted"/>
    <w:basedOn w:val="a3"/>
    <w:semiHidden/>
    <w:rsid w:val="00425B98"/>
    <w:rPr>
      <w:rFonts w:ascii="Courier New" w:hAnsi="Courier New" w:cs="Courier New"/>
      <w:sz w:val="20"/>
      <w:szCs w:val="20"/>
    </w:rPr>
  </w:style>
  <w:style w:type="paragraph" w:styleId="af1">
    <w:name w:val="Body Text"/>
    <w:aliases w:val="body text,bt,contents,?y????×?,?y????,?y?????,Body Text(ch),????,body text1,body text2,bt1,body text3,bt2,body text4,bt3,body text5,bt4,body text6,bt5,body text7,bt6,body text8,bt7,body text11,body text21,bt11,body text31,bt21,body text41,bt31"/>
    <w:basedOn w:val="a3"/>
    <w:semiHidden/>
    <w:rsid w:val="00425B98"/>
    <w:pPr>
      <w:spacing w:after="120"/>
    </w:pPr>
  </w:style>
  <w:style w:type="paragraph" w:customStyle="1" w:styleId="HeadingBar">
    <w:name w:val="Heading Bar"/>
    <w:basedOn w:val="a3"/>
    <w:next w:val="31"/>
    <w:rsid w:val="00F04388"/>
    <w:pPr>
      <w:keepNext/>
      <w:keepLines/>
      <w:shd w:val="solid" w:color="auto" w:fill="auto"/>
      <w:overflowPunct w:val="0"/>
      <w:spacing w:before="240" w:line="240" w:lineRule="auto"/>
      <w:ind w:right="7920"/>
      <w:textAlignment w:val="baseline"/>
    </w:pPr>
    <w:rPr>
      <w:rFonts w:ascii="Book Antiqua" w:hAnsi="Book Antiqua"/>
      <w:color w:val="FFFFFF"/>
      <w:sz w:val="8"/>
      <w:szCs w:val="20"/>
    </w:rPr>
  </w:style>
  <w:style w:type="paragraph" w:customStyle="1" w:styleId="TableHeading">
    <w:name w:val="Table Heading"/>
    <w:basedOn w:val="a3"/>
    <w:rsid w:val="00425B98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3"/>
    <w:rsid w:val="00425B98"/>
    <w:pPr>
      <w:widowControl w:val="0"/>
      <w:spacing w:before="80" w:after="80"/>
      <w:ind w:left="0"/>
    </w:pPr>
    <w:rPr>
      <w:snapToGrid w:val="0"/>
      <w:kern w:val="0"/>
    </w:rPr>
  </w:style>
  <w:style w:type="table" w:styleId="af2">
    <w:name w:val="Table Grid"/>
    <w:basedOn w:val="a5"/>
    <w:semiHidden/>
    <w:rsid w:val="00425B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semiHidden/>
    <w:rsid w:val="00425B98"/>
    <w:rPr>
      <w:sz w:val="21"/>
      <w:szCs w:val="21"/>
    </w:rPr>
  </w:style>
  <w:style w:type="paragraph" w:styleId="af4">
    <w:name w:val="annotation text"/>
    <w:basedOn w:val="a3"/>
    <w:semiHidden/>
    <w:rsid w:val="00425B98"/>
  </w:style>
  <w:style w:type="paragraph" w:styleId="af5">
    <w:name w:val="annotation subject"/>
    <w:basedOn w:val="af4"/>
    <w:next w:val="af4"/>
    <w:semiHidden/>
    <w:rsid w:val="00425B98"/>
    <w:rPr>
      <w:b/>
      <w:bCs/>
    </w:rPr>
  </w:style>
  <w:style w:type="paragraph" w:styleId="af6">
    <w:name w:val="Balloon Text"/>
    <w:basedOn w:val="a3"/>
    <w:semiHidden/>
    <w:rsid w:val="00425B98"/>
    <w:rPr>
      <w:sz w:val="18"/>
      <w:szCs w:val="18"/>
    </w:rPr>
  </w:style>
  <w:style w:type="character" w:styleId="af7">
    <w:name w:val="page number"/>
    <w:basedOn w:val="a4"/>
    <w:semiHidden/>
    <w:rsid w:val="00425B98"/>
  </w:style>
  <w:style w:type="character" w:styleId="HTML0">
    <w:name w:val="HTML Code"/>
    <w:semiHidden/>
    <w:rsid w:val="00425B98"/>
    <w:rPr>
      <w:rFonts w:ascii="Courier New" w:hAnsi="Courier New" w:cs="Courier New"/>
      <w:sz w:val="20"/>
      <w:szCs w:val="20"/>
    </w:rPr>
  </w:style>
  <w:style w:type="character" w:styleId="af8">
    <w:name w:val="Strong"/>
    <w:uiPriority w:val="22"/>
    <w:qFormat/>
    <w:rsid w:val="00425B98"/>
    <w:rPr>
      <w:b/>
      <w:bCs/>
    </w:rPr>
  </w:style>
  <w:style w:type="paragraph" w:styleId="10">
    <w:name w:val="toc 1"/>
    <w:basedOn w:val="a3"/>
    <w:next w:val="a3"/>
    <w:uiPriority w:val="39"/>
    <w:rsid w:val="00425B98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3"/>
    <w:next w:val="a3"/>
    <w:uiPriority w:val="39"/>
    <w:rsid w:val="00425B98"/>
    <w:pPr>
      <w:spacing w:before="80" w:after="80"/>
      <w:ind w:leftChars="300" w:left="300"/>
    </w:pPr>
    <w:rPr>
      <w:noProof/>
      <w:sz w:val="20"/>
      <w:szCs w:val="20"/>
    </w:rPr>
  </w:style>
  <w:style w:type="paragraph" w:styleId="33">
    <w:name w:val="toc 3"/>
    <w:basedOn w:val="a3"/>
    <w:next w:val="a3"/>
    <w:uiPriority w:val="39"/>
    <w:rsid w:val="00425B98"/>
    <w:pPr>
      <w:spacing w:before="80" w:after="80"/>
      <w:ind w:leftChars="450" w:left="450"/>
    </w:pPr>
    <w:rPr>
      <w:noProof/>
      <w:sz w:val="20"/>
      <w:szCs w:val="20"/>
    </w:rPr>
  </w:style>
  <w:style w:type="paragraph" w:customStyle="1" w:styleId="BlockLabel">
    <w:name w:val="Block Label"/>
    <w:basedOn w:val="a3"/>
    <w:next w:val="a3"/>
    <w:rsid w:val="00425B98"/>
    <w:pPr>
      <w:keepNext/>
      <w:keepLines/>
      <w:numPr>
        <w:ilvl w:val="3"/>
        <w:numId w:val="15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3"/>
    <w:semiHidden/>
    <w:rsid w:val="00425B98"/>
    <w:pPr>
      <w:spacing w:before="80" w:after="8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2"/>
    <w:semiHidden/>
    <w:rsid w:val="00425B98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  <w:lang w:eastAsia="en-US"/>
    </w:rPr>
  </w:style>
  <w:style w:type="paragraph" w:customStyle="1" w:styleId="Cover3">
    <w:name w:val="Cover3"/>
    <w:semiHidden/>
    <w:rsid w:val="00425B98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">
    <w:name w:val="Cover4"/>
    <w:basedOn w:val="a3"/>
    <w:semiHidden/>
    <w:rsid w:val="00425B98"/>
    <w:rPr>
      <w:rFonts w:eastAsia="Arial"/>
      <w:b/>
      <w:bCs/>
      <w:sz w:val="24"/>
    </w:rPr>
  </w:style>
  <w:style w:type="paragraph" w:customStyle="1" w:styleId="Figure">
    <w:name w:val="Figure"/>
    <w:basedOn w:val="a3"/>
    <w:next w:val="a3"/>
    <w:rsid w:val="00425B98"/>
    <w:pPr>
      <w:keepNext/>
    </w:pPr>
  </w:style>
  <w:style w:type="paragraph" w:customStyle="1" w:styleId="FigureDescription">
    <w:name w:val="Figure Description"/>
    <w:next w:val="Figure"/>
    <w:rsid w:val="00425B98"/>
    <w:pPr>
      <w:keepNext/>
      <w:numPr>
        <w:ilvl w:val="7"/>
        <w:numId w:val="15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425B98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425B9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3"/>
    <w:rsid w:val="00425B9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3"/>
    <w:rsid w:val="00425B98"/>
    <w:pPr>
      <w:pageBreakBefore/>
      <w:outlineLvl w:val="9"/>
    </w:pPr>
  </w:style>
  <w:style w:type="paragraph" w:customStyle="1" w:styleId="Heading2NoNumber">
    <w:name w:val="Heading2 No Number"/>
    <w:basedOn w:val="21"/>
    <w:next w:val="a3"/>
    <w:rsid w:val="00425B98"/>
    <w:pPr>
      <w:numPr>
        <w:ilvl w:val="0"/>
        <w:numId w:val="0"/>
      </w:numPr>
    </w:pPr>
    <w:rPr>
      <w:rFonts w:eastAsia="宋体"/>
    </w:rPr>
  </w:style>
  <w:style w:type="paragraph" w:customStyle="1" w:styleId="Heading3NoNumber">
    <w:name w:val="Heading3 No Number"/>
    <w:basedOn w:val="31"/>
    <w:next w:val="a3"/>
    <w:rsid w:val="00425B98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3"/>
    <w:semiHidden/>
    <w:rsid w:val="00425B9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425B98"/>
    <w:pPr>
      <w:spacing w:after="560"/>
    </w:pPr>
    <w:rPr>
      <w:rFonts w:eastAsia="黑体"/>
    </w:rPr>
  </w:style>
  <w:style w:type="numbering" w:styleId="111111">
    <w:name w:val="Outline List 2"/>
    <w:basedOn w:val="a6"/>
    <w:semiHidden/>
    <w:rsid w:val="00425B98"/>
    <w:pPr>
      <w:numPr>
        <w:numId w:val="28"/>
      </w:numPr>
    </w:pPr>
  </w:style>
  <w:style w:type="paragraph" w:customStyle="1" w:styleId="ItemList">
    <w:name w:val="Item List"/>
    <w:rsid w:val="00425B98"/>
    <w:pPr>
      <w:numPr>
        <w:numId w:val="32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3"/>
    <w:rsid w:val="00425B98"/>
    <w:pPr>
      <w:numPr>
        <w:numId w:val="13"/>
      </w:numPr>
      <w:spacing w:before="80" w:after="80"/>
    </w:pPr>
    <w:rPr>
      <w:kern w:val="0"/>
    </w:rPr>
  </w:style>
  <w:style w:type="paragraph" w:customStyle="1" w:styleId="ItemListText">
    <w:name w:val="Item List Text"/>
    <w:rsid w:val="00425B98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425B98"/>
    <w:pPr>
      <w:numPr>
        <w:ilvl w:val="6"/>
        <w:numId w:val="15"/>
      </w:numPr>
      <w:adjustRightInd w:val="0"/>
      <w:snapToGrid w:val="0"/>
      <w:spacing w:before="80" w:after="80" w:line="240" w:lineRule="atLeast"/>
      <w:jc w:val="both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425B9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425B98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425B98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425B98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425B9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425B98"/>
    <w:pPr>
      <w:keepNext/>
      <w:numPr>
        <w:numId w:val="33"/>
      </w:numPr>
    </w:pPr>
  </w:style>
  <w:style w:type="table" w:customStyle="1" w:styleId="Table">
    <w:name w:val="Table"/>
    <w:basedOn w:val="af9"/>
    <w:rsid w:val="00425B98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425B98"/>
    <w:tblPr>
      <w:tblInd w:w="1809" w:type="dxa"/>
    </w:tblPr>
  </w:style>
  <w:style w:type="paragraph" w:customStyle="1" w:styleId="Step">
    <w:name w:val="Step"/>
    <w:basedOn w:val="a3"/>
    <w:rsid w:val="00425B98"/>
    <w:pPr>
      <w:numPr>
        <w:ilvl w:val="5"/>
        <w:numId w:val="15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3"/>
    <w:rsid w:val="00425B98"/>
    <w:pPr>
      <w:numPr>
        <w:numId w:val="14"/>
      </w:numPr>
      <w:spacing w:before="80" w:after="80"/>
    </w:pPr>
  </w:style>
  <w:style w:type="paragraph" w:customStyle="1" w:styleId="SubItemListText">
    <w:name w:val="Sub Item List Text"/>
    <w:rsid w:val="00425B98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fa">
    <w:name w:val="Title"/>
    <w:basedOn w:val="a3"/>
    <w:qFormat/>
    <w:rsid w:val="00425B98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f9">
    <w:name w:val="Table Professional"/>
    <w:basedOn w:val="a5"/>
    <w:semiHidden/>
    <w:rsid w:val="00425B9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425B98"/>
    <w:pPr>
      <w:keepNext/>
      <w:numPr>
        <w:ilvl w:val="8"/>
        <w:numId w:val="15"/>
      </w:numPr>
      <w:spacing w:before="320" w:after="80"/>
      <w:outlineLvl w:val="7"/>
    </w:pPr>
    <w:rPr>
      <w:rFonts w:eastAsia="黑体"/>
      <w:spacing w:val="-4"/>
    </w:rPr>
  </w:style>
  <w:style w:type="paragraph" w:customStyle="1" w:styleId="NotesTextListinTable">
    <w:name w:val="Notes Text List in Table"/>
    <w:rsid w:val="00425B98"/>
    <w:pPr>
      <w:numPr>
        <w:numId w:val="31"/>
      </w:numPr>
      <w:spacing w:before="40" w:after="80" w:line="200" w:lineRule="atLeast"/>
      <w:jc w:val="both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425B98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42">
    <w:name w:val="toc 4"/>
    <w:basedOn w:val="a3"/>
    <w:next w:val="a3"/>
    <w:autoRedefine/>
    <w:semiHidden/>
    <w:rsid w:val="00425B98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3"/>
    <w:next w:val="a3"/>
    <w:autoRedefine/>
    <w:semiHidden/>
    <w:rsid w:val="00425B98"/>
    <w:pPr>
      <w:ind w:left="1680"/>
    </w:pPr>
    <w:rPr>
      <w:sz w:val="24"/>
    </w:rPr>
  </w:style>
  <w:style w:type="paragraph" w:styleId="60">
    <w:name w:val="toc 6"/>
    <w:basedOn w:val="a3"/>
    <w:next w:val="a3"/>
    <w:autoRedefine/>
    <w:semiHidden/>
    <w:rsid w:val="00425B98"/>
    <w:pPr>
      <w:ind w:left="2100"/>
    </w:pPr>
    <w:rPr>
      <w:sz w:val="24"/>
    </w:rPr>
  </w:style>
  <w:style w:type="paragraph" w:styleId="70">
    <w:name w:val="toc 7"/>
    <w:basedOn w:val="a3"/>
    <w:next w:val="a3"/>
    <w:autoRedefine/>
    <w:semiHidden/>
    <w:rsid w:val="00425B98"/>
    <w:pPr>
      <w:ind w:left="2520"/>
    </w:pPr>
    <w:rPr>
      <w:sz w:val="24"/>
    </w:rPr>
  </w:style>
  <w:style w:type="paragraph" w:styleId="80">
    <w:name w:val="toc 8"/>
    <w:basedOn w:val="a3"/>
    <w:next w:val="a3"/>
    <w:autoRedefine/>
    <w:semiHidden/>
    <w:rsid w:val="00425B98"/>
    <w:pPr>
      <w:ind w:left="2940"/>
    </w:pPr>
    <w:rPr>
      <w:sz w:val="24"/>
    </w:rPr>
  </w:style>
  <w:style w:type="paragraph" w:styleId="90">
    <w:name w:val="toc 9"/>
    <w:basedOn w:val="a3"/>
    <w:next w:val="a3"/>
    <w:autoRedefine/>
    <w:semiHidden/>
    <w:rsid w:val="00425B98"/>
    <w:pPr>
      <w:ind w:left="3360"/>
    </w:pPr>
    <w:rPr>
      <w:sz w:val="24"/>
    </w:rPr>
  </w:style>
  <w:style w:type="paragraph" w:styleId="11">
    <w:name w:val="index 1"/>
    <w:basedOn w:val="a3"/>
    <w:next w:val="a3"/>
    <w:autoRedefine/>
    <w:semiHidden/>
    <w:rsid w:val="00425B98"/>
    <w:rPr>
      <w:sz w:val="24"/>
    </w:rPr>
  </w:style>
  <w:style w:type="paragraph" w:styleId="23">
    <w:name w:val="index 2"/>
    <w:basedOn w:val="a3"/>
    <w:next w:val="a3"/>
    <w:autoRedefine/>
    <w:semiHidden/>
    <w:rsid w:val="00425B98"/>
    <w:pPr>
      <w:ind w:leftChars="200" w:left="200"/>
    </w:pPr>
    <w:rPr>
      <w:sz w:val="24"/>
    </w:rPr>
  </w:style>
  <w:style w:type="paragraph" w:styleId="34">
    <w:name w:val="index 3"/>
    <w:basedOn w:val="a3"/>
    <w:next w:val="a3"/>
    <w:autoRedefine/>
    <w:semiHidden/>
    <w:rsid w:val="00425B98"/>
    <w:pPr>
      <w:ind w:leftChars="400" w:left="400"/>
    </w:pPr>
    <w:rPr>
      <w:sz w:val="24"/>
    </w:rPr>
  </w:style>
  <w:style w:type="paragraph" w:styleId="53">
    <w:name w:val="index 5"/>
    <w:basedOn w:val="a3"/>
    <w:next w:val="a3"/>
    <w:autoRedefine/>
    <w:semiHidden/>
    <w:rsid w:val="00425B98"/>
    <w:pPr>
      <w:ind w:left="1050" w:hanging="210"/>
    </w:pPr>
    <w:rPr>
      <w:sz w:val="20"/>
      <w:szCs w:val="20"/>
    </w:rPr>
  </w:style>
  <w:style w:type="paragraph" w:styleId="61">
    <w:name w:val="index 6"/>
    <w:basedOn w:val="a3"/>
    <w:next w:val="a3"/>
    <w:autoRedefine/>
    <w:semiHidden/>
    <w:rsid w:val="00425B98"/>
    <w:pPr>
      <w:ind w:left="1260" w:hanging="210"/>
    </w:pPr>
    <w:rPr>
      <w:sz w:val="20"/>
      <w:szCs w:val="20"/>
    </w:rPr>
  </w:style>
  <w:style w:type="paragraph" w:styleId="71">
    <w:name w:val="index 7"/>
    <w:basedOn w:val="a3"/>
    <w:next w:val="a3"/>
    <w:autoRedefine/>
    <w:semiHidden/>
    <w:rsid w:val="00425B98"/>
    <w:pPr>
      <w:ind w:left="1470" w:hanging="210"/>
    </w:pPr>
    <w:rPr>
      <w:sz w:val="20"/>
      <w:szCs w:val="20"/>
    </w:rPr>
  </w:style>
  <w:style w:type="paragraph" w:styleId="81">
    <w:name w:val="index 8"/>
    <w:basedOn w:val="a3"/>
    <w:next w:val="a3"/>
    <w:autoRedefine/>
    <w:semiHidden/>
    <w:rsid w:val="00425B98"/>
    <w:pPr>
      <w:ind w:left="1680" w:hanging="210"/>
    </w:pPr>
    <w:rPr>
      <w:sz w:val="20"/>
      <w:szCs w:val="20"/>
    </w:rPr>
  </w:style>
  <w:style w:type="paragraph" w:styleId="91">
    <w:name w:val="index 9"/>
    <w:basedOn w:val="a3"/>
    <w:next w:val="a3"/>
    <w:autoRedefine/>
    <w:semiHidden/>
    <w:rsid w:val="00425B98"/>
    <w:pPr>
      <w:ind w:left="1890" w:hanging="210"/>
    </w:pPr>
    <w:rPr>
      <w:sz w:val="20"/>
      <w:szCs w:val="20"/>
    </w:rPr>
  </w:style>
  <w:style w:type="paragraph" w:styleId="afb">
    <w:name w:val="table of figures"/>
    <w:basedOn w:val="a3"/>
    <w:next w:val="a3"/>
    <w:semiHidden/>
    <w:rsid w:val="00425B98"/>
    <w:pPr>
      <w:spacing w:afterLines="50" w:after="50"/>
      <w:ind w:leftChars="300" w:left="300"/>
    </w:pPr>
    <w:rPr>
      <w:sz w:val="20"/>
      <w:szCs w:val="20"/>
    </w:rPr>
  </w:style>
  <w:style w:type="paragraph" w:customStyle="1" w:styleId="TerminalDisplayinTable">
    <w:name w:val="Terminal Display in Table"/>
    <w:rsid w:val="00425B98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rsid w:val="00425B9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6"/>
    <w:semiHidden/>
    <w:rsid w:val="00425B98"/>
    <w:pPr>
      <w:numPr>
        <w:numId w:val="29"/>
      </w:numPr>
    </w:pPr>
  </w:style>
  <w:style w:type="paragraph" w:customStyle="1" w:styleId="HeadingMiddle">
    <w:name w:val="Heading Middle"/>
    <w:rsid w:val="00425B9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c">
    <w:name w:val="macro"/>
    <w:semiHidden/>
    <w:rsid w:val="00425B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d">
    <w:name w:val="footnote text"/>
    <w:basedOn w:val="a3"/>
    <w:semiHidden/>
    <w:rsid w:val="00425B98"/>
    <w:rPr>
      <w:sz w:val="18"/>
      <w:szCs w:val="18"/>
    </w:rPr>
  </w:style>
  <w:style w:type="character" w:styleId="afe">
    <w:name w:val="footnote reference"/>
    <w:semiHidden/>
    <w:rsid w:val="00425B98"/>
    <w:rPr>
      <w:vertAlign w:val="superscript"/>
    </w:rPr>
  </w:style>
  <w:style w:type="paragraph" w:styleId="43">
    <w:name w:val="index 4"/>
    <w:basedOn w:val="a3"/>
    <w:next w:val="a3"/>
    <w:autoRedefine/>
    <w:semiHidden/>
    <w:rsid w:val="00425B98"/>
    <w:pPr>
      <w:ind w:left="1260"/>
    </w:pPr>
  </w:style>
  <w:style w:type="paragraph" w:styleId="aff">
    <w:name w:val="index heading"/>
    <w:basedOn w:val="a3"/>
    <w:next w:val="11"/>
    <w:semiHidden/>
    <w:rsid w:val="00425B98"/>
    <w:rPr>
      <w:rFonts w:ascii="Arial" w:hAnsi="Arial"/>
      <w:b/>
      <w:bCs/>
    </w:rPr>
  </w:style>
  <w:style w:type="paragraph" w:styleId="aff0">
    <w:name w:val="caption"/>
    <w:basedOn w:val="a3"/>
    <w:next w:val="a3"/>
    <w:qFormat/>
    <w:rsid w:val="00425B98"/>
    <w:pPr>
      <w:spacing w:before="152"/>
    </w:pPr>
    <w:rPr>
      <w:rFonts w:ascii="Arial" w:eastAsia="黑体" w:hAnsi="Arial"/>
      <w:sz w:val="20"/>
      <w:szCs w:val="20"/>
    </w:rPr>
  </w:style>
  <w:style w:type="paragraph" w:styleId="aff1">
    <w:name w:val="endnote text"/>
    <w:basedOn w:val="a3"/>
    <w:semiHidden/>
    <w:rsid w:val="00425B98"/>
  </w:style>
  <w:style w:type="character" w:styleId="aff2">
    <w:name w:val="endnote reference"/>
    <w:semiHidden/>
    <w:rsid w:val="00425B98"/>
    <w:rPr>
      <w:vertAlign w:val="superscript"/>
    </w:rPr>
  </w:style>
  <w:style w:type="paragraph" w:styleId="aff3">
    <w:name w:val="table of authorities"/>
    <w:basedOn w:val="a3"/>
    <w:next w:val="a3"/>
    <w:semiHidden/>
    <w:rsid w:val="00425B98"/>
    <w:pPr>
      <w:ind w:left="420"/>
    </w:pPr>
  </w:style>
  <w:style w:type="paragraph" w:styleId="aff4">
    <w:name w:val="toa heading"/>
    <w:basedOn w:val="a3"/>
    <w:next w:val="a3"/>
    <w:semiHidden/>
    <w:rsid w:val="00425B9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425B98"/>
  </w:style>
  <w:style w:type="character" w:styleId="HTML1">
    <w:name w:val="HTML Variable"/>
    <w:semiHidden/>
    <w:rsid w:val="00425B98"/>
    <w:rPr>
      <w:i/>
      <w:iCs/>
    </w:rPr>
  </w:style>
  <w:style w:type="character" w:styleId="HTML2">
    <w:name w:val="HTML Typewriter"/>
    <w:semiHidden/>
    <w:rsid w:val="00425B98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3"/>
    <w:semiHidden/>
    <w:rsid w:val="00425B98"/>
    <w:rPr>
      <w:i/>
      <w:iCs/>
    </w:rPr>
  </w:style>
  <w:style w:type="character" w:styleId="HTML4">
    <w:name w:val="HTML Definition"/>
    <w:semiHidden/>
    <w:rsid w:val="00425B98"/>
    <w:rPr>
      <w:i/>
      <w:iCs/>
    </w:rPr>
  </w:style>
  <w:style w:type="character" w:styleId="HTML5">
    <w:name w:val="HTML Keyboard"/>
    <w:semiHidden/>
    <w:rsid w:val="00425B9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4"/>
    <w:semiHidden/>
    <w:rsid w:val="00425B98"/>
  </w:style>
  <w:style w:type="character" w:styleId="HTML7">
    <w:name w:val="HTML Sample"/>
    <w:semiHidden/>
    <w:rsid w:val="00425B98"/>
    <w:rPr>
      <w:rFonts w:ascii="Courier New" w:hAnsi="Courier New" w:cs="Courier New"/>
    </w:rPr>
  </w:style>
  <w:style w:type="character" w:styleId="HTML8">
    <w:name w:val="HTML Cite"/>
    <w:semiHidden/>
    <w:rsid w:val="00425B98"/>
    <w:rPr>
      <w:i/>
      <w:iCs/>
    </w:rPr>
  </w:style>
  <w:style w:type="table" w:styleId="12">
    <w:name w:val="Table Web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Web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Theme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Salutation"/>
    <w:basedOn w:val="a3"/>
    <w:next w:val="a3"/>
    <w:semiHidden/>
    <w:rsid w:val="00425B98"/>
  </w:style>
  <w:style w:type="paragraph" w:styleId="aff7">
    <w:name w:val="Plain Text"/>
    <w:basedOn w:val="a3"/>
    <w:semiHidden/>
    <w:rsid w:val="00425B98"/>
    <w:rPr>
      <w:rFonts w:ascii="宋体" w:hAnsi="Courier New" w:cs="Courier New"/>
    </w:rPr>
  </w:style>
  <w:style w:type="table" w:styleId="aff8">
    <w:name w:val="Table Elegant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E-mail Signature"/>
    <w:basedOn w:val="a3"/>
    <w:semiHidden/>
    <w:rsid w:val="00425B98"/>
  </w:style>
  <w:style w:type="paragraph" w:styleId="affa">
    <w:name w:val="Subtitle"/>
    <w:basedOn w:val="a3"/>
    <w:qFormat/>
    <w:rsid w:val="00425B98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envelope return"/>
    <w:basedOn w:val="a3"/>
    <w:semiHidden/>
    <w:rsid w:val="00425B98"/>
    <w:rPr>
      <w:rFonts w:ascii="Arial" w:hAnsi="Arial"/>
    </w:rPr>
  </w:style>
  <w:style w:type="table" w:styleId="15">
    <w:name w:val="Table Simple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c">
    <w:name w:val="Closing"/>
    <w:basedOn w:val="a3"/>
    <w:semiHidden/>
    <w:rsid w:val="00425B98"/>
    <w:pPr>
      <w:ind w:leftChars="2100" w:left="100"/>
    </w:pPr>
  </w:style>
  <w:style w:type="table" w:styleId="16">
    <w:name w:val="Table Subtle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d">
    <w:name w:val="List"/>
    <w:basedOn w:val="a3"/>
    <w:semiHidden/>
    <w:rsid w:val="00425B98"/>
    <w:pPr>
      <w:ind w:left="200" w:hangingChars="200" w:hanging="200"/>
    </w:pPr>
  </w:style>
  <w:style w:type="paragraph" w:styleId="2a">
    <w:name w:val="List 2"/>
    <w:basedOn w:val="a3"/>
    <w:semiHidden/>
    <w:rsid w:val="00425B98"/>
    <w:pPr>
      <w:ind w:leftChars="200" w:left="100" w:hangingChars="200" w:hanging="200"/>
    </w:pPr>
  </w:style>
  <w:style w:type="paragraph" w:styleId="3a">
    <w:name w:val="List 3"/>
    <w:basedOn w:val="a3"/>
    <w:semiHidden/>
    <w:rsid w:val="00425B98"/>
    <w:pPr>
      <w:ind w:leftChars="400" w:left="100" w:hangingChars="200" w:hanging="200"/>
    </w:pPr>
  </w:style>
  <w:style w:type="paragraph" w:styleId="45">
    <w:name w:val="List 4"/>
    <w:basedOn w:val="a3"/>
    <w:semiHidden/>
    <w:rsid w:val="00425B98"/>
    <w:pPr>
      <w:ind w:leftChars="600" w:left="100" w:hangingChars="200" w:hanging="200"/>
    </w:pPr>
  </w:style>
  <w:style w:type="paragraph" w:styleId="54">
    <w:name w:val="List 5"/>
    <w:basedOn w:val="a3"/>
    <w:semiHidden/>
    <w:rsid w:val="00425B98"/>
    <w:pPr>
      <w:ind w:leftChars="800" w:left="100" w:hangingChars="200" w:hanging="200"/>
    </w:pPr>
  </w:style>
  <w:style w:type="paragraph" w:styleId="a">
    <w:name w:val="List Number"/>
    <w:basedOn w:val="a3"/>
    <w:semiHidden/>
    <w:rsid w:val="00425B98"/>
    <w:pPr>
      <w:numPr>
        <w:numId w:val="17"/>
      </w:numPr>
    </w:pPr>
  </w:style>
  <w:style w:type="paragraph" w:styleId="2">
    <w:name w:val="List Number 2"/>
    <w:basedOn w:val="a3"/>
    <w:semiHidden/>
    <w:rsid w:val="00425B98"/>
    <w:pPr>
      <w:numPr>
        <w:numId w:val="18"/>
      </w:numPr>
    </w:pPr>
  </w:style>
  <w:style w:type="paragraph" w:styleId="3">
    <w:name w:val="List Number 3"/>
    <w:basedOn w:val="a3"/>
    <w:semiHidden/>
    <w:rsid w:val="00425B98"/>
    <w:pPr>
      <w:numPr>
        <w:numId w:val="19"/>
      </w:numPr>
    </w:pPr>
  </w:style>
  <w:style w:type="paragraph" w:styleId="4">
    <w:name w:val="List Number 4"/>
    <w:basedOn w:val="a3"/>
    <w:semiHidden/>
    <w:rsid w:val="00425B98"/>
    <w:pPr>
      <w:numPr>
        <w:numId w:val="20"/>
      </w:numPr>
    </w:pPr>
  </w:style>
  <w:style w:type="paragraph" w:styleId="5">
    <w:name w:val="List Number 5"/>
    <w:basedOn w:val="a3"/>
    <w:semiHidden/>
    <w:rsid w:val="00425B98"/>
    <w:pPr>
      <w:numPr>
        <w:numId w:val="21"/>
      </w:numPr>
    </w:pPr>
  </w:style>
  <w:style w:type="paragraph" w:styleId="affe">
    <w:name w:val="List Continue"/>
    <w:basedOn w:val="a3"/>
    <w:semiHidden/>
    <w:rsid w:val="00425B98"/>
    <w:pPr>
      <w:spacing w:after="120"/>
      <w:ind w:leftChars="200" w:left="420"/>
    </w:pPr>
  </w:style>
  <w:style w:type="paragraph" w:styleId="2b">
    <w:name w:val="List Continue 2"/>
    <w:basedOn w:val="a3"/>
    <w:semiHidden/>
    <w:rsid w:val="00425B98"/>
    <w:pPr>
      <w:spacing w:after="120"/>
      <w:ind w:leftChars="400" w:left="840"/>
    </w:pPr>
  </w:style>
  <w:style w:type="paragraph" w:styleId="3b">
    <w:name w:val="List Continue 3"/>
    <w:basedOn w:val="a3"/>
    <w:semiHidden/>
    <w:rsid w:val="00425B98"/>
    <w:pPr>
      <w:spacing w:after="120"/>
      <w:ind w:leftChars="600" w:left="1260"/>
    </w:pPr>
  </w:style>
  <w:style w:type="paragraph" w:styleId="46">
    <w:name w:val="List Continue 4"/>
    <w:basedOn w:val="a3"/>
    <w:semiHidden/>
    <w:rsid w:val="00425B98"/>
    <w:pPr>
      <w:spacing w:after="120"/>
      <w:ind w:leftChars="800" w:left="1680"/>
    </w:pPr>
  </w:style>
  <w:style w:type="paragraph" w:styleId="55">
    <w:name w:val="List Continue 5"/>
    <w:basedOn w:val="a3"/>
    <w:semiHidden/>
    <w:rsid w:val="00425B98"/>
    <w:pPr>
      <w:spacing w:after="120"/>
      <w:ind w:leftChars="1000" w:left="2100"/>
    </w:pPr>
  </w:style>
  <w:style w:type="paragraph" w:styleId="a0">
    <w:name w:val="List Bullet"/>
    <w:basedOn w:val="a3"/>
    <w:autoRedefine/>
    <w:semiHidden/>
    <w:rsid w:val="00425B98"/>
    <w:pPr>
      <w:numPr>
        <w:numId w:val="22"/>
      </w:numPr>
    </w:pPr>
  </w:style>
  <w:style w:type="paragraph" w:styleId="20">
    <w:name w:val="List Bullet 2"/>
    <w:basedOn w:val="a3"/>
    <w:autoRedefine/>
    <w:semiHidden/>
    <w:rsid w:val="00425B98"/>
    <w:pPr>
      <w:numPr>
        <w:numId w:val="23"/>
      </w:numPr>
    </w:pPr>
  </w:style>
  <w:style w:type="paragraph" w:styleId="30">
    <w:name w:val="List Bullet 3"/>
    <w:basedOn w:val="a3"/>
    <w:autoRedefine/>
    <w:semiHidden/>
    <w:rsid w:val="00425B98"/>
    <w:pPr>
      <w:numPr>
        <w:numId w:val="24"/>
      </w:numPr>
    </w:pPr>
  </w:style>
  <w:style w:type="paragraph" w:styleId="40">
    <w:name w:val="List Bullet 4"/>
    <w:basedOn w:val="a3"/>
    <w:autoRedefine/>
    <w:semiHidden/>
    <w:rsid w:val="00425B98"/>
    <w:pPr>
      <w:numPr>
        <w:numId w:val="25"/>
      </w:numPr>
    </w:pPr>
  </w:style>
  <w:style w:type="paragraph" w:styleId="50">
    <w:name w:val="List Bullet 5"/>
    <w:basedOn w:val="a3"/>
    <w:autoRedefine/>
    <w:semiHidden/>
    <w:rsid w:val="00425B98"/>
    <w:pPr>
      <w:numPr>
        <w:numId w:val="26"/>
      </w:numPr>
    </w:pPr>
  </w:style>
  <w:style w:type="table" w:styleId="18">
    <w:name w:val="Table List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">
    <w:name w:val="Table Contemporary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0">
    <w:name w:val="Normal (Web)"/>
    <w:basedOn w:val="a3"/>
    <w:uiPriority w:val="99"/>
    <w:semiHidden/>
    <w:rsid w:val="00425B98"/>
    <w:rPr>
      <w:rFonts w:cs="Times New Roman"/>
    </w:rPr>
  </w:style>
  <w:style w:type="paragraph" w:styleId="afff1">
    <w:name w:val="Signature"/>
    <w:basedOn w:val="a3"/>
    <w:semiHidden/>
    <w:rsid w:val="00425B98"/>
    <w:pPr>
      <w:ind w:leftChars="2100" w:left="100"/>
    </w:pPr>
  </w:style>
  <w:style w:type="character" w:styleId="afff2">
    <w:name w:val="Emphasis"/>
    <w:uiPriority w:val="20"/>
    <w:qFormat/>
    <w:rsid w:val="00425B98"/>
    <w:rPr>
      <w:i/>
      <w:iCs/>
    </w:rPr>
  </w:style>
  <w:style w:type="paragraph" w:styleId="afff3">
    <w:name w:val="Date"/>
    <w:basedOn w:val="a3"/>
    <w:next w:val="a3"/>
    <w:semiHidden/>
    <w:rsid w:val="00425B98"/>
    <w:pPr>
      <w:ind w:leftChars="2500" w:left="100"/>
    </w:pPr>
  </w:style>
  <w:style w:type="table" w:styleId="19">
    <w:name w:val="Table Columns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425B9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Block Text"/>
    <w:basedOn w:val="a3"/>
    <w:semiHidden/>
    <w:rsid w:val="00425B98"/>
    <w:pPr>
      <w:spacing w:after="120"/>
      <w:ind w:leftChars="700" w:left="1440" w:rightChars="700" w:right="1440"/>
    </w:pPr>
  </w:style>
  <w:style w:type="numbering" w:styleId="a1">
    <w:name w:val="Outline List 3"/>
    <w:basedOn w:val="a6"/>
    <w:semiHidden/>
    <w:rsid w:val="00425B98"/>
    <w:pPr>
      <w:numPr>
        <w:numId w:val="27"/>
      </w:numPr>
    </w:pPr>
  </w:style>
  <w:style w:type="paragraph" w:styleId="afff5">
    <w:name w:val="envelope address"/>
    <w:basedOn w:val="a3"/>
    <w:semiHidden/>
    <w:rsid w:val="00425B9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6">
    <w:name w:val="Message Header"/>
    <w:basedOn w:val="a3"/>
    <w:semiHidden/>
    <w:rsid w:val="00425B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7">
    <w:name w:val="line number"/>
    <w:basedOn w:val="a4"/>
    <w:semiHidden/>
    <w:rsid w:val="00425B98"/>
  </w:style>
  <w:style w:type="character" w:customStyle="1" w:styleId="afff8">
    <w:name w:val="已访问的超链接"/>
    <w:rsid w:val="00425B98"/>
    <w:rPr>
      <w:color w:val="800080"/>
      <w:u w:val="none"/>
    </w:rPr>
  </w:style>
  <w:style w:type="paragraph" w:styleId="afff9">
    <w:name w:val="Body Text First Indent"/>
    <w:basedOn w:val="af1"/>
    <w:semiHidden/>
    <w:rsid w:val="00425B98"/>
    <w:pPr>
      <w:ind w:firstLineChars="100" w:firstLine="420"/>
    </w:pPr>
  </w:style>
  <w:style w:type="paragraph" w:styleId="afffa">
    <w:name w:val="Body Text Indent"/>
    <w:basedOn w:val="a3"/>
    <w:semiHidden/>
    <w:rsid w:val="00425B98"/>
    <w:pPr>
      <w:spacing w:after="120"/>
      <w:ind w:leftChars="200" w:left="420"/>
    </w:pPr>
  </w:style>
  <w:style w:type="paragraph" w:styleId="2f">
    <w:name w:val="Body Text First Indent 2"/>
    <w:basedOn w:val="afffa"/>
    <w:semiHidden/>
    <w:rsid w:val="00425B98"/>
    <w:pPr>
      <w:ind w:firstLineChars="200" w:firstLine="420"/>
    </w:pPr>
  </w:style>
  <w:style w:type="paragraph" w:styleId="afffb">
    <w:name w:val="Normal Indent"/>
    <w:basedOn w:val="a3"/>
    <w:semiHidden/>
    <w:rsid w:val="00425B98"/>
    <w:pPr>
      <w:ind w:firstLineChars="200" w:firstLine="420"/>
    </w:pPr>
  </w:style>
  <w:style w:type="paragraph" w:styleId="2f0">
    <w:name w:val="Body Text 2"/>
    <w:basedOn w:val="a3"/>
    <w:semiHidden/>
    <w:rsid w:val="00425B98"/>
    <w:pPr>
      <w:spacing w:after="120" w:line="480" w:lineRule="auto"/>
    </w:pPr>
  </w:style>
  <w:style w:type="paragraph" w:styleId="3f">
    <w:name w:val="Body Text 3"/>
    <w:basedOn w:val="a3"/>
    <w:semiHidden/>
    <w:rsid w:val="00425B98"/>
    <w:pPr>
      <w:spacing w:after="120"/>
    </w:pPr>
    <w:rPr>
      <w:sz w:val="16"/>
      <w:szCs w:val="16"/>
    </w:rPr>
  </w:style>
  <w:style w:type="paragraph" w:styleId="2f1">
    <w:name w:val="Body Text Indent 2"/>
    <w:basedOn w:val="a3"/>
    <w:semiHidden/>
    <w:rsid w:val="00425B98"/>
    <w:pPr>
      <w:spacing w:after="120" w:line="480" w:lineRule="auto"/>
      <w:ind w:leftChars="200" w:left="420"/>
    </w:pPr>
  </w:style>
  <w:style w:type="paragraph" w:styleId="3f0">
    <w:name w:val="Body Text Indent 3"/>
    <w:basedOn w:val="a3"/>
    <w:semiHidden/>
    <w:rsid w:val="00425B98"/>
    <w:pPr>
      <w:spacing w:after="120"/>
      <w:ind w:leftChars="200" w:left="420"/>
    </w:pPr>
    <w:rPr>
      <w:sz w:val="16"/>
      <w:szCs w:val="16"/>
    </w:rPr>
  </w:style>
  <w:style w:type="paragraph" w:styleId="afffc">
    <w:name w:val="Note Heading"/>
    <w:basedOn w:val="a3"/>
    <w:next w:val="a3"/>
    <w:semiHidden/>
    <w:rsid w:val="00425B98"/>
    <w:pPr>
      <w:jc w:val="center"/>
    </w:pPr>
  </w:style>
  <w:style w:type="paragraph" w:customStyle="1" w:styleId="ItemStepinTable">
    <w:name w:val="Item Step in Table"/>
    <w:semiHidden/>
    <w:rsid w:val="00425B98"/>
    <w:pPr>
      <w:numPr>
        <w:numId w:val="30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rsid w:val="00425B98"/>
    <w:pPr>
      <w:spacing w:before="80" w:after="80"/>
    </w:pPr>
    <w:rPr>
      <w:sz w:val="18"/>
      <w:szCs w:val="18"/>
    </w:rPr>
  </w:style>
  <w:style w:type="paragraph" w:customStyle="1" w:styleId="End">
    <w:name w:val="End"/>
    <w:basedOn w:val="a3"/>
    <w:rsid w:val="00425B98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425B98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425B98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425B98"/>
    <w:pPr>
      <w:numPr>
        <w:numId w:val="1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3"/>
    <w:rsid w:val="00425B98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Outline">
    <w:name w:val="Outline"/>
    <w:basedOn w:val="a3"/>
    <w:semiHidden/>
    <w:rsid w:val="00425B98"/>
    <w:rPr>
      <w:i/>
      <w:color w:val="0000FF"/>
    </w:rPr>
  </w:style>
  <w:style w:type="paragraph" w:customStyle="1" w:styleId="ItemlistTextTD">
    <w:name w:val="Item list Text TD"/>
    <w:basedOn w:val="TerminalDisplay"/>
    <w:rsid w:val="00425B98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425B98"/>
    <w:pPr>
      <w:adjustRightInd w:val="0"/>
      <w:ind w:left="2410"/>
    </w:pPr>
  </w:style>
  <w:style w:type="character" w:customStyle="1" w:styleId="32">
    <w:name w:val="标题 3 字符"/>
    <w:link w:val="31"/>
    <w:rsid w:val="00A36A23"/>
    <w:rPr>
      <w:rFonts w:ascii="Book Antiqua" w:eastAsia="黑体" w:hAnsi="Book Antiqua" w:cs="宋体"/>
      <w:noProof/>
      <w:sz w:val="32"/>
      <w:szCs w:val="32"/>
    </w:rPr>
  </w:style>
  <w:style w:type="character" w:customStyle="1" w:styleId="apple-converted-space">
    <w:name w:val="apple-converted-space"/>
    <w:rsid w:val="006C2A7C"/>
  </w:style>
  <w:style w:type="paragraph" w:styleId="TOC">
    <w:name w:val="TOC Heading"/>
    <w:basedOn w:val="1"/>
    <w:next w:val="a3"/>
    <w:uiPriority w:val="39"/>
    <w:unhideWhenUsed/>
    <w:qFormat/>
    <w:rsid w:val="009D2CA6"/>
    <w:pPr>
      <w:keepLines/>
      <w:topLinePunct w:val="0"/>
      <w:adjustRightInd/>
      <w:snapToGrid/>
      <w:spacing w:before="240" w:after="0" w:line="259" w:lineRule="auto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character" w:customStyle="1" w:styleId="xq">
    <w:name w:val="xq"/>
    <w:rsid w:val="00AA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2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18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9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4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49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56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13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16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05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73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84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99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18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90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68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344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893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89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960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960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765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898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79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558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143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1215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24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657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21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496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157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53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80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22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036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859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798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1550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432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2146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01-&#27491;&#2599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EDB7-8155-4900-87B1-49DA3112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01-正文.dot</Template>
  <TotalTime>163</TotalTime>
  <Pages>19</Pages>
  <Words>2850</Words>
  <Characters>16249</Characters>
  <Application>Microsoft Office Word</Application>
  <DocSecurity>0</DocSecurity>
  <Lines>135</Lines>
  <Paragraphs>38</Paragraphs>
  <ScaleCrop>false</ScaleCrop>
  <Company>Highgo Software Co.,Ltd.</Company>
  <LinksUpToDate>false</LinksUpToDate>
  <CharactersWithSpaces>19061</CharactersWithSpaces>
  <SharedDoc>false</SharedDoc>
  <HLinks>
    <vt:vector size="48" baseType="variant"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_Toc447269280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_Toc447269279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_Toc447269278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_Toc447269277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_Toc447269276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_Toc447269275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_Toc447269274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_Toc447269273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 Product name</dc:title>
  <dc:subject/>
  <dc:creator>lei yanliang</dc:creator>
  <cp:keywords/>
  <cp:lastModifiedBy>jason xian</cp:lastModifiedBy>
  <cp:revision>44</cp:revision>
  <dcterms:created xsi:type="dcterms:W3CDTF">2016-08-01T10:12:00Z</dcterms:created>
  <dcterms:modified xsi:type="dcterms:W3CDTF">2016-08-01T12:57:00Z</dcterms:modified>
</cp:coreProperties>
</file>